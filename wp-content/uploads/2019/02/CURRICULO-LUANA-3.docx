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1A4A" w14:textId="77777777" w:rsidR="00C72387" w:rsidRDefault="00C72387" w:rsidP="00F77129">
      <w:pPr>
        <w:pStyle w:val="Ttulo1"/>
      </w:pPr>
    </w:p>
    <w:p w14:paraId="3C67521A" w14:textId="77777777" w:rsidR="00121EFA" w:rsidRDefault="3CC44596" w:rsidP="3CC44596">
      <w:pPr>
        <w:spacing w:line="276" w:lineRule="auto"/>
        <w:jc w:val="center"/>
        <w:rPr>
          <w:b/>
          <w:bCs/>
          <w:color w:val="1C1C1C"/>
          <w:sz w:val="40"/>
          <w:szCs w:val="40"/>
        </w:rPr>
      </w:pPr>
      <w:r w:rsidRPr="3CC44596">
        <w:rPr>
          <w:b/>
          <w:bCs/>
          <w:color w:val="1C1C1C"/>
          <w:sz w:val="40"/>
          <w:szCs w:val="40"/>
        </w:rPr>
        <w:t>Currículo</w:t>
      </w:r>
    </w:p>
    <w:p w14:paraId="760C44D1" w14:textId="6AFDA618" w:rsidR="000C7238" w:rsidRPr="004C4D2E" w:rsidRDefault="0060409C" w:rsidP="3CC44596">
      <w:pPr>
        <w:spacing w:line="276" w:lineRule="auto"/>
        <w:jc w:val="center"/>
        <w:rPr>
          <w:b/>
          <w:bCs/>
          <w:color w:val="1C1C1C"/>
          <w:sz w:val="40"/>
          <w:szCs w:val="40"/>
        </w:rPr>
      </w:pPr>
      <w:r>
        <w:rPr>
          <w:b/>
          <w:bCs/>
          <w:color w:val="1C1C1C"/>
          <w:sz w:val="40"/>
          <w:szCs w:val="40"/>
        </w:rPr>
        <w:t>MARCILIO DE SOUSA BARROS</w:t>
      </w:r>
    </w:p>
    <w:p w14:paraId="6ADBA46B" w14:textId="77777777" w:rsidR="00C72387" w:rsidRPr="00F56375" w:rsidRDefault="008A4E70" w:rsidP="3CC44596">
      <w:pPr>
        <w:shd w:val="clear" w:color="auto" w:fill="CCCCCC"/>
        <w:tabs>
          <w:tab w:val="center" w:pos="4819"/>
          <w:tab w:val="left" w:pos="6975"/>
        </w:tabs>
        <w:rPr>
          <w:b/>
          <w:bCs/>
          <w:color w:val="1C1C1C"/>
        </w:rPr>
      </w:pPr>
      <w:r>
        <w:rPr>
          <w:b/>
          <w:color w:val="1C1C1C"/>
        </w:rPr>
        <w:tab/>
      </w:r>
      <w:r w:rsidR="00C72387" w:rsidRPr="3CC44596">
        <w:rPr>
          <w:b/>
          <w:bCs/>
          <w:color w:val="1C1C1C"/>
        </w:rPr>
        <w:t>DADOS PESSOAIS</w:t>
      </w:r>
      <w:r>
        <w:rPr>
          <w:b/>
          <w:color w:val="1C1C1C"/>
        </w:rPr>
        <w:tab/>
      </w:r>
    </w:p>
    <w:p w14:paraId="3EF42FC8" w14:textId="58A9B629" w:rsidR="00DC1704" w:rsidRDefault="00DC1704" w:rsidP="00DC1704">
      <w:pPr>
        <w:pStyle w:val="PargrafodaLista"/>
        <w:rPr>
          <w:color w:val="1C1C1C"/>
        </w:rPr>
      </w:pPr>
    </w:p>
    <w:p w14:paraId="5A514FD5" w14:textId="3E0782C8" w:rsidR="00D01954" w:rsidRDefault="3CC44596" w:rsidP="3CC44596">
      <w:pPr>
        <w:rPr>
          <w:color w:val="1C1C1C"/>
        </w:rPr>
      </w:pPr>
      <w:r w:rsidRPr="3CC44596">
        <w:rPr>
          <w:b/>
          <w:bCs/>
          <w:color w:val="1C1C1C"/>
        </w:rPr>
        <w:t>Endereço:</w:t>
      </w:r>
      <w:r w:rsidRPr="3CC44596">
        <w:rPr>
          <w:color w:val="1C1C1C"/>
        </w:rPr>
        <w:t xml:space="preserve"> Quadra </w:t>
      </w:r>
      <w:r w:rsidR="00CE27E2">
        <w:rPr>
          <w:color w:val="1C1C1C"/>
        </w:rPr>
        <w:t>09</w:t>
      </w:r>
      <w:r w:rsidRPr="3CC44596">
        <w:rPr>
          <w:color w:val="1C1C1C"/>
        </w:rPr>
        <w:t xml:space="preserve"> Casa </w:t>
      </w:r>
      <w:r w:rsidR="00CE27E2">
        <w:rPr>
          <w:color w:val="1C1C1C"/>
        </w:rPr>
        <w:t>20</w:t>
      </w:r>
    </w:p>
    <w:p w14:paraId="3CD799EF" w14:textId="6AC823AE" w:rsidR="0036606A" w:rsidRPr="00F56375" w:rsidRDefault="3CC44596" w:rsidP="3CC44596">
      <w:pPr>
        <w:rPr>
          <w:color w:val="1C1C1C"/>
        </w:rPr>
      </w:pPr>
      <w:r w:rsidRPr="3CC44596">
        <w:rPr>
          <w:b/>
          <w:bCs/>
          <w:color w:val="1C1C1C"/>
        </w:rPr>
        <w:t>Bairro:</w:t>
      </w:r>
      <w:r w:rsidR="0060409C">
        <w:rPr>
          <w:b/>
          <w:bCs/>
          <w:color w:val="1C1C1C"/>
        </w:rPr>
        <w:t xml:space="preserve"> </w:t>
      </w:r>
      <w:r w:rsidRPr="3CC44596">
        <w:rPr>
          <w:color w:val="1C1C1C"/>
        </w:rPr>
        <w:t xml:space="preserve">Setor </w:t>
      </w:r>
      <w:r w:rsidR="00CE27E2">
        <w:rPr>
          <w:color w:val="1C1C1C"/>
        </w:rPr>
        <w:t xml:space="preserve">Leste </w:t>
      </w:r>
      <w:r w:rsidRPr="3CC44596">
        <w:rPr>
          <w:color w:val="1C1C1C"/>
        </w:rPr>
        <w:t xml:space="preserve"> </w:t>
      </w:r>
    </w:p>
    <w:p w14:paraId="53DE11B9" w14:textId="77777777" w:rsidR="0036606A" w:rsidRPr="00F56375" w:rsidRDefault="3CC44596" w:rsidP="3CC44596">
      <w:pPr>
        <w:rPr>
          <w:color w:val="1C1C1C"/>
        </w:rPr>
      </w:pPr>
      <w:r w:rsidRPr="3CC44596">
        <w:rPr>
          <w:b/>
          <w:bCs/>
          <w:color w:val="1C1C1C"/>
        </w:rPr>
        <w:t>Cidade:</w:t>
      </w:r>
      <w:r w:rsidRPr="3CC44596">
        <w:rPr>
          <w:color w:val="1C1C1C"/>
        </w:rPr>
        <w:t xml:space="preserve"> Gama - DF</w:t>
      </w:r>
    </w:p>
    <w:p w14:paraId="32EB76F0" w14:textId="58C05B92" w:rsidR="00121EFA" w:rsidRDefault="3DCADEF1" w:rsidP="3DCADEF1">
      <w:pPr>
        <w:rPr>
          <w:color w:val="1C1C1C"/>
        </w:rPr>
      </w:pPr>
      <w:r w:rsidRPr="3DCADEF1">
        <w:rPr>
          <w:b/>
          <w:bCs/>
          <w:color w:val="1C1C1C"/>
        </w:rPr>
        <w:t xml:space="preserve">Telefones: </w:t>
      </w:r>
      <w:r w:rsidRPr="3DCADEF1">
        <w:rPr>
          <w:color w:val="1C1C1C"/>
        </w:rPr>
        <w:t xml:space="preserve">(61) </w:t>
      </w:r>
      <w:proofErr w:type="gramStart"/>
      <w:r w:rsidRPr="3DCADEF1">
        <w:rPr>
          <w:color w:val="1C1C1C"/>
        </w:rPr>
        <w:t>985</w:t>
      </w:r>
      <w:r w:rsidR="00CE27E2">
        <w:rPr>
          <w:color w:val="1C1C1C"/>
        </w:rPr>
        <w:t>663068</w:t>
      </w:r>
      <w:r w:rsidRPr="3DCADEF1">
        <w:rPr>
          <w:color w:val="1C1C1C"/>
        </w:rPr>
        <w:t xml:space="preserve">  (</w:t>
      </w:r>
      <w:proofErr w:type="gramEnd"/>
      <w:r w:rsidRPr="3DCADEF1">
        <w:rPr>
          <w:color w:val="1C1C1C"/>
        </w:rPr>
        <w:t>61) 3384-2821</w:t>
      </w:r>
    </w:p>
    <w:p w14:paraId="5C77E7FA" w14:textId="5764C435" w:rsidR="002C7093" w:rsidRDefault="3CC44596" w:rsidP="3CC44596">
      <w:pPr>
        <w:rPr>
          <w:color w:val="1C1C1C"/>
        </w:rPr>
      </w:pPr>
      <w:r w:rsidRPr="3CC44596">
        <w:rPr>
          <w:b/>
          <w:bCs/>
          <w:color w:val="1C1C1C"/>
        </w:rPr>
        <w:t>Data Nascimento:</w:t>
      </w:r>
      <w:r w:rsidRPr="3CC44596">
        <w:rPr>
          <w:color w:val="1C1C1C"/>
        </w:rPr>
        <w:t xml:space="preserve"> </w:t>
      </w:r>
      <w:r w:rsidR="0060409C">
        <w:rPr>
          <w:color w:val="1C1C1C"/>
        </w:rPr>
        <w:t>2</w:t>
      </w:r>
      <w:r w:rsidRPr="3CC44596">
        <w:rPr>
          <w:color w:val="1C1C1C"/>
        </w:rPr>
        <w:t>1/0</w:t>
      </w:r>
      <w:r w:rsidR="0060409C">
        <w:rPr>
          <w:color w:val="1C1C1C"/>
        </w:rPr>
        <w:t>5</w:t>
      </w:r>
      <w:bookmarkStart w:id="0" w:name="_GoBack"/>
      <w:bookmarkEnd w:id="0"/>
      <w:r w:rsidRPr="3CC44596">
        <w:rPr>
          <w:color w:val="1C1C1C"/>
        </w:rPr>
        <w:t>/199</w:t>
      </w:r>
      <w:r w:rsidR="00CE27E2">
        <w:rPr>
          <w:color w:val="1C1C1C"/>
        </w:rPr>
        <w:t>0</w:t>
      </w:r>
    </w:p>
    <w:p w14:paraId="25F5F662" w14:textId="3B4766C9" w:rsidR="003F09F5" w:rsidRDefault="3CC44596" w:rsidP="3CC44596">
      <w:pPr>
        <w:rPr>
          <w:color w:val="1C1C1C"/>
        </w:rPr>
      </w:pPr>
      <w:r w:rsidRPr="3CC44596">
        <w:rPr>
          <w:b/>
          <w:bCs/>
          <w:color w:val="1C1C1C"/>
        </w:rPr>
        <w:t xml:space="preserve">Estado Civil: </w:t>
      </w:r>
      <w:r w:rsidRPr="3CC44596">
        <w:rPr>
          <w:color w:val="1C1C1C"/>
        </w:rPr>
        <w:t>Casad</w:t>
      </w:r>
      <w:r w:rsidR="00CE27E2">
        <w:rPr>
          <w:color w:val="1C1C1C"/>
        </w:rPr>
        <w:t>o</w:t>
      </w:r>
    </w:p>
    <w:p w14:paraId="4E4073C6" w14:textId="77777777" w:rsidR="008D0A85" w:rsidRPr="00F56375" w:rsidRDefault="008D0A85">
      <w:pPr>
        <w:rPr>
          <w:color w:val="1C1C1C"/>
        </w:rPr>
      </w:pPr>
    </w:p>
    <w:p w14:paraId="2DBD2C6D" w14:textId="77777777" w:rsidR="007C3BBC" w:rsidRPr="00F56375" w:rsidRDefault="3CC44596" w:rsidP="3CC44596">
      <w:pPr>
        <w:shd w:val="clear" w:color="auto" w:fill="CCCCCC"/>
        <w:jc w:val="center"/>
        <w:rPr>
          <w:b/>
          <w:bCs/>
          <w:color w:val="1C1C1C"/>
        </w:rPr>
      </w:pPr>
      <w:r w:rsidRPr="3CC44596">
        <w:rPr>
          <w:b/>
          <w:bCs/>
          <w:color w:val="1C1C1C"/>
        </w:rPr>
        <w:t>ESCOLARIDADE</w:t>
      </w:r>
    </w:p>
    <w:p w14:paraId="547C3157" w14:textId="77777777" w:rsidR="00C72387" w:rsidRPr="00F56375" w:rsidRDefault="00C72387">
      <w:pPr>
        <w:rPr>
          <w:color w:val="1C1C1C"/>
        </w:rPr>
      </w:pPr>
    </w:p>
    <w:p w14:paraId="2ADA4B04" w14:textId="596C6A8D" w:rsidR="002C7093" w:rsidRDefault="3CC44596" w:rsidP="007407AC">
      <w:pPr>
        <w:pStyle w:val="PargrafodaLista"/>
        <w:numPr>
          <w:ilvl w:val="0"/>
          <w:numId w:val="21"/>
        </w:numPr>
      </w:pPr>
      <w:r>
        <w:t xml:space="preserve">Ensino </w:t>
      </w:r>
      <w:r w:rsidR="00CE27E2">
        <w:t>Superior Incompleto</w:t>
      </w:r>
    </w:p>
    <w:p w14:paraId="497289D6" w14:textId="77777777" w:rsidR="004C4D2E" w:rsidRPr="00F56375" w:rsidRDefault="004C4D2E" w:rsidP="004C4D2E">
      <w:pPr>
        <w:ind w:left="360"/>
      </w:pPr>
    </w:p>
    <w:p w14:paraId="7F81B016" w14:textId="77777777" w:rsidR="002C7093" w:rsidRPr="00F56375" w:rsidRDefault="3CC44596" w:rsidP="3CC44596">
      <w:pPr>
        <w:shd w:val="clear" w:color="auto" w:fill="CCCCCC"/>
        <w:jc w:val="center"/>
        <w:rPr>
          <w:b/>
          <w:bCs/>
          <w:color w:val="1C1C1C"/>
        </w:rPr>
      </w:pPr>
      <w:r w:rsidRPr="3CC44596">
        <w:rPr>
          <w:b/>
          <w:bCs/>
          <w:color w:val="1C1C1C"/>
        </w:rPr>
        <w:t>CURSOS</w:t>
      </w:r>
    </w:p>
    <w:p w14:paraId="3D36CBCB" w14:textId="77777777" w:rsidR="00D01954" w:rsidRDefault="00D01954" w:rsidP="00DE2444"/>
    <w:p w14:paraId="2E562C16" w14:textId="77777777" w:rsidR="00D01954" w:rsidRDefault="3CC44596" w:rsidP="00DE2444">
      <w:pPr>
        <w:pStyle w:val="PargrafodaLista"/>
        <w:numPr>
          <w:ilvl w:val="0"/>
          <w:numId w:val="25"/>
        </w:numPr>
      </w:pPr>
      <w:r>
        <w:t xml:space="preserve">Informática </w:t>
      </w:r>
    </w:p>
    <w:p w14:paraId="2E751880" w14:textId="7A574903" w:rsidR="00D01954" w:rsidRDefault="3CC44596" w:rsidP="00DE2444">
      <w:pPr>
        <w:pStyle w:val="PargrafodaLista"/>
        <w:numPr>
          <w:ilvl w:val="0"/>
          <w:numId w:val="25"/>
        </w:numPr>
      </w:pPr>
      <w:r>
        <w:t xml:space="preserve">Administração de </w:t>
      </w:r>
      <w:r w:rsidR="00CE27E2">
        <w:t>E</w:t>
      </w:r>
      <w:r>
        <w:t>mpresa</w:t>
      </w:r>
      <w:r w:rsidR="00CE27E2">
        <w:t>s</w:t>
      </w:r>
    </w:p>
    <w:p w14:paraId="1F64511E" w14:textId="77777777" w:rsidR="00DC1704" w:rsidRDefault="3CC44596" w:rsidP="00D01954">
      <w:pPr>
        <w:pStyle w:val="PargrafodaLista"/>
        <w:numPr>
          <w:ilvl w:val="0"/>
          <w:numId w:val="25"/>
        </w:numPr>
      </w:pPr>
      <w:r>
        <w:t xml:space="preserve">Departamento Pessoal </w:t>
      </w:r>
    </w:p>
    <w:p w14:paraId="37F7B730" w14:textId="2F408ED2" w:rsidR="00DC1704" w:rsidRDefault="3CC44596" w:rsidP="00DE2444">
      <w:pPr>
        <w:pStyle w:val="PargrafodaLista"/>
        <w:numPr>
          <w:ilvl w:val="0"/>
          <w:numId w:val="25"/>
        </w:numPr>
      </w:pPr>
      <w:r>
        <w:t>Secretariado</w:t>
      </w:r>
    </w:p>
    <w:p w14:paraId="79A5C22E" w14:textId="64363567" w:rsidR="00D01954" w:rsidRDefault="00CE27E2" w:rsidP="00DE2444">
      <w:pPr>
        <w:pStyle w:val="PargrafodaLista"/>
        <w:numPr>
          <w:ilvl w:val="0"/>
          <w:numId w:val="25"/>
        </w:numPr>
      </w:pPr>
      <w:r>
        <w:t>Isso 9000</w:t>
      </w:r>
    </w:p>
    <w:p w14:paraId="4556CCBD" w14:textId="705FAF1C" w:rsidR="00D01954" w:rsidRDefault="3CC44596" w:rsidP="00DE2444">
      <w:pPr>
        <w:pStyle w:val="PargrafodaLista"/>
        <w:numPr>
          <w:ilvl w:val="0"/>
          <w:numId w:val="25"/>
        </w:numPr>
      </w:pPr>
      <w:r>
        <w:t xml:space="preserve">Turismo </w:t>
      </w:r>
    </w:p>
    <w:p w14:paraId="25EF0F04" w14:textId="77777777" w:rsidR="00D01954" w:rsidRDefault="3CC44596" w:rsidP="00DE2444">
      <w:pPr>
        <w:pStyle w:val="PargrafodaLista"/>
        <w:numPr>
          <w:ilvl w:val="0"/>
          <w:numId w:val="25"/>
        </w:numPr>
      </w:pPr>
      <w:r>
        <w:t>Contabilidade</w:t>
      </w:r>
    </w:p>
    <w:p w14:paraId="0542CEF7" w14:textId="2A26655A" w:rsidR="00D01954" w:rsidRDefault="00CE27E2" w:rsidP="00DE2444">
      <w:pPr>
        <w:pStyle w:val="PargrafodaLista"/>
        <w:numPr>
          <w:ilvl w:val="0"/>
          <w:numId w:val="25"/>
        </w:numPr>
      </w:pPr>
      <w:r>
        <w:t>Telemarketing</w:t>
      </w:r>
    </w:p>
    <w:p w14:paraId="01F9060A" w14:textId="77777777" w:rsidR="0060409C" w:rsidRDefault="3CC44596" w:rsidP="00DE2444">
      <w:pPr>
        <w:pStyle w:val="PargrafodaLista"/>
        <w:numPr>
          <w:ilvl w:val="0"/>
          <w:numId w:val="25"/>
        </w:numPr>
      </w:pPr>
      <w:r>
        <w:t xml:space="preserve"> Marketing </w:t>
      </w:r>
    </w:p>
    <w:p w14:paraId="19218D90" w14:textId="0086EA9E" w:rsidR="00D01954" w:rsidRDefault="0060409C" w:rsidP="00DE2444">
      <w:pPr>
        <w:pStyle w:val="PargrafodaLista"/>
        <w:numPr>
          <w:ilvl w:val="0"/>
          <w:numId w:val="25"/>
        </w:numPr>
      </w:pPr>
      <w:r>
        <w:t xml:space="preserve">Faturista Hospitalar </w:t>
      </w:r>
      <w:r w:rsidR="3CC44596">
        <w:t xml:space="preserve"> </w:t>
      </w:r>
    </w:p>
    <w:p w14:paraId="25949D00" w14:textId="77777777" w:rsidR="000C7238" w:rsidRPr="00F56375" w:rsidRDefault="000C7238" w:rsidP="000C7238">
      <w:pPr>
        <w:pStyle w:val="PargrafodaLista"/>
      </w:pPr>
    </w:p>
    <w:p w14:paraId="686D614F" w14:textId="77777777" w:rsidR="00682051" w:rsidRPr="00F56375" w:rsidRDefault="3CC44596" w:rsidP="3CC44596">
      <w:pPr>
        <w:shd w:val="clear" w:color="auto" w:fill="CCCCCC"/>
        <w:jc w:val="center"/>
        <w:rPr>
          <w:b/>
          <w:bCs/>
          <w:color w:val="1C1C1C"/>
        </w:rPr>
      </w:pPr>
      <w:r w:rsidRPr="3CC44596">
        <w:rPr>
          <w:b/>
          <w:bCs/>
          <w:color w:val="1C1C1C"/>
        </w:rPr>
        <w:t>EXPERIÊNCIAS PROFISSIONAIS</w:t>
      </w:r>
    </w:p>
    <w:p w14:paraId="52C3A9C0" w14:textId="77777777" w:rsidR="00CE27E2" w:rsidRDefault="00CE27E2" w:rsidP="00D90041">
      <w:r w:rsidRPr="00CE27E2">
        <w:rPr>
          <w:b/>
        </w:rPr>
        <w:t>Empresa</w:t>
      </w:r>
      <w:r>
        <w:t xml:space="preserve">: </w:t>
      </w:r>
      <w:proofErr w:type="spellStart"/>
      <w:r>
        <w:t>Faciplac</w:t>
      </w:r>
      <w:proofErr w:type="spellEnd"/>
      <w:r>
        <w:t xml:space="preserve"> </w:t>
      </w:r>
    </w:p>
    <w:p w14:paraId="2FCD692C" w14:textId="6184FF88" w:rsidR="00CE27E2" w:rsidRDefault="00CE27E2" w:rsidP="00D90041">
      <w:r w:rsidRPr="00CE27E2">
        <w:rPr>
          <w:b/>
        </w:rPr>
        <w:t>Cargo:</w:t>
      </w:r>
      <w:r>
        <w:t xml:space="preserve"> Auxiliar Administrativo</w:t>
      </w:r>
    </w:p>
    <w:p w14:paraId="464BE2AA" w14:textId="77777777" w:rsidR="0060409C" w:rsidRDefault="0060409C" w:rsidP="00D90041"/>
    <w:p w14:paraId="57876894" w14:textId="77777777" w:rsidR="00CE27E2" w:rsidRDefault="00CE27E2" w:rsidP="00D90041">
      <w:r>
        <w:t xml:space="preserve"> </w:t>
      </w:r>
      <w:r w:rsidRPr="00CE27E2">
        <w:rPr>
          <w:b/>
        </w:rPr>
        <w:t>Empresa:</w:t>
      </w:r>
      <w:r>
        <w:t xml:space="preserve"> Exército Brasileiro </w:t>
      </w:r>
    </w:p>
    <w:p w14:paraId="71D54C6D" w14:textId="5869B99A" w:rsidR="00CE27E2" w:rsidRDefault="0060409C" w:rsidP="00D90041">
      <w:r>
        <w:rPr>
          <w:b/>
        </w:rPr>
        <w:t xml:space="preserve"> </w:t>
      </w:r>
      <w:r w:rsidR="00CE27E2" w:rsidRPr="00CE27E2">
        <w:rPr>
          <w:b/>
        </w:rPr>
        <w:t>Cargo:</w:t>
      </w:r>
      <w:r w:rsidR="00CE27E2">
        <w:t xml:space="preserve"> Soldado</w:t>
      </w:r>
    </w:p>
    <w:p w14:paraId="00B5F6E4" w14:textId="77777777" w:rsidR="0060409C" w:rsidRDefault="0060409C" w:rsidP="00D90041"/>
    <w:p w14:paraId="5DF1D827" w14:textId="77777777" w:rsidR="00CE27E2" w:rsidRDefault="00CE27E2" w:rsidP="00D90041">
      <w:r>
        <w:t xml:space="preserve"> </w:t>
      </w:r>
      <w:r w:rsidRPr="00CE27E2">
        <w:rPr>
          <w:b/>
        </w:rPr>
        <w:t>Empresa:</w:t>
      </w:r>
      <w:r>
        <w:t xml:space="preserve"> </w:t>
      </w:r>
      <w:proofErr w:type="spellStart"/>
      <w:r>
        <w:t>Supercei</w:t>
      </w:r>
      <w:proofErr w:type="spellEnd"/>
      <w:r>
        <w:t xml:space="preserve"> </w:t>
      </w:r>
    </w:p>
    <w:p w14:paraId="6121BBE7" w14:textId="6B023045" w:rsidR="0060409C" w:rsidRDefault="0060409C" w:rsidP="00D90041">
      <w:r>
        <w:rPr>
          <w:b/>
        </w:rPr>
        <w:t xml:space="preserve"> </w:t>
      </w:r>
      <w:r w:rsidR="00CE27E2" w:rsidRPr="00CE27E2">
        <w:rPr>
          <w:b/>
        </w:rPr>
        <w:t>Cargo:</w:t>
      </w:r>
      <w:r w:rsidR="00CE27E2">
        <w:t xml:space="preserve"> Repositor</w:t>
      </w:r>
    </w:p>
    <w:p w14:paraId="3089EA49" w14:textId="5FCD46CB" w:rsidR="00CE27E2" w:rsidRDefault="00CE27E2" w:rsidP="00D90041">
      <w:r>
        <w:t xml:space="preserve"> </w:t>
      </w:r>
    </w:p>
    <w:p w14:paraId="7C95304F" w14:textId="66327045" w:rsidR="00CE27E2" w:rsidRDefault="00CE27E2" w:rsidP="00D90041">
      <w:r w:rsidRPr="00CE27E2">
        <w:rPr>
          <w:b/>
        </w:rPr>
        <w:t>Empresa:</w:t>
      </w:r>
      <w:r>
        <w:t xml:space="preserve"> Lojas Renner</w:t>
      </w:r>
    </w:p>
    <w:p w14:paraId="682D0201" w14:textId="22329725" w:rsidR="00CE27E2" w:rsidRDefault="00CE27E2" w:rsidP="00D90041">
      <w:r w:rsidRPr="00CE27E2">
        <w:rPr>
          <w:b/>
        </w:rPr>
        <w:t>Cargo</w:t>
      </w:r>
      <w:r>
        <w:t>: Fiscal de Loja</w:t>
      </w:r>
    </w:p>
    <w:p w14:paraId="7CC97A67" w14:textId="77777777" w:rsidR="0060409C" w:rsidRDefault="0060409C" w:rsidP="00D90041"/>
    <w:p w14:paraId="65C5AA34" w14:textId="48E7B9A3" w:rsidR="00CE27E2" w:rsidRDefault="00CE27E2" w:rsidP="00D90041">
      <w:r>
        <w:t xml:space="preserve"> </w:t>
      </w:r>
      <w:r w:rsidRPr="00CE27E2">
        <w:rPr>
          <w:b/>
        </w:rPr>
        <w:t>Empresa:</w:t>
      </w:r>
      <w:r>
        <w:t xml:space="preserve"> Hospital Santa Lúcia </w:t>
      </w:r>
    </w:p>
    <w:p w14:paraId="12986EB3" w14:textId="4E02B36A" w:rsidR="0060409C" w:rsidRDefault="0060409C" w:rsidP="00D90041">
      <w:r>
        <w:rPr>
          <w:b/>
        </w:rPr>
        <w:t xml:space="preserve"> </w:t>
      </w:r>
      <w:r w:rsidR="00CE27E2" w:rsidRPr="00CE27E2">
        <w:rPr>
          <w:b/>
        </w:rPr>
        <w:t>Cargo:</w:t>
      </w:r>
      <w:r w:rsidR="00CE27E2">
        <w:t xml:space="preserve"> Padioleiro</w:t>
      </w:r>
    </w:p>
    <w:p w14:paraId="3144481F" w14:textId="02159F99" w:rsidR="00CE27E2" w:rsidRDefault="00CE27E2" w:rsidP="00D90041">
      <w:r>
        <w:t xml:space="preserve"> </w:t>
      </w:r>
    </w:p>
    <w:p w14:paraId="562A8339" w14:textId="77777777" w:rsidR="00CE27E2" w:rsidRDefault="00CE27E2" w:rsidP="00D90041">
      <w:r w:rsidRPr="00CE27E2">
        <w:rPr>
          <w:b/>
        </w:rPr>
        <w:t>Empresa:</w:t>
      </w:r>
      <w:r>
        <w:t xml:space="preserve"> </w:t>
      </w:r>
      <w:proofErr w:type="spellStart"/>
      <w:r>
        <w:t>Amhp</w:t>
      </w:r>
      <w:proofErr w:type="spellEnd"/>
      <w:r>
        <w:t xml:space="preserve"> DF </w:t>
      </w:r>
    </w:p>
    <w:p w14:paraId="7C0E3A83" w14:textId="77777777" w:rsidR="0060409C" w:rsidRDefault="00CE27E2" w:rsidP="00D90041">
      <w:r w:rsidRPr="00CE27E2">
        <w:rPr>
          <w:b/>
        </w:rPr>
        <w:t>Cargo:</w:t>
      </w:r>
      <w:r>
        <w:t xml:space="preserve"> Auxiliar Administrativo</w:t>
      </w:r>
    </w:p>
    <w:p w14:paraId="4E2E8C45" w14:textId="77777777" w:rsidR="0060409C" w:rsidRDefault="00CE27E2" w:rsidP="00D90041">
      <w:r>
        <w:t xml:space="preserve"> </w:t>
      </w:r>
    </w:p>
    <w:p w14:paraId="0E9A0322" w14:textId="774C88F1" w:rsidR="0060409C" w:rsidRDefault="00CE27E2" w:rsidP="00D90041">
      <w:r w:rsidRPr="0060409C">
        <w:rPr>
          <w:b/>
        </w:rPr>
        <w:t>Empresa</w:t>
      </w:r>
      <w:r>
        <w:t xml:space="preserve">: </w:t>
      </w:r>
      <w:proofErr w:type="spellStart"/>
      <w:r>
        <w:t>Amhp</w:t>
      </w:r>
      <w:proofErr w:type="spellEnd"/>
      <w:r>
        <w:t xml:space="preserve"> DF </w:t>
      </w:r>
    </w:p>
    <w:p w14:paraId="5030143B" w14:textId="7CDB92C1" w:rsidR="007346DE" w:rsidRPr="00F56375" w:rsidRDefault="00CE27E2" w:rsidP="00D90041">
      <w:pPr>
        <w:rPr>
          <w:color w:val="1C1C1C"/>
        </w:rPr>
      </w:pPr>
      <w:r w:rsidRPr="0060409C">
        <w:rPr>
          <w:b/>
        </w:rPr>
        <w:t>Cargo</w:t>
      </w:r>
      <w:r>
        <w:t>: Faturista Hospitalar</w:t>
      </w:r>
    </w:p>
    <w:p w14:paraId="4CCC7F37" w14:textId="77777777" w:rsidR="00485A69" w:rsidRPr="007C3BBC" w:rsidRDefault="00485A69" w:rsidP="00485A69"/>
    <w:p w14:paraId="105B09A7" w14:textId="77777777" w:rsidR="00A2286C" w:rsidRPr="00F56375" w:rsidRDefault="3CC44596" w:rsidP="3CC44596">
      <w:pPr>
        <w:shd w:val="clear" w:color="auto" w:fill="CCCCCC"/>
        <w:jc w:val="center"/>
        <w:rPr>
          <w:b/>
          <w:bCs/>
          <w:color w:val="1C1C1C"/>
        </w:rPr>
      </w:pPr>
      <w:r w:rsidRPr="3CC44596">
        <w:rPr>
          <w:b/>
          <w:bCs/>
          <w:color w:val="1C1C1C"/>
        </w:rPr>
        <w:t>OBJETIVO</w:t>
      </w:r>
    </w:p>
    <w:p w14:paraId="555A9B07" w14:textId="77777777" w:rsidR="00510B2C" w:rsidRPr="00F56375" w:rsidRDefault="00510B2C" w:rsidP="00AB4FF3">
      <w:pPr>
        <w:rPr>
          <w:b/>
          <w:color w:val="1C1C1C"/>
        </w:rPr>
      </w:pPr>
    </w:p>
    <w:p w14:paraId="6787DBEF" w14:textId="77777777" w:rsidR="00F56375" w:rsidRPr="007C3BBC" w:rsidRDefault="00D01815" w:rsidP="000C7238">
      <w:pPr>
        <w:jc w:val="both"/>
      </w:pP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Pr="00F56375">
        <w:rPr>
          <w:b/>
          <w:color w:val="1C1C1C"/>
        </w:rPr>
        <w:softHyphen/>
      </w:r>
      <w:r w:rsidR="007C3BBC">
        <w:rPr>
          <w:b/>
          <w:color w:val="1C1C1C"/>
        </w:rPr>
        <w:tab/>
      </w:r>
      <w:r w:rsidR="007C3BBC" w:rsidRPr="007C3BBC">
        <w:t>Fazer parte do quadro de funcionários e ajudar no objetivo que proporcione condições de crescimento profissional e intelectual, transformando desafios em oportunidade e também um crescimento maio</w:t>
      </w:r>
      <w:r w:rsidR="00534901">
        <w:t>r</w:t>
      </w:r>
      <w:r w:rsidR="007C3BBC" w:rsidRPr="007C3BBC">
        <w:t xml:space="preserve"> desta empresa.</w:t>
      </w:r>
    </w:p>
    <w:sectPr w:rsidR="00F56375" w:rsidRPr="007C3BBC" w:rsidSect="004C4D2E">
      <w:type w:val="continuous"/>
      <w:pgSz w:w="11906" w:h="16838" w:code="9"/>
      <w:pgMar w:top="0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P MultinationalA Courier">
    <w:charset w:val="02"/>
    <w:family w:val="modern"/>
    <w:pitch w:val="fixed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B"/>
    <w:multiLevelType w:val="multilevel"/>
    <w:tmpl w:val="0000000B"/>
    <w:name w:val="WW8Num11"/>
    <w:lvl w:ilvl="0">
      <w:start w:val="1"/>
      <w:numFmt w:val="none"/>
      <w:suff w:val="nothing"/>
      <w:lvlText w:val=""/>
      <w:lvlJc w:val="left"/>
      <w:pPr>
        <w:tabs>
          <w:tab w:val="num" w:pos="170"/>
        </w:tabs>
        <w:ind w:left="170" w:hanging="17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C218DE"/>
    <w:multiLevelType w:val="hybridMultilevel"/>
    <w:tmpl w:val="880EF17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3788"/>
    <w:multiLevelType w:val="hybridMultilevel"/>
    <w:tmpl w:val="1D384A3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6F36"/>
    <w:multiLevelType w:val="hybridMultilevel"/>
    <w:tmpl w:val="750E1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3165"/>
    <w:multiLevelType w:val="hybridMultilevel"/>
    <w:tmpl w:val="4DF4E058"/>
    <w:lvl w:ilvl="0" w:tplc="0416000D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A646A52"/>
    <w:multiLevelType w:val="hybridMultilevel"/>
    <w:tmpl w:val="2CBC8B1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11C3"/>
    <w:multiLevelType w:val="hybridMultilevel"/>
    <w:tmpl w:val="2012B284"/>
    <w:lvl w:ilvl="0" w:tplc="04160001">
      <w:start w:val="1"/>
      <w:numFmt w:val="bullet"/>
      <w:lvlText w:val=""/>
      <w:lvlJc w:val="left"/>
      <w:pPr>
        <w:tabs>
          <w:tab w:val="num" w:pos="-982"/>
        </w:tabs>
        <w:ind w:left="-9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262"/>
        </w:tabs>
        <w:ind w:left="-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58"/>
        </w:tabs>
        <w:ind w:left="4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178"/>
        </w:tabs>
        <w:ind w:left="11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898"/>
        </w:tabs>
        <w:ind w:left="18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18"/>
        </w:tabs>
        <w:ind w:left="26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</w:abstractNum>
  <w:abstractNum w:abstractNumId="8" w15:restartNumberingAfterBreak="0">
    <w:nsid w:val="2EA36745"/>
    <w:multiLevelType w:val="hybridMultilevel"/>
    <w:tmpl w:val="22CA104E"/>
    <w:lvl w:ilvl="0" w:tplc="04160001">
      <w:numFmt w:val="bullet"/>
      <w:pStyle w:val="List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67D1E"/>
    <w:multiLevelType w:val="hybridMultilevel"/>
    <w:tmpl w:val="90D607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71715"/>
    <w:multiLevelType w:val="hybridMultilevel"/>
    <w:tmpl w:val="94167C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96991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A091A22"/>
    <w:multiLevelType w:val="hybridMultilevel"/>
    <w:tmpl w:val="5D3A02A8"/>
    <w:lvl w:ilvl="0" w:tplc="BB6EF772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0235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CD9165A"/>
    <w:multiLevelType w:val="hybridMultilevel"/>
    <w:tmpl w:val="6B9EF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003C3"/>
    <w:multiLevelType w:val="hybridMultilevel"/>
    <w:tmpl w:val="F31064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90CBA"/>
    <w:multiLevelType w:val="hybridMultilevel"/>
    <w:tmpl w:val="5322BD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910FD"/>
    <w:multiLevelType w:val="hybridMultilevel"/>
    <w:tmpl w:val="BA467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338F4"/>
    <w:multiLevelType w:val="hybridMultilevel"/>
    <w:tmpl w:val="17F44D0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EF772">
      <w:start w:val="1"/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248F4"/>
    <w:multiLevelType w:val="hybridMultilevel"/>
    <w:tmpl w:val="14265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B3942"/>
    <w:multiLevelType w:val="hybridMultilevel"/>
    <w:tmpl w:val="95929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55945"/>
    <w:multiLevelType w:val="hybridMultilevel"/>
    <w:tmpl w:val="71A89F1C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3035"/>
    <w:multiLevelType w:val="hybridMultilevel"/>
    <w:tmpl w:val="56CE7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15EC4"/>
    <w:multiLevelType w:val="hybridMultilevel"/>
    <w:tmpl w:val="90D607DC"/>
    <w:lvl w:ilvl="0" w:tplc="CBA06BC6">
      <w:start w:val="1"/>
      <w:numFmt w:val="bullet"/>
      <w:lvlText w:val=""/>
      <w:lvlJc w:val="left"/>
      <w:pPr>
        <w:tabs>
          <w:tab w:val="num" w:pos="720"/>
        </w:tabs>
        <w:ind w:left="720" w:hanging="360"/>
      </w:pPr>
      <w:rPr>
        <w:rFonts w:ascii="WP MultinationalA Courier" w:hAnsi="WP MultinationalA Courier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67073"/>
    <w:multiLevelType w:val="hybridMultilevel"/>
    <w:tmpl w:val="56E06A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D9769B5"/>
    <w:multiLevelType w:val="hybridMultilevel"/>
    <w:tmpl w:val="31AE4D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6"/>
  </w:num>
  <w:num w:numId="5">
    <w:abstractNumId w:val="3"/>
  </w:num>
  <w:num w:numId="6">
    <w:abstractNumId w:val="12"/>
  </w:num>
  <w:num w:numId="7">
    <w:abstractNumId w:val="2"/>
  </w:num>
  <w:num w:numId="8">
    <w:abstractNumId w:val="5"/>
  </w:num>
  <w:num w:numId="9">
    <w:abstractNumId w:val="21"/>
  </w:num>
  <w:num w:numId="10">
    <w:abstractNumId w:val="8"/>
  </w:num>
  <w:num w:numId="11">
    <w:abstractNumId w:val="10"/>
  </w:num>
  <w:num w:numId="12">
    <w:abstractNumId w:val="22"/>
  </w:num>
  <w:num w:numId="13">
    <w:abstractNumId w:val="1"/>
  </w:num>
  <w:num w:numId="14">
    <w:abstractNumId w:val="0"/>
  </w:num>
  <w:num w:numId="15">
    <w:abstractNumId w:val="7"/>
  </w:num>
  <w:num w:numId="16">
    <w:abstractNumId w:val="11"/>
  </w:num>
  <w:num w:numId="17">
    <w:abstractNumId w:val="13"/>
  </w:num>
  <w:num w:numId="18">
    <w:abstractNumId w:val="25"/>
  </w:num>
  <w:num w:numId="19">
    <w:abstractNumId w:val="20"/>
  </w:num>
  <w:num w:numId="20">
    <w:abstractNumId w:val="16"/>
  </w:num>
  <w:num w:numId="21">
    <w:abstractNumId w:val="15"/>
  </w:num>
  <w:num w:numId="22">
    <w:abstractNumId w:val="4"/>
  </w:num>
  <w:num w:numId="23">
    <w:abstractNumId w:val="24"/>
  </w:num>
  <w:num w:numId="24">
    <w:abstractNumId w:val="19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FF3"/>
    <w:rsid w:val="00000132"/>
    <w:rsid w:val="00012397"/>
    <w:rsid w:val="00056761"/>
    <w:rsid w:val="00060373"/>
    <w:rsid w:val="000A70BA"/>
    <w:rsid w:val="000C7238"/>
    <w:rsid w:val="000E2552"/>
    <w:rsid w:val="000E4F57"/>
    <w:rsid w:val="000F2947"/>
    <w:rsid w:val="00121EFA"/>
    <w:rsid w:val="00131B96"/>
    <w:rsid w:val="0013644D"/>
    <w:rsid w:val="001505EC"/>
    <w:rsid w:val="0016192F"/>
    <w:rsid w:val="00177D8E"/>
    <w:rsid w:val="00184039"/>
    <w:rsid w:val="001E3AA3"/>
    <w:rsid w:val="001E3B23"/>
    <w:rsid w:val="001F2795"/>
    <w:rsid w:val="002232C8"/>
    <w:rsid w:val="002367D7"/>
    <w:rsid w:val="00282FBE"/>
    <w:rsid w:val="00285856"/>
    <w:rsid w:val="002937A6"/>
    <w:rsid w:val="002977B7"/>
    <w:rsid w:val="002C4CC4"/>
    <w:rsid w:val="002C7093"/>
    <w:rsid w:val="00305256"/>
    <w:rsid w:val="0036606A"/>
    <w:rsid w:val="00374ACD"/>
    <w:rsid w:val="003A41FB"/>
    <w:rsid w:val="003B129D"/>
    <w:rsid w:val="003D65A7"/>
    <w:rsid w:val="003D6B0C"/>
    <w:rsid w:val="003F09F5"/>
    <w:rsid w:val="00415A0F"/>
    <w:rsid w:val="00425749"/>
    <w:rsid w:val="0047075A"/>
    <w:rsid w:val="00485A69"/>
    <w:rsid w:val="00485D57"/>
    <w:rsid w:val="004C4D2E"/>
    <w:rsid w:val="004D075E"/>
    <w:rsid w:val="004D2536"/>
    <w:rsid w:val="004E4616"/>
    <w:rsid w:val="00502333"/>
    <w:rsid w:val="00510B2C"/>
    <w:rsid w:val="00521269"/>
    <w:rsid w:val="00534901"/>
    <w:rsid w:val="00545EA0"/>
    <w:rsid w:val="00552DDA"/>
    <w:rsid w:val="00574941"/>
    <w:rsid w:val="00583528"/>
    <w:rsid w:val="00586477"/>
    <w:rsid w:val="00595D17"/>
    <w:rsid w:val="00596730"/>
    <w:rsid w:val="005D1679"/>
    <w:rsid w:val="005E5124"/>
    <w:rsid w:val="00601966"/>
    <w:rsid w:val="0060409C"/>
    <w:rsid w:val="00614C10"/>
    <w:rsid w:val="00655BB9"/>
    <w:rsid w:val="00682051"/>
    <w:rsid w:val="006B51DE"/>
    <w:rsid w:val="006D2722"/>
    <w:rsid w:val="006F3850"/>
    <w:rsid w:val="00712DC7"/>
    <w:rsid w:val="0072644A"/>
    <w:rsid w:val="007346DE"/>
    <w:rsid w:val="007407AC"/>
    <w:rsid w:val="00746D27"/>
    <w:rsid w:val="007A00C7"/>
    <w:rsid w:val="007B7858"/>
    <w:rsid w:val="007C3BBC"/>
    <w:rsid w:val="007D1D68"/>
    <w:rsid w:val="007E7922"/>
    <w:rsid w:val="00815AE5"/>
    <w:rsid w:val="00835CB6"/>
    <w:rsid w:val="00845FAA"/>
    <w:rsid w:val="00846B23"/>
    <w:rsid w:val="00853EFC"/>
    <w:rsid w:val="00874654"/>
    <w:rsid w:val="00884DEC"/>
    <w:rsid w:val="008947D6"/>
    <w:rsid w:val="00897819"/>
    <w:rsid w:val="008A4E70"/>
    <w:rsid w:val="008C1C5B"/>
    <w:rsid w:val="008D0A85"/>
    <w:rsid w:val="008E43AF"/>
    <w:rsid w:val="00923BCC"/>
    <w:rsid w:val="00924B81"/>
    <w:rsid w:val="00955B83"/>
    <w:rsid w:val="009B6F8A"/>
    <w:rsid w:val="009F0F89"/>
    <w:rsid w:val="00A0190E"/>
    <w:rsid w:val="00A2286C"/>
    <w:rsid w:val="00A24CC9"/>
    <w:rsid w:val="00A8301B"/>
    <w:rsid w:val="00AB2DA9"/>
    <w:rsid w:val="00AB4FF3"/>
    <w:rsid w:val="00AB5CF0"/>
    <w:rsid w:val="00AF0E7B"/>
    <w:rsid w:val="00B14EB5"/>
    <w:rsid w:val="00BC0500"/>
    <w:rsid w:val="00BD5E41"/>
    <w:rsid w:val="00BE00A6"/>
    <w:rsid w:val="00C04AD9"/>
    <w:rsid w:val="00C61363"/>
    <w:rsid w:val="00C72387"/>
    <w:rsid w:val="00C96C57"/>
    <w:rsid w:val="00CA0697"/>
    <w:rsid w:val="00CA64F7"/>
    <w:rsid w:val="00CE27E2"/>
    <w:rsid w:val="00D01815"/>
    <w:rsid w:val="00D01954"/>
    <w:rsid w:val="00D14A25"/>
    <w:rsid w:val="00D25589"/>
    <w:rsid w:val="00D2754D"/>
    <w:rsid w:val="00D30032"/>
    <w:rsid w:val="00D54F9E"/>
    <w:rsid w:val="00D67978"/>
    <w:rsid w:val="00D90041"/>
    <w:rsid w:val="00D94DBB"/>
    <w:rsid w:val="00DA35D5"/>
    <w:rsid w:val="00DC1704"/>
    <w:rsid w:val="00DE19DB"/>
    <w:rsid w:val="00DE2444"/>
    <w:rsid w:val="00E70ECE"/>
    <w:rsid w:val="00EA080E"/>
    <w:rsid w:val="00EA6437"/>
    <w:rsid w:val="00F02ABA"/>
    <w:rsid w:val="00F139F7"/>
    <w:rsid w:val="00F35A53"/>
    <w:rsid w:val="00F55E14"/>
    <w:rsid w:val="00F56375"/>
    <w:rsid w:val="00F56428"/>
    <w:rsid w:val="00F601C1"/>
    <w:rsid w:val="00F709ED"/>
    <w:rsid w:val="00F77129"/>
    <w:rsid w:val="00F86CFD"/>
    <w:rsid w:val="00FB35B9"/>
    <w:rsid w:val="00FC38E6"/>
    <w:rsid w:val="00FD384A"/>
    <w:rsid w:val="00FE1D70"/>
    <w:rsid w:val="10E3E5D2"/>
    <w:rsid w:val="193D274A"/>
    <w:rsid w:val="3CC44596"/>
    <w:rsid w:val="3DCADEF1"/>
    <w:rsid w:val="5366D3E0"/>
    <w:rsid w:val="786072B2"/>
    <w:rsid w:val="7C7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FEA90"/>
  <w15:docId w15:val="{D506071F-E963-40C5-976F-87CEA278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7819"/>
    <w:rPr>
      <w:sz w:val="24"/>
      <w:szCs w:val="24"/>
    </w:rPr>
  </w:style>
  <w:style w:type="paragraph" w:styleId="Ttulo1">
    <w:name w:val="heading 1"/>
    <w:basedOn w:val="Normal"/>
    <w:next w:val="Normal"/>
    <w:qFormat/>
    <w:rsid w:val="00897819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97819"/>
    <w:pPr>
      <w:keepNext/>
      <w:shd w:val="clear" w:color="auto" w:fill="CCCCCC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97819"/>
    <w:pPr>
      <w:keepNext/>
      <w:ind w:left="4956" w:firstLine="708"/>
      <w:jc w:val="center"/>
      <w:outlineLvl w:val="2"/>
    </w:pPr>
    <w:rPr>
      <w:i/>
      <w:iCs/>
      <w:sz w:val="22"/>
    </w:rPr>
  </w:style>
  <w:style w:type="paragraph" w:styleId="Ttulo4">
    <w:name w:val="heading 4"/>
    <w:basedOn w:val="Normal"/>
    <w:next w:val="Normal"/>
    <w:qFormat/>
    <w:rsid w:val="00897819"/>
    <w:pPr>
      <w:keepNext/>
      <w:ind w:firstLine="708"/>
      <w:outlineLvl w:val="3"/>
    </w:pPr>
    <w:rPr>
      <w:b/>
      <w:color w:val="1C1C1C"/>
      <w:sz w:val="22"/>
    </w:rPr>
  </w:style>
  <w:style w:type="paragraph" w:styleId="Ttulo5">
    <w:name w:val="heading 5"/>
    <w:basedOn w:val="Normal"/>
    <w:next w:val="Normal"/>
    <w:qFormat/>
    <w:rsid w:val="00897819"/>
    <w:pPr>
      <w:keepNext/>
      <w:ind w:left="720"/>
      <w:outlineLvl w:val="4"/>
    </w:pPr>
    <w:rPr>
      <w:b/>
      <w:color w:val="1C1C1C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89781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36606A"/>
    <w:rPr>
      <w:color w:val="0000FF"/>
      <w:u w:val="single"/>
    </w:rPr>
  </w:style>
  <w:style w:type="character" w:customStyle="1" w:styleId="dados">
    <w:name w:val="dados"/>
    <w:rsid w:val="007C3BBC"/>
    <w:rPr>
      <w:b/>
    </w:rPr>
  </w:style>
  <w:style w:type="paragraph" w:customStyle="1" w:styleId="Realizaes">
    <w:name w:val="Realizações"/>
    <w:basedOn w:val="Normal"/>
    <w:rsid w:val="007C3BBC"/>
    <w:pPr>
      <w:suppressAutoHyphens/>
      <w:spacing w:before="60" w:after="60"/>
      <w:jc w:val="both"/>
    </w:pPr>
    <w:rPr>
      <w:rFonts w:ascii="Garamond" w:hAnsi="Garamond"/>
      <w:sz w:val="22"/>
      <w:szCs w:val="20"/>
      <w:lang w:eastAsia="ar-SA"/>
    </w:rPr>
  </w:style>
  <w:style w:type="paragraph" w:customStyle="1" w:styleId="Funo">
    <w:name w:val="Função"/>
    <w:next w:val="Realizaes"/>
    <w:rsid w:val="007C3BBC"/>
    <w:pPr>
      <w:suppressAutoHyphens/>
      <w:spacing w:line="220" w:lineRule="atLeast"/>
      <w:ind w:left="-567"/>
    </w:pPr>
    <w:rPr>
      <w:rFonts w:ascii="Garamond" w:hAnsi="Garamond"/>
      <w:spacing w:val="5"/>
      <w:sz w:val="23"/>
      <w:lang w:val="en-US" w:eastAsia="ar-SA"/>
    </w:rPr>
  </w:style>
  <w:style w:type="paragraph" w:customStyle="1" w:styleId="Empresa">
    <w:name w:val="Empresa"/>
    <w:basedOn w:val="Normal"/>
    <w:rsid w:val="007C3BBC"/>
    <w:pPr>
      <w:tabs>
        <w:tab w:val="left" w:pos="1440"/>
        <w:tab w:val="right" w:pos="6480"/>
      </w:tabs>
      <w:suppressAutoHyphens/>
      <w:spacing w:before="600"/>
      <w:ind w:left="-567"/>
    </w:pPr>
    <w:rPr>
      <w:rFonts w:ascii="Garamond" w:hAnsi="Garamond"/>
      <w:sz w:val="22"/>
      <w:szCs w:val="20"/>
      <w:lang w:eastAsia="ar-SA"/>
    </w:rPr>
  </w:style>
  <w:style w:type="paragraph" w:styleId="Corpodetexto">
    <w:name w:val="Body Text"/>
    <w:basedOn w:val="Normal"/>
    <w:link w:val="CorpodetextoChar"/>
    <w:rsid w:val="007C3BB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C3BBC"/>
    <w:rPr>
      <w:sz w:val="24"/>
      <w:szCs w:val="24"/>
    </w:rPr>
  </w:style>
  <w:style w:type="paragraph" w:styleId="Lista">
    <w:name w:val="List"/>
    <w:basedOn w:val="Corpodetexto"/>
    <w:rsid w:val="007C3BBC"/>
    <w:pPr>
      <w:numPr>
        <w:numId w:val="10"/>
      </w:numPr>
      <w:suppressAutoHyphens/>
      <w:spacing w:after="0" w:line="240" w:lineRule="atLeast"/>
      <w:ind w:left="360"/>
      <w:jc w:val="both"/>
    </w:pPr>
    <w:rPr>
      <w:rFonts w:ascii="Garamond" w:hAnsi="Garamond"/>
      <w:sz w:val="22"/>
      <w:szCs w:val="20"/>
      <w:lang w:eastAsia="ar-SA"/>
    </w:rPr>
  </w:style>
  <w:style w:type="paragraph" w:customStyle="1" w:styleId="Ttulodaseo1">
    <w:name w:val="Título da seção 1"/>
    <w:basedOn w:val="Normal"/>
    <w:next w:val="Normal"/>
    <w:rsid w:val="007C3BBC"/>
    <w:pPr>
      <w:keepNext/>
      <w:pBdr>
        <w:bottom w:val="single" w:sz="4" w:space="1" w:color="808080"/>
      </w:pBdr>
      <w:suppressAutoHyphens/>
      <w:spacing w:before="480" w:after="600" w:line="220" w:lineRule="atLeast"/>
      <w:ind w:hanging="2160"/>
    </w:pPr>
    <w:rPr>
      <w:rFonts w:ascii="Arial Black" w:hAnsi="Arial Black"/>
      <w:caps/>
      <w:spacing w:val="15"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F02AB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56761"/>
    <w:rPr>
      <w:i/>
      <w:iCs/>
    </w:rPr>
  </w:style>
  <w:style w:type="character" w:customStyle="1" w:styleId="apple-converted-space">
    <w:name w:val="apple-converted-space"/>
    <w:basedOn w:val="Fontepargpadro"/>
    <w:rsid w:val="00056761"/>
  </w:style>
  <w:style w:type="character" w:styleId="Forte">
    <w:name w:val="Strong"/>
    <w:basedOn w:val="Fontepargpadro"/>
    <w:qFormat/>
    <w:rsid w:val="003F0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tal%20net\Downloads\curriculo%20modelo%20amparo%201.0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modelo amparo 1.0</Template>
  <TotalTime>72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LKMP Informática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digital net</dc:creator>
  <cp:lastModifiedBy>Marcilio</cp:lastModifiedBy>
  <cp:revision>10</cp:revision>
  <cp:lastPrinted>2014-03-10T14:38:00Z</cp:lastPrinted>
  <dcterms:created xsi:type="dcterms:W3CDTF">2014-03-10T14:39:00Z</dcterms:created>
  <dcterms:modified xsi:type="dcterms:W3CDTF">2019-02-13T17:38:00Z</dcterms:modified>
</cp:coreProperties>
</file>