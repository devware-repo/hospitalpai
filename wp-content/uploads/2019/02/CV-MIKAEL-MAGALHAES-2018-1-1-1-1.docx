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9F470A" w:rsidTr="00C420C8">
        <w:tc>
          <w:tcPr>
            <w:tcW w:w="3023" w:type="dxa"/>
          </w:tcPr>
          <w:p w:rsidR="00C420C8" w:rsidRPr="00AD6404" w:rsidRDefault="00AD6404" w:rsidP="003856C9">
            <w:pPr>
              <w:pStyle w:val="Ttulo1"/>
              <w:rPr>
                <w:sz w:val="28"/>
                <w:szCs w:val="28"/>
                <w:lang w:val="pt-BR"/>
              </w:rPr>
            </w:pPr>
            <w:r w:rsidRPr="00AD6404">
              <w:rPr>
                <w:sz w:val="28"/>
                <w:szCs w:val="28"/>
                <w:lang w:val="pt-BR"/>
              </w:rPr>
              <w:t xml:space="preserve">mikael </w:t>
            </w:r>
            <w:r w:rsidRPr="00AD6404">
              <w:rPr>
                <w:rFonts w:eastAsia="Times New Roman" w:cs="Times New Roman"/>
                <w:sz w:val="28"/>
                <w:szCs w:val="28"/>
              </w:rPr>
              <w:t>Magalhães Rabelo</w:t>
            </w:r>
          </w:p>
          <w:p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913EC3A" id="Grupo 43" o:spid="_x0000_s1026" alt="Título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fhLR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BQ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6kx+EtFAAATnIAAA4AAAAAAAAAAAAAAAAALgIAAGRycy9lMm9Eb2MueG1sUEsB&#10;Ai0AFAAGAAgAAAAhAGhHG9DYAAAAAwEAAA8AAAAAAAAAAAAAAAAAhxYAAGRycy9kb3ducmV2Lnht&#10;bFBLBQYAAAAABAAEAPMAAACMFwAAAAA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AD6404" w:rsidRPr="00AD6404" w:rsidRDefault="00EE2694" w:rsidP="00AD64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8"/>
              </w:rPr>
            </w:pPr>
            <w:hyperlink r:id="rId7" w:history="1">
              <w:r w:rsidR="00E4227D" w:rsidRPr="00002C07">
                <w:rPr>
                  <w:rStyle w:val="Hyperlink"/>
                  <w:rFonts w:ascii="Times New Roman" w:eastAsia="Times New Roman" w:hAnsi="Times New Roman" w:cs="Times New Roman"/>
                  <w:spacing w:val="-8"/>
                </w:rPr>
                <w:t>mikael2020magalhaes@gmail.com</w:t>
              </w:r>
            </w:hyperlink>
          </w:p>
          <w:p w:rsidR="00C420C8" w:rsidRPr="009F470A" w:rsidRDefault="00C420C8" w:rsidP="00441EB9">
            <w:pPr>
              <w:pStyle w:val="Ttulo3"/>
              <w:rPr>
                <w:lang w:val="pt-BR"/>
              </w:rPr>
            </w:pPr>
          </w:p>
          <w:p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A29449" id="Grupo 37" o:spid="_x0000_s1026" alt="Título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VaT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A3BVaTSUAAN3eAAAOAAAAAAAAAAAAAAAAAC4CAABkcnMvZTJvRG9jLnhtbFBLAQItABQA&#10;BgAIAAAAIQBoRxvQ2AAAAAMBAAAPAAAAAAAAAAAAAAAAAKcnAABkcnMvZG93bnJldi54bWxQSwUG&#10;AAAAAAQABADzAAAArC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AD6404" w:rsidRPr="00AD6404" w:rsidRDefault="00AD6404" w:rsidP="00AD6404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AD6404">
              <w:rPr>
                <w:rFonts w:eastAsia="Times New Roman" w:cs="Times New Roman"/>
                <w:sz w:val="24"/>
              </w:rPr>
              <w:t xml:space="preserve">(61) </w:t>
            </w:r>
            <w:r w:rsidR="00E4227D">
              <w:rPr>
                <w:rFonts w:eastAsia="Times New Roman" w:cs="Times New Roman"/>
                <w:sz w:val="24"/>
              </w:rPr>
              <w:t>99803-8937</w:t>
            </w:r>
          </w:p>
          <w:p w:rsidR="00AD6404" w:rsidRPr="00AD6404" w:rsidRDefault="00AD6404" w:rsidP="00AD6404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AD6404">
              <w:rPr>
                <w:rFonts w:eastAsia="Times New Roman" w:cs="Times New Roman"/>
                <w:sz w:val="24"/>
              </w:rPr>
              <w:t xml:space="preserve">(61) </w:t>
            </w:r>
            <w:r w:rsidR="004E1322" w:rsidRPr="00AD6404">
              <w:rPr>
                <w:rFonts w:eastAsia="Times New Roman" w:cs="Times New Roman"/>
                <w:sz w:val="24"/>
              </w:rPr>
              <w:t>98554-62</w:t>
            </w:r>
            <w:r w:rsidR="00E4227D">
              <w:rPr>
                <w:rFonts w:eastAsia="Times New Roman" w:cs="Times New Roman"/>
                <w:sz w:val="24"/>
              </w:rPr>
              <w:t>5</w:t>
            </w:r>
            <w:r w:rsidR="004E1322" w:rsidRPr="00AD6404">
              <w:rPr>
                <w:rFonts w:eastAsia="Times New Roman" w:cs="Times New Roman"/>
                <w:sz w:val="24"/>
              </w:rPr>
              <w:t>4</w:t>
            </w:r>
          </w:p>
          <w:p w:rsidR="00C420C8" w:rsidRPr="009F470A" w:rsidRDefault="00C420C8" w:rsidP="00441EB9">
            <w:pPr>
              <w:pStyle w:val="Ttulo3"/>
              <w:rPr>
                <w:lang w:val="pt-BR"/>
              </w:rPr>
            </w:pPr>
          </w:p>
          <w:p w:rsidR="00C420C8" w:rsidRPr="009F470A" w:rsidRDefault="00AD6404" w:rsidP="00441EB9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9F470A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AD6404" w:rsidRDefault="00AD6404" w:rsidP="00441EB9">
                  <w:pPr>
                    <w:pStyle w:val="Ttulo3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QD 107, LT 05, Centro, </w:t>
                  </w:r>
                </w:p>
                <w:p w:rsidR="00C420C8" w:rsidRPr="009F470A" w:rsidRDefault="00AD6404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Santo Antônio do Descoberto - GO</w:t>
                  </w:r>
                </w:p>
              </w:tc>
            </w:tr>
            <w:tr w:rsidR="00C420C8" w:rsidRPr="009F470A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9F470A" w:rsidRDefault="000C51AE" w:rsidP="002C77B9">
                  <w:pPr>
                    <w:pStyle w:val="Ttulo3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EC4F5E3C82CB4F08898D81C630AB34C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9F470A">
                        <w:rPr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  <w:r w:rsidRPr="009F470A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Conector Reto 83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0FFACEED" id="Conector Reto 83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/6MSM9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D82441" w:rsidRDefault="004D2DD1" w:rsidP="00D82441">
                  <w:pPr>
                    <w:spacing w:after="0" w:line="240" w:lineRule="auto"/>
                  </w:pPr>
                  <w:r>
                    <w:rPr>
                      <w:lang w:val="pt-BR"/>
                    </w:rPr>
                    <w:t>Brasileiro, solteiro, 19</w:t>
                  </w:r>
                  <w:r w:rsidR="00AD6404">
                    <w:rPr>
                      <w:lang w:val="pt-BR"/>
                    </w:rPr>
                    <w:t xml:space="preserve"> anos. Objetiv</w:t>
                  </w:r>
                  <w:r w:rsidR="00D82441">
                    <w:rPr>
                      <w:lang w:val="pt-BR"/>
                    </w:rPr>
                    <w:t>ando</w:t>
                  </w:r>
                  <w:r w:rsidR="00AD6404">
                    <w:rPr>
                      <w:lang w:val="pt-BR"/>
                    </w:rPr>
                    <w:t xml:space="preserve"> crescer profissionalmente</w:t>
                  </w:r>
                  <w:r>
                    <w:rPr>
                      <w:lang w:val="pt-BR"/>
                    </w:rPr>
                    <w:t>.</w:t>
                  </w:r>
                  <w:bookmarkStart w:id="0" w:name="_GoBack"/>
                  <w:bookmarkEnd w:id="0"/>
                </w:p>
              </w:tc>
            </w:tr>
            <w:tr w:rsidR="00C420C8" w:rsidRPr="009F470A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9F470A" w:rsidRDefault="000C51AE" w:rsidP="0043426C">
                  <w:pPr>
                    <w:pStyle w:val="Ttulo3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Habilidades:"/>
                      <w:tag w:val="Habilidades:"/>
                      <w:id w:val="1490835561"/>
                      <w:placeholder>
                        <w:docPart w:val="4FE08E2AE11B49B09CE241DA1816E27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9F470A">
                        <w:rPr>
                          <w:lang w:val="pt-BR" w:bidi="pt-BR"/>
                        </w:rPr>
                        <w:t>Habilidades</w:t>
                      </w:r>
                    </w:sdtContent>
                  </w:sdt>
                </w:p>
                <w:p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  <w:r w:rsidRPr="009F470A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Conector Reto 84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64E2D96A" id="Conector Reto 84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EWXqst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9F470A" w:rsidRDefault="00AD6404" w:rsidP="00463463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Sou jovem,</w:t>
                  </w:r>
                  <w:r w:rsidR="00E4227D">
                    <w:rPr>
                      <w:lang w:val="pt-BR"/>
                    </w:rPr>
                    <w:t xml:space="preserve"> porém tenho muita responsabilidade e</w:t>
                  </w:r>
                  <w:r>
                    <w:rPr>
                      <w:lang w:val="pt-BR"/>
                    </w:rPr>
                    <w:t xml:space="preserve"> </w:t>
                  </w:r>
                  <w:r w:rsidR="00E4227D">
                    <w:rPr>
                      <w:lang w:val="pt-BR"/>
                    </w:rPr>
                    <w:t xml:space="preserve">grande interesse </w:t>
                  </w:r>
                  <w:r>
                    <w:rPr>
                      <w:lang w:val="pt-BR"/>
                    </w:rPr>
                    <w:t>na área da saúde, me dedico com afinco a tudo que faço. Tenho capacidade de liderança e trabalho em equipe</w:t>
                  </w:r>
                </w:p>
              </w:tc>
            </w:tr>
          </w:tbl>
          <w:p w:rsidR="00C420C8" w:rsidRPr="009F470A" w:rsidRDefault="00C420C8" w:rsidP="003856C9">
            <w:pPr>
              <w:rPr>
                <w:lang w:val="pt-BR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:rsidRPr="009F470A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9F470A" w:rsidRDefault="000C51AE" w:rsidP="008F6337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589FB93B79F54D11ABD1310F091F2DB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9F470A">
                        <w:rPr>
                          <w:lang w:val="pt-BR" w:bidi="pt-BR"/>
                        </w:rPr>
                        <w:t>Experiência</w:t>
                      </w:r>
                    </w:sdtContent>
                  </w:sdt>
                </w:p>
                <w:p w:rsidR="00C420C8" w:rsidRPr="00DE381F" w:rsidRDefault="00AD6404" w:rsidP="002B3890">
                  <w:pPr>
                    <w:pStyle w:val="Ttulo4"/>
                    <w:rPr>
                      <w:lang w:val="pt-BR"/>
                    </w:rPr>
                  </w:pPr>
                  <w:r w:rsidRPr="00DE381F">
                    <w:rPr>
                      <w:rFonts w:ascii="Times New Roman" w:eastAsia="Times New Roman" w:hAnsi="Times New Roman" w:cs="Times New Roman"/>
                    </w:rPr>
                    <w:t>Fundação Pró-Cerrado/</w:t>
                  </w:r>
                  <w:r w:rsidR="00DE381F" w:rsidRPr="00DE381F">
                    <w:rPr>
                      <w:rFonts w:ascii="Times New Roman" w:eastAsia="Times New Roman" w:hAnsi="Times New Roman" w:cs="Times New Roman"/>
                    </w:rPr>
                    <w:t>Aprendiz administrativo</w:t>
                  </w:r>
                </w:p>
                <w:p w:rsidR="00DE381F" w:rsidRPr="00DE381F" w:rsidRDefault="00DE381F" w:rsidP="008F6337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DE381F">
                    <w:rPr>
                      <w:rFonts w:ascii="Times New Roman" w:eastAsia="Times New Roman" w:hAnsi="Times New Roman" w:cs="Times New Roman"/>
                    </w:rPr>
                    <w:t>22/07/2016 – 21/10/2017</w:t>
                  </w:r>
                </w:p>
                <w:p w:rsidR="00C420C8" w:rsidRPr="009F470A" w:rsidRDefault="006E60D3" w:rsidP="008F633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Trabalho administrativo na PMSAD-GO, elaborando documentos, escalas de serviço, ofícios, registro de Boletim de ocorrência e apoio geral aos oficiais.</w:t>
                  </w:r>
                </w:p>
                <w:p w:rsidR="00C420C8" w:rsidRPr="00DE381F" w:rsidRDefault="00DE381F" w:rsidP="0043426C">
                  <w:pPr>
                    <w:pStyle w:val="Ttulo4"/>
                    <w:rPr>
                      <w:lang w:val="pt-BR"/>
                    </w:rPr>
                  </w:pPr>
                  <w:r w:rsidRPr="00DE381F">
                    <w:rPr>
                      <w:rFonts w:ascii="Times New Roman" w:eastAsia="Times New Roman" w:hAnsi="Times New Roman" w:cs="Times New Roman"/>
                    </w:rPr>
                    <w:t xml:space="preserve">Prefeitura Municipal Santo Antônio do Descoberto/ </w:t>
                  </w:r>
                  <w:r w:rsidR="006E60D3">
                    <w:rPr>
                      <w:rFonts w:ascii="Times New Roman" w:eastAsia="Times New Roman" w:hAnsi="Times New Roman" w:cs="Times New Roman"/>
                    </w:rPr>
                    <w:t>coordenador de projetos</w:t>
                  </w:r>
                </w:p>
                <w:p w:rsidR="00DE381F" w:rsidRDefault="00DE381F" w:rsidP="00DE381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06/12/2017 – 22/03/2018</w:t>
                  </w:r>
                </w:p>
                <w:p w:rsidR="00C420C8" w:rsidRPr="009F470A" w:rsidRDefault="006E60D3" w:rsidP="00832F81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Desenvolvi projetos sociais de inclusão, liberando auxílio funerário as famílias carentes.</w:t>
                  </w:r>
                </w:p>
              </w:tc>
            </w:tr>
            <w:tr w:rsidR="00C420C8" w:rsidRPr="009F470A" w:rsidTr="00ED1F16">
              <w:trPr>
                <w:trHeight w:val="2520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9F470A" w:rsidRDefault="000C51AE" w:rsidP="008F6337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scolaridade:"/>
                      <w:tag w:val="Escolaridade:"/>
                      <w:id w:val="1349516922"/>
                      <w:placeholder>
                        <w:docPart w:val="E8B8DB581BAD40A0B6F77F581D0708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20FA6" w:rsidRPr="00920FA6">
                        <w:rPr>
                          <w:lang w:val="pt-BR" w:bidi="pt-BR"/>
                        </w:rPr>
                        <w:t>FORMAÇÃO ACADÊMICA</w:t>
                      </w:r>
                    </w:sdtContent>
                  </w:sdt>
                </w:p>
                <w:p w:rsidR="00C420C8" w:rsidRPr="009F470A" w:rsidRDefault="00D82441" w:rsidP="002B3890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ensino médio/ </w:t>
                  </w:r>
                  <w:r w:rsidR="006E60D3">
                    <w:rPr>
                      <w:lang w:val="pt-BR"/>
                    </w:rPr>
                    <w:t>2017</w:t>
                  </w:r>
                </w:p>
                <w:p w:rsidR="00C420C8" w:rsidRPr="009F470A" w:rsidRDefault="006E60D3" w:rsidP="007B2F5C">
                  <w:pPr>
                    <w:pStyle w:val="Ttulo5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CEBAN – Centro Educacional Bandeirante </w:t>
                  </w:r>
                </w:p>
                <w:p w:rsidR="00D82441" w:rsidRPr="009F470A" w:rsidRDefault="00D82441" w:rsidP="00D82441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t</w:t>
                  </w:r>
                  <w:r w:rsidR="006E60D3">
                    <w:rPr>
                      <w:lang w:val="pt-BR"/>
                    </w:rPr>
                    <w:t>É</w:t>
                  </w:r>
                  <w:r w:rsidR="004D2DD1">
                    <w:rPr>
                      <w:lang w:val="pt-BR"/>
                    </w:rPr>
                    <w:t>cnico em enfermagem/ 2019</w:t>
                  </w:r>
                </w:p>
                <w:p w:rsidR="00D82441" w:rsidRDefault="00D82441" w:rsidP="00D82441">
                  <w:pPr>
                    <w:pStyle w:val="Ttulo5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Instituto</w:t>
                  </w:r>
                  <w:r w:rsidR="004E1322">
                    <w:rPr>
                      <w:lang w:val="pt-BR"/>
                    </w:rPr>
                    <w:t xml:space="preserve"> Profissionalizante</w:t>
                  </w:r>
                  <w:r>
                    <w:rPr>
                      <w:lang w:val="pt-BR"/>
                    </w:rPr>
                    <w:t xml:space="preserve"> Ester Gira</w:t>
                  </w:r>
                  <w:r w:rsidR="006E60D3">
                    <w:rPr>
                      <w:lang w:val="pt-BR"/>
                    </w:rPr>
                    <w:t>ldi</w:t>
                  </w:r>
                  <w:r>
                    <w:rPr>
                      <w:lang w:val="pt-BR"/>
                    </w:rPr>
                    <w:tab/>
                  </w:r>
                </w:p>
                <w:p w:rsidR="00D82441" w:rsidRPr="00D82441" w:rsidRDefault="00D82441" w:rsidP="00D82441">
                  <w:pPr>
                    <w:rPr>
                      <w:lang w:val="pt-BR"/>
                    </w:rPr>
                  </w:pPr>
                </w:p>
                <w:p w:rsidR="00C420C8" w:rsidRPr="00D82441" w:rsidRDefault="00D82441" w:rsidP="00D82441">
                  <w:pPr>
                    <w:tabs>
                      <w:tab w:val="left" w:pos="2505"/>
                    </w:tabs>
                    <w:jc w:val="both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ab/>
                  </w:r>
                </w:p>
              </w:tc>
            </w:tr>
            <w:tr w:rsidR="00C420C8" w:rsidRPr="009F470A" w:rsidTr="00D278BD">
              <w:trPr>
                <w:trHeight w:val="3830"/>
              </w:trPr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9F470A" w:rsidRDefault="00D82441" w:rsidP="008F6337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cursos</w:t>
                  </w:r>
                </w:p>
                <w:p w:rsidR="00D82441" w:rsidRPr="00D278BD" w:rsidRDefault="00D82441" w:rsidP="00D278BD">
                  <w:pPr>
                    <w:pStyle w:val="Ttulo4"/>
                    <w:numPr>
                      <w:ilvl w:val="0"/>
                      <w:numId w:val="14"/>
                    </w:numPr>
                    <w:jc w:val="left"/>
                    <w:rPr>
                      <w:rFonts w:asciiTheme="minorHAnsi" w:hAnsiTheme="minorHAnsi"/>
                      <w:b w:val="0"/>
                      <w:lang w:val="pt-BR"/>
                    </w:rPr>
                  </w:pPr>
                  <w:r w:rsidRPr="00D278BD">
                    <w:rPr>
                      <w:rFonts w:asciiTheme="minorHAnsi" w:hAnsiTheme="minorHAnsi"/>
                      <w:b w:val="0"/>
                      <w:lang w:val="pt-BR"/>
                    </w:rPr>
                    <w:t>virtudes empreendedoras/concluído em 2017</w:t>
                  </w:r>
                </w:p>
                <w:p w:rsidR="00ED1F16" w:rsidRPr="00D278BD" w:rsidRDefault="00ED1F16" w:rsidP="00D278BD">
                  <w:pPr>
                    <w:pStyle w:val="Ttulo4"/>
                    <w:numPr>
                      <w:ilvl w:val="0"/>
                      <w:numId w:val="14"/>
                    </w:numPr>
                    <w:jc w:val="left"/>
                    <w:rPr>
                      <w:rFonts w:asciiTheme="minorHAnsi" w:hAnsiTheme="minorHAnsi"/>
                      <w:b w:val="0"/>
                      <w:lang w:val="pt-BR"/>
                    </w:rPr>
                  </w:pPr>
                  <w:r w:rsidRPr="00D278BD">
                    <w:rPr>
                      <w:rFonts w:asciiTheme="minorHAnsi" w:hAnsiTheme="minorHAnsi"/>
                      <w:b w:val="0"/>
                      <w:lang w:val="pt-BR"/>
                    </w:rPr>
                    <w:t>auxiliar administrativo/concluído em 2017</w:t>
                  </w:r>
                </w:p>
                <w:p w:rsidR="00ED1F16" w:rsidRPr="00D278BD" w:rsidRDefault="00ED1F16" w:rsidP="00D278BD">
                  <w:pPr>
                    <w:pStyle w:val="Ttulo4"/>
                    <w:numPr>
                      <w:ilvl w:val="0"/>
                      <w:numId w:val="14"/>
                    </w:numPr>
                    <w:jc w:val="left"/>
                    <w:rPr>
                      <w:rFonts w:asciiTheme="minorHAnsi" w:hAnsiTheme="minorHAnsi"/>
                      <w:b w:val="0"/>
                      <w:lang w:val="pt-BR"/>
                    </w:rPr>
                  </w:pPr>
                  <w:r w:rsidRPr="00D278BD">
                    <w:rPr>
                      <w:rFonts w:asciiTheme="minorHAnsi" w:hAnsiTheme="minorHAnsi"/>
                      <w:b w:val="0"/>
                      <w:lang w:val="pt-BR"/>
                    </w:rPr>
                    <w:t>operador de micro/concluído em 2017</w:t>
                  </w:r>
                </w:p>
                <w:p w:rsidR="00ED1F16" w:rsidRPr="00D278BD" w:rsidRDefault="00ED1F16" w:rsidP="00D278BD">
                  <w:pPr>
                    <w:pStyle w:val="Ttulo4"/>
                    <w:numPr>
                      <w:ilvl w:val="0"/>
                      <w:numId w:val="14"/>
                    </w:numPr>
                    <w:jc w:val="left"/>
                    <w:rPr>
                      <w:rFonts w:asciiTheme="minorHAnsi" w:hAnsiTheme="minorHAnsi"/>
                      <w:b w:val="0"/>
                      <w:lang w:val="pt-BR"/>
                    </w:rPr>
                  </w:pPr>
                  <w:r w:rsidRPr="00D278BD">
                    <w:rPr>
                      <w:rFonts w:asciiTheme="minorHAnsi" w:hAnsiTheme="minorHAnsi"/>
                      <w:b w:val="0"/>
                      <w:lang w:val="pt-BR"/>
                    </w:rPr>
                    <w:t>atendimento ao paciente</w:t>
                  </w:r>
                  <w:r w:rsidR="00D278BD">
                    <w:rPr>
                      <w:rFonts w:asciiTheme="minorHAnsi" w:hAnsiTheme="minorHAnsi"/>
                      <w:b w:val="0"/>
                      <w:lang w:val="pt-BR"/>
                    </w:rPr>
                    <w:t xml:space="preserve"> </w:t>
                  </w:r>
                  <w:r w:rsidRPr="00D278BD">
                    <w:rPr>
                      <w:rFonts w:asciiTheme="minorHAnsi" w:hAnsiTheme="minorHAnsi"/>
                      <w:b w:val="0"/>
                      <w:lang w:val="pt-BR"/>
                    </w:rPr>
                    <w:t>psiquiátrico/concluído em 2017</w:t>
                  </w:r>
                </w:p>
                <w:p w:rsidR="00C420C8" w:rsidRPr="00D278BD" w:rsidRDefault="00ED1F16" w:rsidP="00D278BD">
                  <w:pPr>
                    <w:pStyle w:val="Ttulo4"/>
                    <w:numPr>
                      <w:ilvl w:val="0"/>
                      <w:numId w:val="14"/>
                    </w:numPr>
                    <w:jc w:val="left"/>
                    <w:rPr>
                      <w:rFonts w:asciiTheme="minorHAnsi" w:hAnsiTheme="minorHAnsi"/>
                      <w:b w:val="0"/>
                      <w:lang w:val="pt-BR"/>
                    </w:rPr>
                  </w:pPr>
                  <w:r w:rsidRPr="00D278BD">
                    <w:rPr>
                      <w:rFonts w:asciiTheme="minorHAnsi" w:hAnsiTheme="minorHAnsi"/>
                      <w:b w:val="0"/>
                      <w:lang w:val="pt-BR"/>
                    </w:rPr>
                    <w:t>primeiros socorros/concluído em 2018</w:t>
                  </w:r>
                </w:p>
                <w:p w:rsidR="00ED1F16" w:rsidRPr="00D278BD" w:rsidRDefault="00ED1F16" w:rsidP="00D278BD">
                  <w:pPr>
                    <w:pStyle w:val="Ttulo4"/>
                    <w:numPr>
                      <w:ilvl w:val="0"/>
                      <w:numId w:val="14"/>
                    </w:numPr>
                    <w:jc w:val="left"/>
                    <w:rPr>
                      <w:rFonts w:asciiTheme="minorHAnsi" w:hAnsiTheme="minorHAnsi"/>
                      <w:b w:val="0"/>
                      <w:lang w:val="pt-BR"/>
                    </w:rPr>
                  </w:pPr>
                  <w:r w:rsidRPr="00D278BD">
                    <w:rPr>
                      <w:rFonts w:asciiTheme="minorHAnsi" w:hAnsiTheme="minorHAnsi"/>
                      <w:b w:val="0"/>
                      <w:lang w:val="pt-BR"/>
                    </w:rPr>
                    <w:t>atendimento pré-hospitalar/concluído em 2018</w:t>
                  </w:r>
                </w:p>
                <w:p w:rsidR="00ED1F16" w:rsidRPr="004E1322" w:rsidRDefault="00D278BD" w:rsidP="00D278BD">
                  <w:pPr>
                    <w:pStyle w:val="Ttulo4"/>
                    <w:numPr>
                      <w:ilvl w:val="0"/>
                      <w:numId w:val="14"/>
                    </w:numPr>
                    <w:jc w:val="left"/>
                    <w:rPr>
                      <w:lang w:val="pt-BR"/>
                    </w:rPr>
                  </w:pPr>
                  <w:r w:rsidRPr="00D278BD">
                    <w:rPr>
                      <w:rFonts w:asciiTheme="minorHAnsi" w:hAnsiTheme="minorHAnsi"/>
                      <w:b w:val="0"/>
                      <w:lang w:val="pt-BR"/>
                    </w:rPr>
                    <w:t>instrumentação cirúrgica</w:t>
                  </w:r>
                  <w:r w:rsidR="00ED1F16" w:rsidRPr="00D278BD">
                    <w:rPr>
                      <w:rFonts w:asciiTheme="minorHAnsi" w:hAnsiTheme="minorHAnsi"/>
                      <w:b w:val="0"/>
                      <w:lang w:val="pt-BR"/>
                    </w:rPr>
                    <w:t>/concluído em 2018</w:t>
                  </w:r>
                </w:p>
                <w:p w:rsidR="004E1322" w:rsidRPr="00EF68F6" w:rsidRDefault="004E1322" w:rsidP="004E1322">
                  <w:pPr>
                    <w:pStyle w:val="Ttulo4"/>
                    <w:numPr>
                      <w:ilvl w:val="0"/>
                      <w:numId w:val="14"/>
                    </w:numPr>
                    <w:jc w:val="left"/>
                    <w:rPr>
                      <w:spacing w:val="-14"/>
                      <w:lang w:val="pt-BR"/>
                    </w:rPr>
                  </w:pPr>
                  <w:r w:rsidRPr="00EF68F6">
                    <w:rPr>
                      <w:b w:val="0"/>
                      <w:spacing w:val="-14"/>
                      <w:lang w:val="pt-BR"/>
                    </w:rPr>
                    <w:t>curso de dependência química</w:t>
                  </w:r>
                  <w:r w:rsidR="00EF68F6" w:rsidRPr="00EF68F6">
                    <w:rPr>
                      <w:b w:val="0"/>
                      <w:spacing w:val="-14"/>
                      <w:lang w:val="pt-BR"/>
                    </w:rPr>
                    <w:t>/concluído em 2018</w:t>
                  </w:r>
                </w:p>
              </w:tc>
            </w:tr>
          </w:tbl>
          <w:p w:rsidR="00C420C8" w:rsidRPr="00D82441" w:rsidRDefault="00C420C8" w:rsidP="003856C9"/>
        </w:tc>
      </w:tr>
    </w:tbl>
    <w:p w:rsidR="003F5FDB" w:rsidRPr="009F470A" w:rsidRDefault="003F5FDB" w:rsidP="00EF68F6">
      <w:pPr>
        <w:pStyle w:val="SemEspaamento"/>
        <w:jc w:val="both"/>
        <w:rPr>
          <w:lang w:val="pt-BR"/>
        </w:rPr>
      </w:pPr>
    </w:p>
    <w:sectPr w:rsidR="003F5FDB" w:rsidRPr="009F470A" w:rsidSect="009F470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1AE" w:rsidRDefault="000C51AE" w:rsidP="003856C9">
      <w:pPr>
        <w:spacing w:after="0" w:line="240" w:lineRule="auto"/>
      </w:pPr>
      <w:r>
        <w:separator/>
      </w:r>
    </w:p>
  </w:endnote>
  <w:endnote w:type="continuationSeparator" w:id="0">
    <w:p w:rsidR="000C51AE" w:rsidRDefault="000C51A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EB18128" id="Grupo 4" o:spid="_x0000_s1026" alt="Título: Design gráfico de rodapé com retângulos cinzas em vários â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311120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v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v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v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v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v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v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v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v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v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457DA95" id="Grupo 4" o:spid="_x0000_s1026" alt="Título: Design gráfico de rodapé com retângulos cinzas em vários â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">
              <o:lock v:ext="edit" aspectratio="t"/>
              <v:shape id="Forma Liv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1AE" w:rsidRDefault="000C51AE" w:rsidP="003856C9">
      <w:pPr>
        <w:spacing w:after="0" w:line="240" w:lineRule="auto"/>
      </w:pPr>
      <w:r>
        <w:separator/>
      </w:r>
    </w:p>
  </w:footnote>
  <w:footnote w:type="continuationSeparator" w:id="0">
    <w:p w:rsidR="000C51AE" w:rsidRDefault="000C51A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DD34876" id="Grupo 17" o:spid="_x0000_s1026" alt="Título: Design gráfico de cabeçalho com retângulos cinzas em vários â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A4FBF45" id="Grupo 17" o:spid="_x0000_s1026" alt="Título: Design gráfico de cabeçalho com retângulos cinzas em vários â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5B6"/>
      </v:shape>
    </w:pict>
  </w:numPicBullet>
  <w:abstractNum w:abstractNumId="0">
    <w:nsid w:val="FFFFFF7C"/>
    <w:multiLevelType w:val="singleLevel"/>
    <w:tmpl w:val="3736635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E07DFC"/>
    <w:multiLevelType w:val="hybridMultilevel"/>
    <w:tmpl w:val="F4527FD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F6902"/>
    <w:multiLevelType w:val="multilevel"/>
    <w:tmpl w:val="A1220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AFD3301"/>
    <w:multiLevelType w:val="hybridMultilevel"/>
    <w:tmpl w:val="B9766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B479C"/>
    <w:multiLevelType w:val="hybridMultilevel"/>
    <w:tmpl w:val="C99E680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04"/>
    <w:rsid w:val="000373C8"/>
    <w:rsid w:val="00052BE1"/>
    <w:rsid w:val="000541AE"/>
    <w:rsid w:val="0007412A"/>
    <w:rsid w:val="000C51AE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11120"/>
    <w:rsid w:val="003856C9"/>
    <w:rsid w:val="00396369"/>
    <w:rsid w:val="003F4D31"/>
    <w:rsid w:val="003F5FDB"/>
    <w:rsid w:val="0043426C"/>
    <w:rsid w:val="00441EB9"/>
    <w:rsid w:val="004619A3"/>
    <w:rsid w:val="00463463"/>
    <w:rsid w:val="00473EF8"/>
    <w:rsid w:val="004760E5"/>
    <w:rsid w:val="004D22BB"/>
    <w:rsid w:val="004D2DD1"/>
    <w:rsid w:val="004E1322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00AD0"/>
    <w:rsid w:val="00616FF4"/>
    <w:rsid w:val="00667DE4"/>
    <w:rsid w:val="006A3CE7"/>
    <w:rsid w:val="006E60D3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20FA6"/>
    <w:rsid w:val="0093286E"/>
    <w:rsid w:val="009D1627"/>
    <w:rsid w:val="009F470A"/>
    <w:rsid w:val="00A42F91"/>
    <w:rsid w:val="00AD6404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34F0B"/>
    <w:rsid w:val="00C420C8"/>
    <w:rsid w:val="00C4403A"/>
    <w:rsid w:val="00CE6306"/>
    <w:rsid w:val="00D11C4D"/>
    <w:rsid w:val="00D278BD"/>
    <w:rsid w:val="00D5067A"/>
    <w:rsid w:val="00D82441"/>
    <w:rsid w:val="00DC0F74"/>
    <w:rsid w:val="00DC79BB"/>
    <w:rsid w:val="00DE381F"/>
    <w:rsid w:val="00DF0A0F"/>
    <w:rsid w:val="00E34D58"/>
    <w:rsid w:val="00E4227D"/>
    <w:rsid w:val="00E941EF"/>
    <w:rsid w:val="00EB1C1B"/>
    <w:rsid w:val="00ED1F16"/>
    <w:rsid w:val="00EE2694"/>
    <w:rsid w:val="00EF68F6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2F9622-0E01-4898-9355-8965EF7B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71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841714"/>
  </w:style>
  <w:style w:type="paragraph" w:styleId="Textoembloco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171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41714"/>
  </w:style>
  <w:style w:type="paragraph" w:styleId="Corpodetexto2">
    <w:name w:val="Body Text 2"/>
    <w:basedOn w:val="Normal"/>
    <w:link w:val="Corpodetexto2Char"/>
    <w:uiPriority w:val="99"/>
    <w:semiHidden/>
    <w:unhideWhenUsed/>
    <w:rsid w:val="0084171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41714"/>
  </w:style>
  <w:style w:type="paragraph" w:styleId="Corpodetexto3">
    <w:name w:val="Body Text 3"/>
    <w:basedOn w:val="Normal"/>
    <w:link w:val="Corpodetexto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84171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84171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4171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4171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84171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4171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84171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841714"/>
  </w:style>
  <w:style w:type="table" w:styleId="GradeColorida">
    <w:name w:val="Colorful Grid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84171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171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17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171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841714"/>
  </w:style>
  <w:style w:type="character" w:customStyle="1" w:styleId="DataChar">
    <w:name w:val="Data Char"/>
    <w:basedOn w:val="Fontepargpadro"/>
    <w:link w:val="Data"/>
    <w:uiPriority w:val="99"/>
    <w:semiHidden/>
    <w:rsid w:val="0084171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4171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841714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841714"/>
  </w:style>
  <w:style w:type="character" w:styleId="nfase">
    <w:name w:val="Emphasis"/>
    <w:basedOn w:val="Fontepargpadro"/>
    <w:uiPriority w:val="20"/>
    <w:semiHidden/>
    <w:unhideWhenUsed/>
    <w:qFormat/>
    <w:rsid w:val="0084171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4171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1714"/>
    <w:rPr>
      <w:szCs w:val="20"/>
    </w:rPr>
  </w:style>
  <w:style w:type="table" w:styleId="TabeladeGrade1Clara">
    <w:name w:val="Grid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har">
    <w:name w:val="Título 6 Char"/>
    <w:basedOn w:val="Fontepargpadro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841714"/>
  </w:style>
  <w:style w:type="paragraph" w:styleId="EndereoHTML">
    <w:name w:val="HTML Address"/>
    <w:basedOn w:val="Normal"/>
    <w:link w:val="EndereoHTML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4171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171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Fontepargpadro"/>
    <w:uiPriority w:val="99"/>
    <w:unhideWhenUsed/>
    <w:rsid w:val="00841714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41714"/>
    <w:rPr>
      <w:i/>
      <w:iCs/>
      <w:color w:val="37B6AE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84171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841714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841714"/>
  </w:style>
  <w:style w:type="character" w:styleId="Nmerodepgina">
    <w:name w:val="page number"/>
    <w:basedOn w:val="Fontepargpadro"/>
    <w:uiPriority w:val="99"/>
    <w:semiHidden/>
    <w:unhideWhenUsed/>
    <w:rsid w:val="00841714"/>
  </w:style>
  <w:style w:type="table" w:styleId="TabelaSimples1">
    <w:name w:val="Plain Table 1"/>
    <w:basedOn w:val="Tabela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84171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84171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841714"/>
  </w:style>
  <w:style w:type="character" w:customStyle="1" w:styleId="SaudaoChar">
    <w:name w:val="Saudação Char"/>
    <w:basedOn w:val="Fontepargpadro"/>
    <w:link w:val="Saudao"/>
    <w:uiPriority w:val="99"/>
    <w:semiHidden/>
    <w:rsid w:val="00841714"/>
  </w:style>
  <w:style w:type="paragraph" w:styleId="Assinatura">
    <w:name w:val="Signature"/>
    <w:basedOn w:val="Normal"/>
    <w:link w:val="Assinatura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841714"/>
  </w:style>
  <w:style w:type="character" w:styleId="Forte">
    <w:name w:val="Strong"/>
    <w:basedOn w:val="Fontepargpadro"/>
    <w:uiPriority w:val="22"/>
    <w:semiHidden/>
    <w:unhideWhenUsed/>
    <w:qFormat/>
    <w:rsid w:val="0084171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Fontepargpadro"/>
    <w:link w:val="Grfico"/>
    <w:uiPriority w:val="10"/>
    <w:rsid w:val="00C420C8"/>
  </w:style>
  <w:style w:type="character" w:customStyle="1" w:styleId="UnresolvedMention">
    <w:name w:val="Unresolved Mention"/>
    <w:basedOn w:val="Fontepargpadro"/>
    <w:uiPriority w:val="99"/>
    <w:semiHidden/>
    <w:unhideWhenUsed/>
    <w:rsid w:val="00E42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mikael2020magalhae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\AppData\Roaming\Microsoft\Templates\Curr&#237;culo%20criativ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4F5E3C82CB4F08898D81C630AB34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2CE474-12C7-49F3-A142-6E30E585BC46}"/>
      </w:docPartPr>
      <w:docPartBody>
        <w:p w:rsidR="00816974" w:rsidRDefault="00D23A29">
          <w:pPr>
            <w:pStyle w:val="EC4F5E3C82CB4F08898D81C630AB34CB"/>
          </w:pPr>
          <w:r w:rsidRPr="009F470A">
            <w:rPr>
              <w:lang w:bidi="pt-BR"/>
            </w:rPr>
            <w:t>Objetivo</w:t>
          </w:r>
        </w:p>
      </w:docPartBody>
    </w:docPart>
    <w:docPart>
      <w:docPartPr>
        <w:name w:val="4FE08E2AE11B49B09CE241DA1816E2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CF3B73-F342-42A0-9557-CA8087E217A8}"/>
      </w:docPartPr>
      <w:docPartBody>
        <w:p w:rsidR="00816974" w:rsidRDefault="00D23A29">
          <w:pPr>
            <w:pStyle w:val="4FE08E2AE11B49B09CE241DA1816E271"/>
          </w:pPr>
          <w:r w:rsidRPr="009F470A">
            <w:rPr>
              <w:lang w:bidi="pt-BR"/>
            </w:rPr>
            <w:t>Habilidades</w:t>
          </w:r>
        </w:p>
      </w:docPartBody>
    </w:docPart>
    <w:docPart>
      <w:docPartPr>
        <w:name w:val="589FB93B79F54D11ABD1310F091F2D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740F7E-C5C6-4058-B228-965E45F62981}"/>
      </w:docPartPr>
      <w:docPartBody>
        <w:p w:rsidR="00816974" w:rsidRDefault="00D23A29">
          <w:pPr>
            <w:pStyle w:val="589FB93B79F54D11ABD1310F091F2DBE"/>
          </w:pPr>
          <w:r w:rsidRPr="009F470A">
            <w:rPr>
              <w:lang w:bidi="pt-BR"/>
            </w:rPr>
            <w:t>Experiência</w:t>
          </w:r>
        </w:p>
      </w:docPartBody>
    </w:docPart>
    <w:docPart>
      <w:docPartPr>
        <w:name w:val="E8B8DB581BAD40A0B6F77F581D0708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B6EDF7-8B7A-4230-A89E-B25D24EB1E5B}"/>
      </w:docPartPr>
      <w:docPartBody>
        <w:p w:rsidR="00816974" w:rsidRDefault="00D23A29">
          <w:pPr>
            <w:pStyle w:val="E8B8DB581BAD40A0B6F77F581D070802"/>
          </w:pPr>
          <w:r w:rsidRPr="00920FA6">
            <w:rPr>
              <w:lang w:bidi="pt-BR"/>
            </w:rPr>
            <w:t>FORMAÇÃO ACADÊMICA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C9"/>
    <w:rsid w:val="00110BEE"/>
    <w:rsid w:val="0042349F"/>
    <w:rsid w:val="00456DC9"/>
    <w:rsid w:val="00560C88"/>
    <w:rsid w:val="007C6531"/>
    <w:rsid w:val="00816974"/>
    <w:rsid w:val="009F1FD1"/>
    <w:rsid w:val="00D2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C042724F034BA28666721741147FFD">
    <w:name w:val="7BC042724F034BA28666721741147FFD"/>
  </w:style>
  <w:style w:type="paragraph" w:customStyle="1" w:styleId="D3527C738089419D86B2E19C3FE54164">
    <w:name w:val="D3527C738089419D86B2E19C3FE54164"/>
  </w:style>
  <w:style w:type="paragraph" w:customStyle="1" w:styleId="2A8EAACD779D4AE69CD9F501A0D6F2EB">
    <w:name w:val="2A8EAACD779D4AE69CD9F501A0D6F2EB"/>
  </w:style>
  <w:style w:type="paragraph" w:customStyle="1" w:styleId="2A32BD1639EB43389914B7F3486BEDCB">
    <w:name w:val="2A32BD1639EB43389914B7F3486BEDCB"/>
  </w:style>
  <w:style w:type="paragraph" w:customStyle="1" w:styleId="C5FAF7D2A2A34EF9836D3DDC743D2F4F">
    <w:name w:val="C5FAF7D2A2A34EF9836D3DDC743D2F4F"/>
  </w:style>
  <w:style w:type="paragraph" w:customStyle="1" w:styleId="EC4F5E3C82CB4F08898D81C630AB34CB">
    <w:name w:val="EC4F5E3C82CB4F08898D81C630AB34CB"/>
  </w:style>
  <w:style w:type="paragraph" w:customStyle="1" w:styleId="5FEA39E51FB24EB694FC00CA11390119">
    <w:name w:val="5FEA39E51FB24EB694FC00CA11390119"/>
  </w:style>
  <w:style w:type="paragraph" w:customStyle="1" w:styleId="4FE08E2AE11B49B09CE241DA1816E271">
    <w:name w:val="4FE08E2AE11B49B09CE241DA1816E271"/>
  </w:style>
  <w:style w:type="paragraph" w:customStyle="1" w:styleId="6E482F33A0A44B0A92011BBAFA00CFE0">
    <w:name w:val="6E482F33A0A44B0A92011BBAFA00CFE0"/>
  </w:style>
  <w:style w:type="paragraph" w:customStyle="1" w:styleId="589FB93B79F54D11ABD1310F091F2DBE">
    <w:name w:val="589FB93B79F54D11ABD1310F091F2DBE"/>
  </w:style>
  <w:style w:type="paragraph" w:customStyle="1" w:styleId="9CAD94F41580480796F96CB4B63513C0">
    <w:name w:val="9CAD94F41580480796F96CB4B63513C0"/>
  </w:style>
  <w:style w:type="paragraph" w:customStyle="1" w:styleId="B650E9482D6940FD842F8B7D82594163">
    <w:name w:val="B650E9482D6940FD842F8B7D82594163"/>
  </w:style>
  <w:style w:type="paragraph" w:customStyle="1" w:styleId="47CBCABA439C4A0389998F043B3232B0">
    <w:name w:val="47CBCABA439C4A0389998F043B3232B0"/>
  </w:style>
  <w:style w:type="paragraph" w:customStyle="1" w:styleId="84EDCC23F5384B8ABCFFC83812CA911E">
    <w:name w:val="84EDCC23F5384B8ABCFFC83812CA911E"/>
  </w:style>
  <w:style w:type="paragraph" w:customStyle="1" w:styleId="1EECFAF1739747708DB864805ACB7A96">
    <w:name w:val="1EECFAF1739747708DB864805ACB7A96"/>
  </w:style>
  <w:style w:type="paragraph" w:customStyle="1" w:styleId="40370573C92A457BBAAA896B9EA2425A">
    <w:name w:val="40370573C92A457BBAAA896B9EA2425A"/>
  </w:style>
  <w:style w:type="paragraph" w:customStyle="1" w:styleId="8DEE0F7CC0EA4E01B65BCD3DEDDB4B57">
    <w:name w:val="8DEE0F7CC0EA4E01B65BCD3DEDDB4B57"/>
  </w:style>
  <w:style w:type="paragraph" w:customStyle="1" w:styleId="86F5FABCF1D0413B91A459044F5DC6EA">
    <w:name w:val="86F5FABCF1D0413B91A459044F5DC6EA"/>
  </w:style>
  <w:style w:type="paragraph" w:customStyle="1" w:styleId="E8B8DB581BAD40A0B6F77F581D070802">
    <w:name w:val="E8B8DB581BAD40A0B6F77F581D070802"/>
  </w:style>
  <w:style w:type="paragraph" w:customStyle="1" w:styleId="316039C6AE324D3C943701A660641D0A">
    <w:name w:val="316039C6AE324D3C943701A660641D0A"/>
  </w:style>
  <w:style w:type="paragraph" w:customStyle="1" w:styleId="0203FDE994704306866BA92E3D0E0983">
    <w:name w:val="0203FDE994704306866BA92E3D0E0983"/>
  </w:style>
  <w:style w:type="paragraph" w:customStyle="1" w:styleId="8892E9A6E2304453B08438ADCFFC3F77">
    <w:name w:val="8892E9A6E2304453B08438ADCFFC3F77"/>
  </w:style>
  <w:style w:type="paragraph" w:customStyle="1" w:styleId="2A428881D7114F59B2FC9E3F0ACDF742">
    <w:name w:val="2A428881D7114F59B2FC9E3F0ACDF742"/>
  </w:style>
  <w:style w:type="paragraph" w:customStyle="1" w:styleId="6335C8A24B2249D0ADE8FE9EC990B8C1">
    <w:name w:val="6335C8A24B2249D0ADE8FE9EC990B8C1"/>
  </w:style>
  <w:style w:type="paragraph" w:customStyle="1" w:styleId="CA950EA25EB74CB096DA5E4B7D40AD16">
    <w:name w:val="CA950EA25EB74CB096DA5E4B7D40AD16"/>
    <w:rsid w:val="00456DC9"/>
  </w:style>
  <w:style w:type="paragraph" w:customStyle="1" w:styleId="56652C0BAF72416B8A7057E66C776156">
    <w:name w:val="56652C0BAF72416B8A7057E66C776156"/>
    <w:rsid w:val="00456DC9"/>
  </w:style>
  <w:style w:type="paragraph" w:customStyle="1" w:styleId="67A9EB4106964A33AFCCE4AABD9FE725">
    <w:name w:val="67A9EB4106964A33AFCCE4AABD9FE725"/>
    <w:rsid w:val="00456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4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Carvalho</dc:creator>
  <cp:keywords/>
  <dc:description/>
  <cp:lastModifiedBy>Usuário do Windows</cp:lastModifiedBy>
  <cp:revision>3</cp:revision>
  <cp:lastPrinted>2018-06-22T17:24:00Z</cp:lastPrinted>
  <dcterms:created xsi:type="dcterms:W3CDTF">2018-11-21T19:14:00Z</dcterms:created>
  <dcterms:modified xsi:type="dcterms:W3CDTF">2019-02-07T03:29:00Z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