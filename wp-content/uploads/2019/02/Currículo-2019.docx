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30" w:rsidRDefault="00801B1C" w:rsidP="00B210FB">
      <w:pPr>
        <w:pStyle w:val="Default"/>
        <w:jc w:val="center"/>
        <w:rPr>
          <w:b/>
          <w:color w:val="auto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4599940</wp:posOffset>
            </wp:positionH>
            <wp:positionV relativeFrom="paragraph">
              <wp:posOffset>-368935</wp:posOffset>
            </wp:positionV>
            <wp:extent cx="823595" cy="1144270"/>
            <wp:effectExtent l="1905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F2B" w:rsidRPr="00B210FB" w:rsidRDefault="00275F2B" w:rsidP="00B210FB">
      <w:pPr>
        <w:pStyle w:val="Default"/>
        <w:jc w:val="center"/>
        <w:rPr>
          <w:b/>
          <w:color w:val="auto"/>
        </w:rPr>
      </w:pPr>
    </w:p>
    <w:p w:rsidR="00684FF9" w:rsidRDefault="00684FF9" w:rsidP="009B2F95">
      <w:pPr>
        <w:pStyle w:val="Default"/>
        <w:jc w:val="center"/>
        <w:rPr>
          <w:b/>
          <w:color w:val="auto"/>
        </w:rPr>
      </w:pPr>
    </w:p>
    <w:p w:rsidR="00CF7616" w:rsidRDefault="00CF7616" w:rsidP="009B2F95">
      <w:pPr>
        <w:pStyle w:val="Default"/>
        <w:jc w:val="center"/>
        <w:rPr>
          <w:b/>
          <w:color w:val="auto"/>
        </w:rPr>
      </w:pPr>
    </w:p>
    <w:p w:rsidR="00684FF9" w:rsidRDefault="00684FF9" w:rsidP="009B2F95">
      <w:pPr>
        <w:pStyle w:val="Default"/>
        <w:jc w:val="center"/>
        <w:rPr>
          <w:b/>
          <w:color w:val="auto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7"/>
        <w:gridCol w:w="1281"/>
        <w:gridCol w:w="3547"/>
      </w:tblGrid>
      <w:tr w:rsidR="00684FF9" w:rsidRPr="005962A5" w:rsidTr="00800929">
        <w:trPr>
          <w:trHeight w:val="984"/>
        </w:trPr>
        <w:tc>
          <w:tcPr>
            <w:tcW w:w="20931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:rsidR="00684FF9" w:rsidRPr="005962A5" w:rsidRDefault="00684FF9" w:rsidP="005962A5">
            <w:pPr>
              <w:pStyle w:val="Default"/>
              <w:jc w:val="center"/>
              <w:rPr>
                <w:b/>
                <w:color w:val="auto"/>
              </w:rPr>
            </w:pPr>
          </w:p>
          <w:p w:rsidR="00684FF9" w:rsidRPr="005962A5" w:rsidRDefault="00684FF9" w:rsidP="005962A5">
            <w:pPr>
              <w:pStyle w:val="Default"/>
              <w:jc w:val="center"/>
              <w:rPr>
                <w:b/>
                <w:color w:val="auto"/>
              </w:rPr>
            </w:pPr>
            <w:r w:rsidRPr="005962A5">
              <w:rPr>
                <w:b/>
                <w:color w:val="auto"/>
              </w:rPr>
              <w:t>CURRÍCULO</w:t>
            </w:r>
          </w:p>
          <w:p w:rsidR="00684FF9" w:rsidRPr="005962A5" w:rsidRDefault="00684FF9" w:rsidP="005962A5">
            <w:pPr>
              <w:pStyle w:val="Default"/>
              <w:jc w:val="center"/>
              <w:rPr>
                <w:b/>
                <w:color w:val="auto"/>
              </w:rPr>
            </w:pPr>
          </w:p>
        </w:tc>
      </w:tr>
      <w:tr w:rsidR="00422A37" w:rsidRPr="005962A5" w:rsidTr="00800929">
        <w:trPr>
          <w:trHeight w:val="670"/>
        </w:trPr>
        <w:tc>
          <w:tcPr>
            <w:tcW w:w="20931" w:type="dxa"/>
            <w:gridSpan w:val="3"/>
            <w:shd w:val="clear" w:color="auto" w:fill="FFFFFF"/>
          </w:tcPr>
          <w:p w:rsidR="00422A37" w:rsidRPr="00800929" w:rsidRDefault="00422A37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ÁREA DE ATUAÇÃO: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="00BC2F9B" w:rsidRPr="00800929">
              <w:rPr>
                <w:b/>
                <w:color w:val="auto"/>
                <w:sz w:val="44"/>
                <w:szCs w:val="44"/>
              </w:rPr>
              <w:t>Administrativa</w:t>
            </w:r>
          </w:p>
        </w:tc>
      </w:tr>
      <w:tr w:rsidR="00422A37" w:rsidRPr="005962A5" w:rsidTr="00800929">
        <w:trPr>
          <w:trHeight w:val="322"/>
        </w:trPr>
        <w:tc>
          <w:tcPr>
            <w:tcW w:w="20931" w:type="dxa"/>
            <w:gridSpan w:val="3"/>
            <w:shd w:val="clear" w:color="auto" w:fill="D9D9D9"/>
          </w:tcPr>
          <w:p w:rsidR="00422A37" w:rsidRPr="00800929" w:rsidRDefault="00422A37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IDENTIFICAÇÃO DO CANDIDATO</w:t>
            </w:r>
          </w:p>
        </w:tc>
      </w:tr>
      <w:tr w:rsidR="00684FF9" w:rsidRPr="005962A5" w:rsidTr="00800929">
        <w:trPr>
          <w:trHeight w:val="645"/>
        </w:trPr>
        <w:tc>
          <w:tcPr>
            <w:tcW w:w="15073" w:type="dxa"/>
            <w:gridSpan w:val="2"/>
          </w:tcPr>
          <w:p w:rsidR="00684FF9" w:rsidRPr="00800929" w:rsidRDefault="00684FF9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Nome: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proofErr w:type="spellStart"/>
            <w:r w:rsidR="00BC2F9B" w:rsidRPr="00800929">
              <w:rPr>
                <w:b/>
                <w:color w:val="auto"/>
                <w:sz w:val="44"/>
                <w:szCs w:val="44"/>
              </w:rPr>
              <w:t>Richelle</w:t>
            </w:r>
            <w:proofErr w:type="spellEnd"/>
            <w:r w:rsidR="00BC2F9B" w:rsidRPr="00800929">
              <w:rPr>
                <w:b/>
                <w:color w:val="auto"/>
                <w:sz w:val="44"/>
                <w:szCs w:val="44"/>
              </w:rPr>
              <w:t xml:space="preserve"> Leitão de Abreu</w:t>
            </w:r>
          </w:p>
        </w:tc>
        <w:tc>
          <w:tcPr>
            <w:tcW w:w="5858" w:type="dxa"/>
          </w:tcPr>
          <w:p w:rsidR="00684FF9" w:rsidRPr="00800929" w:rsidRDefault="00BC2F9B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proofErr w:type="spellStart"/>
            <w:r w:rsidRPr="00800929">
              <w:rPr>
                <w:b/>
                <w:color w:val="auto"/>
                <w:sz w:val="44"/>
                <w:szCs w:val="44"/>
              </w:rPr>
              <w:t>Nasc</w:t>
            </w:r>
            <w:proofErr w:type="spellEnd"/>
            <w:r w:rsidRPr="00800929">
              <w:rPr>
                <w:b/>
                <w:color w:val="auto"/>
                <w:sz w:val="44"/>
                <w:szCs w:val="44"/>
              </w:rPr>
              <w:t>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Pr="00800929">
              <w:rPr>
                <w:b/>
                <w:color w:val="auto"/>
                <w:sz w:val="44"/>
                <w:szCs w:val="44"/>
              </w:rPr>
              <w:t>09/07/1989</w:t>
            </w:r>
          </w:p>
          <w:p w:rsidR="00684FF9" w:rsidRPr="00800929" w:rsidRDefault="00684FF9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</w:tc>
      </w:tr>
      <w:tr w:rsidR="00684FF9" w:rsidRPr="005962A5" w:rsidTr="00800929">
        <w:trPr>
          <w:trHeight w:val="661"/>
        </w:trPr>
        <w:tc>
          <w:tcPr>
            <w:tcW w:w="20931" w:type="dxa"/>
            <w:gridSpan w:val="3"/>
          </w:tcPr>
          <w:p w:rsidR="00684FF9" w:rsidRPr="00800929" w:rsidRDefault="008923B7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Telefone: (61</w:t>
            </w:r>
            <w:r w:rsidR="00AF3D7D" w:rsidRPr="00800929">
              <w:rPr>
                <w:b/>
                <w:color w:val="auto"/>
                <w:sz w:val="44"/>
                <w:szCs w:val="44"/>
              </w:rPr>
              <w:t xml:space="preserve">) </w:t>
            </w:r>
            <w:r w:rsidR="00FF27C0">
              <w:rPr>
                <w:b/>
                <w:color w:val="auto"/>
                <w:sz w:val="44"/>
                <w:szCs w:val="44"/>
              </w:rPr>
              <w:t>98116-5634</w:t>
            </w:r>
          </w:p>
          <w:p w:rsidR="001727A5" w:rsidRPr="00800929" w:rsidRDefault="001727A5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E-mail:richelle.richelleabreu@gmail.com</w:t>
            </w:r>
          </w:p>
          <w:p w:rsidR="00422A37" w:rsidRPr="00800929" w:rsidRDefault="001F0F8E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 xml:space="preserve"> Endereço: </w:t>
            </w:r>
            <w:r w:rsidR="0028317A" w:rsidRPr="00800929">
              <w:rPr>
                <w:b/>
                <w:color w:val="auto"/>
                <w:sz w:val="44"/>
                <w:szCs w:val="44"/>
              </w:rPr>
              <w:t>Quadra 203 conjunto B casa 42</w:t>
            </w:r>
            <w:r w:rsidR="008E7596">
              <w:rPr>
                <w:b/>
                <w:color w:val="auto"/>
                <w:sz w:val="44"/>
                <w:szCs w:val="44"/>
              </w:rPr>
              <w:t xml:space="preserve"> Santa Maria DF</w:t>
            </w:r>
          </w:p>
        </w:tc>
      </w:tr>
      <w:tr w:rsidR="00684FF9" w:rsidRPr="005962A5" w:rsidTr="00800929">
        <w:trPr>
          <w:trHeight w:val="645"/>
        </w:trPr>
        <w:tc>
          <w:tcPr>
            <w:tcW w:w="20931" w:type="dxa"/>
            <w:gridSpan w:val="3"/>
          </w:tcPr>
          <w:p w:rsidR="00684FF9" w:rsidRPr="00800929" w:rsidRDefault="00684FF9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Cargo Efetivo: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="00BC2F9B" w:rsidRPr="00800929">
              <w:rPr>
                <w:b/>
                <w:color w:val="auto"/>
                <w:sz w:val="44"/>
                <w:szCs w:val="44"/>
              </w:rPr>
              <w:t>Balconista Sênior</w:t>
            </w:r>
          </w:p>
          <w:p w:rsidR="00422A37" w:rsidRPr="00800929" w:rsidRDefault="00422A37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</w:tc>
      </w:tr>
      <w:tr w:rsidR="00684FF9" w:rsidRPr="005962A5" w:rsidTr="00800929">
        <w:trPr>
          <w:trHeight w:val="661"/>
        </w:trPr>
        <w:tc>
          <w:tcPr>
            <w:tcW w:w="11020" w:type="dxa"/>
          </w:tcPr>
          <w:p w:rsidR="00684FF9" w:rsidRPr="00800929" w:rsidRDefault="00BC2F9B" w:rsidP="00684FF9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Empresa: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Pr="00800929">
              <w:rPr>
                <w:b/>
                <w:color w:val="auto"/>
                <w:sz w:val="44"/>
                <w:szCs w:val="44"/>
              </w:rPr>
              <w:t>Drogaria Rosário</w:t>
            </w:r>
            <w:r w:rsidR="00D131C6" w:rsidRPr="00800929">
              <w:rPr>
                <w:b/>
                <w:color w:val="auto"/>
                <w:sz w:val="44"/>
                <w:szCs w:val="44"/>
              </w:rPr>
              <w:t xml:space="preserve"> S/A</w:t>
            </w:r>
          </w:p>
        </w:tc>
        <w:tc>
          <w:tcPr>
            <w:tcW w:w="9911" w:type="dxa"/>
            <w:gridSpan w:val="2"/>
          </w:tcPr>
          <w:p w:rsidR="00684FF9" w:rsidRPr="00800929" w:rsidRDefault="00BC2F9B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Idade: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="0028317A" w:rsidRPr="00800929">
              <w:rPr>
                <w:b/>
                <w:color w:val="auto"/>
                <w:sz w:val="44"/>
                <w:szCs w:val="44"/>
              </w:rPr>
              <w:t>2</w:t>
            </w:r>
            <w:r w:rsidR="00FF27C0">
              <w:rPr>
                <w:b/>
                <w:color w:val="auto"/>
                <w:sz w:val="44"/>
                <w:szCs w:val="44"/>
              </w:rPr>
              <w:t>9</w:t>
            </w:r>
            <w:bookmarkStart w:id="0" w:name="_GoBack"/>
            <w:bookmarkEnd w:id="0"/>
            <w:r w:rsidRPr="00800929">
              <w:rPr>
                <w:b/>
                <w:color w:val="auto"/>
                <w:sz w:val="44"/>
                <w:szCs w:val="44"/>
              </w:rPr>
              <w:t xml:space="preserve"> anos</w:t>
            </w:r>
          </w:p>
          <w:p w:rsidR="00422A37" w:rsidRPr="00800929" w:rsidRDefault="00422A37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</w:tc>
      </w:tr>
      <w:tr w:rsidR="00422A37" w:rsidRPr="005962A5" w:rsidTr="00C85076">
        <w:trPr>
          <w:trHeight w:val="2575"/>
        </w:trPr>
        <w:tc>
          <w:tcPr>
            <w:tcW w:w="20931" w:type="dxa"/>
            <w:gridSpan w:val="3"/>
          </w:tcPr>
          <w:p w:rsidR="00422A37" w:rsidRPr="00800929" w:rsidRDefault="00422A37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Graduação: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="00BC2F9B" w:rsidRPr="00800929">
              <w:rPr>
                <w:b/>
                <w:color w:val="auto"/>
                <w:sz w:val="44"/>
                <w:szCs w:val="44"/>
              </w:rPr>
              <w:t>Superior Completo</w:t>
            </w:r>
          </w:p>
          <w:p w:rsidR="00D131C6" w:rsidRPr="00800929" w:rsidRDefault="00D131C6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Curso:</w:t>
            </w:r>
            <w:r w:rsidR="00D816A0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Pr="00800929">
              <w:rPr>
                <w:b/>
                <w:color w:val="auto"/>
                <w:sz w:val="44"/>
                <w:szCs w:val="44"/>
              </w:rPr>
              <w:t>Gestão Ambiental</w:t>
            </w:r>
          </w:p>
          <w:p w:rsidR="00D131C6" w:rsidRPr="00800929" w:rsidRDefault="00D131C6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Faculdades Integradas Unicesp-Guará-DF</w:t>
            </w:r>
          </w:p>
          <w:p w:rsidR="00422A37" w:rsidRPr="00800929" w:rsidRDefault="00422A37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</w:tc>
      </w:tr>
      <w:tr w:rsidR="00422A37" w:rsidRPr="005962A5" w:rsidTr="00C85076">
        <w:trPr>
          <w:trHeight w:val="6642"/>
        </w:trPr>
        <w:tc>
          <w:tcPr>
            <w:tcW w:w="20931" w:type="dxa"/>
            <w:gridSpan w:val="3"/>
          </w:tcPr>
          <w:p w:rsidR="00422A37" w:rsidRPr="00800929" w:rsidRDefault="009C07C8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Penúltimo emprego:</w:t>
            </w:r>
            <w:r w:rsidR="00FF265E" w:rsidRPr="00800929">
              <w:rPr>
                <w:b/>
                <w:color w:val="auto"/>
                <w:sz w:val="44"/>
                <w:szCs w:val="44"/>
              </w:rPr>
              <w:t xml:space="preserve"> </w:t>
            </w:r>
            <w:r w:rsidR="00D131C6" w:rsidRPr="00800929">
              <w:rPr>
                <w:b/>
                <w:color w:val="auto"/>
                <w:sz w:val="44"/>
                <w:szCs w:val="44"/>
              </w:rPr>
              <w:t>Drogaria Rosário S/</w:t>
            </w:r>
            <w:r w:rsidR="00336A4D" w:rsidRPr="00800929">
              <w:rPr>
                <w:b/>
                <w:color w:val="auto"/>
                <w:sz w:val="44"/>
                <w:szCs w:val="44"/>
              </w:rPr>
              <w:t>A</w:t>
            </w:r>
          </w:p>
          <w:p w:rsidR="00336A4D" w:rsidRPr="00800929" w:rsidRDefault="00336A4D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 xml:space="preserve">Função: </w:t>
            </w:r>
            <w:r w:rsidR="0013073B" w:rsidRPr="00800929">
              <w:rPr>
                <w:b/>
                <w:color w:val="auto"/>
                <w:sz w:val="44"/>
                <w:szCs w:val="44"/>
              </w:rPr>
              <w:t>Balconista Sênior, auxiliar administrativa</w:t>
            </w:r>
          </w:p>
          <w:p w:rsidR="00D131C6" w:rsidRPr="00800929" w:rsidRDefault="00D131C6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Tempo de serviço: 3 anos e 2 meses</w:t>
            </w:r>
          </w:p>
          <w:p w:rsidR="00096FDB" w:rsidRPr="00800929" w:rsidRDefault="00096FDB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D131C6" w:rsidRPr="00800929" w:rsidRDefault="0073448F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Último emprego</w:t>
            </w:r>
            <w:r w:rsidR="00336A4D" w:rsidRPr="00800929">
              <w:rPr>
                <w:b/>
                <w:color w:val="auto"/>
                <w:sz w:val="44"/>
                <w:szCs w:val="44"/>
              </w:rPr>
              <w:t xml:space="preserve">: </w:t>
            </w:r>
            <w:r w:rsidRPr="00800929">
              <w:rPr>
                <w:b/>
                <w:color w:val="auto"/>
                <w:sz w:val="44"/>
                <w:szCs w:val="44"/>
              </w:rPr>
              <w:t>Pão Dourado</w:t>
            </w:r>
          </w:p>
          <w:p w:rsidR="0013073B" w:rsidRPr="00800929" w:rsidRDefault="00651BCC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Função: Atendente</w:t>
            </w:r>
          </w:p>
          <w:p w:rsidR="00651BCC" w:rsidRPr="00800929" w:rsidRDefault="00651BCC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 xml:space="preserve">Tempo de serviço: 1 ano e 4 </w:t>
            </w:r>
            <w:r w:rsidR="00096FDB" w:rsidRPr="00800929">
              <w:rPr>
                <w:b/>
                <w:color w:val="auto"/>
                <w:sz w:val="44"/>
                <w:szCs w:val="44"/>
              </w:rPr>
              <w:t>meses</w:t>
            </w:r>
          </w:p>
          <w:p w:rsidR="0073448F" w:rsidRPr="00800929" w:rsidRDefault="0073448F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73448F" w:rsidRPr="00800929" w:rsidRDefault="0073448F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73448F" w:rsidRPr="00800929" w:rsidRDefault="0073448F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73448F" w:rsidRPr="00800929" w:rsidRDefault="0073448F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422A37" w:rsidRPr="00800929" w:rsidRDefault="00422A37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</w:tc>
      </w:tr>
      <w:tr w:rsidR="00422A37" w:rsidRPr="005962A5" w:rsidTr="00800929">
        <w:trPr>
          <w:trHeight w:val="322"/>
        </w:trPr>
        <w:tc>
          <w:tcPr>
            <w:tcW w:w="20931" w:type="dxa"/>
            <w:gridSpan w:val="3"/>
            <w:shd w:val="clear" w:color="auto" w:fill="D9D9D9"/>
          </w:tcPr>
          <w:p w:rsidR="00422A37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CURSOS E CAPACITAÇÃO</w:t>
            </w:r>
          </w:p>
        </w:tc>
      </w:tr>
      <w:tr w:rsidR="00422A37" w:rsidRPr="005962A5" w:rsidTr="00C85076">
        <w:trPr>
          <w:trHeight w:val="4135"/>
        </w:trPr>
        <w:tc>
          <w:tcPr>
            <w:tcW w:w="20931" w:type="dxa"/>
            <w:gridSpan w:val="3"/>
          </w:tcPr>
          <w:p w:rsidR="00422A37" w:rsidRPr="00800929" w:rsidRDefault="00BC2F9B" w:rsidP="005962A5">
            <w:pPr>
              <w:pStyle w:val="Default"/>
              <w:jc w:val="both"/>
              <w:rPr>
                <w:i/>
                <w:color w:val="auto"/>
                <w:sz w:val="44"/>
                <w:szCs w:val="44"/>
              </w:rPr>
            </w:pPr>
            <w:r w:rsidRPr="00800929">
              <w:rPr>
                <w:i/>
                <w:color w:val="auto"/>
                <w:sz w:val="44"/>
                <w:szCs w:val="44"/>
              </w:rPr>
              <w:t>Fiz curso de secretariado, farmácia, auxiliar administrativo.</w:t>
            </w: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422A37">
            <w:pPr>
              <w:pStyle w:val="Default"/>
              <w:rPr>
                <w:b/>
                <w:color w:val="auto"/>
                <w:sz w:val="44"/>
                <w:szCs w:val="44"/>
              </w:rPr>
            </w:pPr>
          </w:p>
        </w:tc>
      </w:tr>
      <w:tr w:rsidR="00422A37" w:rsidRPr="005962A5" w:rsidTr="00C85076">
        <w:trPr>
          <w:trHeight w:val="274"/>
        </w:trPr>
        <w:tc>
          <w:tcPr>
            <w:tcW w:w="20931" w:type="dxa"/>
            <w:gridSpan w:val="3"/>
            <w:shd w:val="clear" w:color="auto" w:fill="D9D9D9"/>
          </w:tcPr>
          <w:p w:rsidR="00422A37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b/>
                <w:color w:val="auto"/>
                <w:sz w:val="44"/>
                <w:szCs w:val="44"/>
              </w:rPr>
              <w:t>EXPERIÊNCIA PROFISSIONAL</w:t>
            </w:r>
          </w:p>
        </w:tc>
      </w:tr>
      <w:tr w:rsidR="00422A37" w:rsidRPr="005962A5" w:rsidTr="00C85076">
        <w:trPr>
          <w:trHeight w:val="5485"/>
        </w:trPr>
        <w:tc>
          <w:tcPr>
            <w:tcW w:w="20931" w:type="dxa"/>
            <w:gridSpan w:val="3"/>
          </w:tcPr>
          <w:p w:rsidR="00422A37" w:rsidRPr="00800929" w:rsidRDefault="00BC2F9B" w:rsidP="005962A5">
            <w:pPr>
              <w:pStyle w:val="Default"/>
              <w:jc w:val="both"/>
              <w:rPr>
                <w:b/>
                <w:color w:val="auto"/>
                <w:sz w:val="44"/>
                <w:szCs w:val="44"/>
              </w:rPr>
            </w:pPr>
            <w:r w:rsidRPr="00800929">
              <w:rPr>
                <w:i/>
                <w:color w:val="auto"/>
                <w:sz w:val="44"/>
                <w:szCs w:val="44"/>
              </w:rPr>
              <w:t>Na empresa citada acima, trabalho com vendas, mas já atuei na área administrativa durante um  bom tempo, e que adquiri muita experiência e é onde mais me identifico, o cargo em que estou hoje faz parte do corpo gerencial, onde respondo por vários assuntos na loja a todos os meus superiores e ajudo nas resoluções de problemas típicos nessa área.</w:t>
            </w: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  <w:p w:rsidR="008C1CA9" w:rsidRPr="00800929" w:rsidRDefault="008C1CA9" w:rsidP="005962A5">
            <w:pPr>
              <w:pStyle w:val="Default"/>
              <w:jc w:val="center"/>
              <w:rPr>
                <w:b/>
                <w:color w:val="auto"/>
                <w:sz w:val="44"/>
                <w:szCs w:val="44"/>
              </w:rPr>
            </w:pPr>
          </w:p>
        </w:tc>
      </w:tr>
    </w:tbl>
    <w:p w:rsidR="00635387" w:rsidRDefault="00635387" w:rsidP="00635387">
      <w:pPr>
        <w:pStyle w:val="Default"/>
        <w:rPr>
          <w:b/>
          <w:bCs/>
          <w:color w:val="00000A"/>
        </w:rPr>
      </w:pPr>
    </w:p>
    <w:sectPr w:rsidR="00635387" w:rsidSect="00CF7616">
      <w:pgSz w:w="11906" w:h="16838"/>
      <w:pgMar w:top="851" w:right="849" w:bottom="127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3DA"/>
    <w:multiLevelType w:val="hybridMultilevel"/>
    <w:tmpl w:val="2A0A1B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3878"/>
    <w:multiLevelType w:val="hybridMultilevel"/>
    <w:tmpl w:val="6DDAD042"/>
    <w:lvl w:ilvl="0" w:tplc="843A3DB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E2C7E6A"/>
    <w:multiLevelType w:val="hybridMultilevel"/>
    <w:tmpl w:val="39446410"/>
    <w:lvl w:ilvl="0" w:tplc="171AA674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04D2"/>
    <w:multiLevelType w:val="hybridMultilevel"/>
    <w:tmpl w:val="6DDAD042"/>
    <w:lvl w:ilvl="0" w:tplc="843A3DB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83904CE"/>
    <w:multiLevelType w:val="hybridMultilevel"/>
    <w:tmpl w:val="89B43048"/>
    <w:lvl w:ilvl="0" w:tplc="60389D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3C95856"/>
    <w:multiLevelType w:val="hybridMultilevel"/>
    <w:tmpl w:val="39446410"/>
    <w:lvl w:ilvl="0" w:tplc="171AA674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D5B8D"/>
    <w:multiLevelType w:val="hybridMultilevel"/>
    <w:tmpl w:val="77C8B3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DA0"/>
    <w:rsid w:val="00002E77"/>
    <w:rsid w:val="000161D0"/>
    <w:rsid w:val="00042A01"/>
    <w:rsid w:val="00076059"/>
    <w:rsid w:val="0009629D"/>
    <w:rsid w:val="00096FDB"/>
    <w:rsid w:val="00100C23"/>
    <w:rsid w:val="00102941"/>
    <w:rsid w:val="00124363"/>
    <w:rsid w:val="0013073B"/>
    <w:rsid w:val="00136F25"/>
    <w:rsid w:val="00147704"/>
    <w:rsid w:val="00151174"/>
    <w:rsid w:val="00153A6A"/>
    <w:rsid w:val="001605BA"/>
    <w:rsid w:val="00166D8F"/>
    <w:rsid w:val="00170AB2"/>
    <w:rsid w:val="001727A5"/>
    <w:rsid w:val="001764F5"/>
    <w:rsid w:val="00181191"/>
    <w:rsid w:val="001910CF"/>
    <w:rsid w:val="00196E04"/>
    <w:rsid w:val="001B0B21"/>
    <w:rsid w:val="001F0F8E"/>
    <w:rsid w:val="00202E4D"/>
    <w:rsid w:val="00206C2E"/>
    <w:rsid w:val="00216847"/>
    <w:rsid w:val="00254127"/>
    <w:rsid w:val="00270E62"/>
    <w:rsid w:val="002752FB"/>
    <w:rsid w:val="00275F2B"/>
    <w:rsid w:val="0027733D"/>
    <w:rsid w:val="0028317A"/>
    <w:rsid w:val="002A00CB"/>
    <w:rsid w:val="002D3BDB"/>
    <w:rsid w:val="002D41ED"/>
    <w:rsid w:val="002E0579"/>
    <w:rsid w:val="00324858"/>
    <w:rsid w:val="00325130"/>
    <w:rsid w:val="003279C0"/>
    <w:rsid w:val="0033459B"/>
    <w:rsid w:val="00336A4D"/>
    <w:rsid w:val="003401ED"/>
    <w:rsid w:val="003464B2"/>
    <w:rsid w:val="00347EF3"/>
    <w:rsid w:val="00353201"/>
    <w:rsid w:val="00364398"/>
    <w:rsid w:val="003748B9"/>
    <w:rsid w:val="00376D36"/>
    <w:rsid w:val="003C28D1"/>
    <w:rsid w:val="003F7C63"/>
    <w:rsid w:val="00422A37"/>
    <w:rsid w:val="00457728"/>
    <w:rsid w:val="00491602"/>
    <w:rsid w:val="004D2618"/>
    <w:rsid w:val="004E5585"/>
    <w:rsid w:val="004F5A0E"/>
    <w:rsid w:val="005154BA"/>
    <w:rsid w:val="005317F7"/>
    <w:rsid w:val="00556E11"/>
    <w:rsid w:val="005962A5"/>
    <w:rsid w:val="005C7CFE"/>
    <w:rsid w:val="005E0DA3"/>
    <w:rsid w:val="006026C9"/>
    <w:rsid w:val="006033C0"/>
    <w:rsid w:val="0060513B"/>
    <w:rsid w:val="00623B1B"/>
    <w:rsid w:val="00635387"/>
    <w:rsid w:val="00635B2D"/>
    <w:rsid w:val="00636350"/>
    <w:rsid w:val="00651BCC"/>
    <w:rsid w:val="00661200"/>
    <w:rsid w:val="00673415"/>
    <w:rsid w:val="00684FF9"/>
    <w:rsid w:val="006A5039"/>
    <w:rsid w:val="006D0BA6"/>
    <w:rsid w:val="00710106"/>
    <w:rsid w:val="00711694"/>
    <w:rsid w:val="007127D0"/>
    <w:rsid w:val="007245A5"/>
    <w:rsid w:val="0072593F"/>
    <w:rsid w:val="0073448F"/>
    <w:rsid w:val="00753A46"/>
    <w:rsid w:val="00784733"/>
    <w:rsid w:val="007A129D"/>
    <w:rsid w:val="007A26D4"/>
    <w:rsid w:val="007A35EA"/>
    <w:rsid w:val="007B3F68"/>
    <w:rsid w:val="007B60BA"/>
    <w:rsid w:val="007D085B"/>
    <w:rsid w:val="007F1281"/>
    <w:rsid w:val="00800929"/>
    <w:rsid w:val="00801367"/>
    <w:rsid w:val="00801B1C"/>
    <w:rsid w:val="008217E4"/>
    <w:rsid w:val="00851414"/>
    <w:rsid w:val="00867BF5"/>
    <w:rsid w:val="00882E28"/>
    <w:rsid w:val="008923B7"/>
    <w:rsid w:val="008A6BE8"/>
    <w:rsid w:val="008B099A"/>
    <w:rsid w:val="008C1CA9"/>
    <w:rsid w:val="008E7596"/>
    <w:rsid w:val="008F16C7"/>
    <w:rsid w:val="008F61BC"/>
    <w:rsid w:val="008F75A9"/>
    <w:rsid w:val="0091053A"/>
    <w:rsid w:val="00915330"/>
    <w:rsid w:val="00931534"/>
    <w:rsid w:val="0093557C"/>
    <w:rsid w:val="00947F8A"/>
    <w:rsid w:val="0096764F"/>
    <w:rsid w:val="009A1BDE"/>
    <w:rsid w:val="009B2F95"/>
    <w:rsid w:val="009C00DA"/>
    <w:rsid w:val="009C07C8"/>
    <w:rsid w:val="009D5407"/>
    <w:rsid w:val="009E0FDC"/>
    <w:rsid w:val="009E48D2"/>
    <w:rsid w:val="009F02D2"/>
    <w:rsid w:val="009F6640"/>
    <w:rsid w:val="00A06980"/>
    <w:rsid w:val="00A36F36"/>
    <w:rsid w:val="00A417AC"/>
    <w:rsid w:val="00A42E8E"/>
    <w:rsid w:val="00A5380E"/>
    <w:rsid w:val="00A7647C"/>
    <w:rsid w:val="00A83B9A"/>
    <w:rsid w:val="00A94A21"/>
    <w:rsid w:val="00AA170F"/>
    <w:rsid w:val="00AB5299"/>
    <w:rsid w:val="00AC1C97"/>
    <w:rsid w:val="00AE3782"/>
    <w:rsid w:val="00AF3D7D"/>
    <w:rsid w:val="00AF5951"/>
    <w:rsid w:val="00B12DA0"/>
    <w:rsid w:val="00B210FB"/>
    <w:rsid w:val="00B24C2A"/>
    <w:rsid w:val="00B27DEF"/>
    <w:rsid w:val="00B41879"/>
    <w:rsid w:val="00B72432"/>
    <w:rsid w:val="00BB259C"/>
    <w:rsid w:val="00BC2F9B"/>
    <w:rsid w:val="00BF3A21"/>
    <w:rsid w:val="00C311B3"/>
    <w:rsid w:val="00C3176A"/>
    <w:rsid w:val="00C4103F"/>
    <w:rsid w:val="00C63878"/>
    <w:rsid w:val="00C85076"/>
    <w:rsid w:val="00CC4701"/>
    <w:rsid w:val="00CE0FCA"/>
    <w:rsid w:val="00CF7616"/>
    <w:rsid w:val="00D131C6"/>
    <w:rsid w:val="00D24FA9"/>
    <w:rsid w:val="00D46F47"/>
    <w:rsid w:val="00D816A0"/>
    <w:rsid w:val="00D8281C"/>
    <w:rsid w:val="00DB02D8"/>
    <w:rsid w:val="00DC43B5"/>
    <w:rsid w:val="00DD0CA7"/>
    <w:rsid w:val="00DD1088"/>
    <w:rsid w:val="00DF7D2B"/>
    <w:rsid w:val="00E21E15"/>
    <w:rsid w:val="00E41656"/>
    <w:rsid w:val="00E438FC"/>
    <w:rsid w:val="00E469A8"/>
    <w:rsid w:val="00E55F20"/>
    <w:rsid w:val="00EA0979"/>
    <w:rsid w:val="00EA6FF4"/>
    <w:rsid w:val="00EC447B"/>
    <w:rsid w:val="00F14C90"/>
    <w:rsid w:val="00F31ECB"/>
    <w:rsid w:val="00F35A68"/>
    <w:rsid w:val="00F3694B"/>
    <w:rsid w:val="00F620C3"/>
    <w:rsid w:val="00F67F74"/>
    <w:rsid w:val="00F80DDC"/>
    <w:rsid w:val="00FC7A14"/>
    <w:rsid w:val="00FE2548"/>
    <w:rsid w:val="00FE26D2"/>
    <w:rsid w:val="00FF265E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CEA5"/>
  <w15:docId w15:val="{87AE69C2-AFE5-ED4F-88A6-0B42A533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29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470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AC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773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7733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91602"/>
    <w:rPr>
      <w:color w:val="0000FF"/>
      <w:u w:val="single"/>
    </w:rPr>
  </w:style>
  <w:style w:type="paragraph" w:customStyle="1" w:styleId="Padro">
    <w:name w:val="Padrão"/>
    <w:rsid w:val="00DD0CA7"/>
    <w:pPr>
      <w:tabs>
        <w:tab w:val="left" w:pos="708"/>
      </w:tabs>
      <w:suppressAutoHyphens/>
      <w:spacing w:line="100" w:lineRule="atLeast"/>
    </w:pPr>
    <w:rPr>
      <w:rFonts w:ascii="Times New Roman" w:eastAsia="Arial Unicode MS" w:hAnsi="Times New Roman"/>
      <w:color w:val="000000"/>
      <w:sz w:val="24"/>
      <w:szCs w:val="24"/>
      <w:lang w:eastAsia="zh-CN" w:bidi="hi-IN"/>
    </w:rPr>
  </w:style>
  <w:style w:type="paragraph" w:customStyle="1" w:styleId="Estilo6">
    <w:name w:val="Estilo6"/>
    <w:basedOn w:val="Normal"/>
    <w:rsid w:val="00DD0CA7"/>
    <w:pPr>
      <w:suppressAutoHyphens/>
      <w:overflowPunct w:val="0"/>
      <w:autoSpaceDE w:val="0"/>
      <w:spacing w:before="120" w:after="0" w:line="240" w:lineRule="auto"/>
      <w:jc w:val="center"/>
      <w:textAlignment w:val="baseline"/>
    </w:pPr>
    <w:rPr>
      <w:rFonts w:ascii="Arial" w:eastAsia="Times New Roman" w:hAnsi="Arial" w:cs="Arial"/>
      <w:b/>
      <w:sz w:val="18"/>
      <w:szCs w:val="20"/>
      <w:lang w:eastAsia="ar-SA"/>
    </w:rPr>
  </w:style>
  <w:style w:type="paragraph" w:customStyle="1" w:styleId="Contedodetabela">
    <w:name w:val="Conteúdo de tabela"/>
    <w:basedOn w:val="Padro"/>
    <w:rsid w:val="00FC7A14"/>
    <w:pPr>
      <w:suppressLineNumbers/>
    </w:pPr>
  </w:style>
  <w:style w:type="paragraph" w:styleId="Legenda">
    <w:name w:val="caption"/>
    <w:basedOn w:val="Padro"/>
    <w:qFormat/>
    <w:rsid w:val="00A06980"/>
    <w:pPr>
      <w:suppressLineNumbers/>
      <w:spacing w:before="120" w:after="120"/>
    </w:pPr>
    <w:rPr>
      <w:rFonts w:cs="Mangal"/>
      <w:i/>
      <w:iCs/>
    </w:rPr>
  </w:style>
  <w:style w:type="paragraph" w:customStyle="1" w:styleId="Standard">
    <w:name w:val="Standard"/>
    <w:rsid w:val="00FE26D2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9315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ELLE\Downloads\Anexo%20II%20-%20Modelo%20de%20Curriculo-%20ATUAL%20com%20foto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DFAF-E0C0-654A-8EF0-04A705F929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Anexo%20II%20-%20Modelo%20de%20Curriculo-%20ATUAL%20com%20foto.dotx</Template>
  <TotalTime>17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MMA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RICHELLE</dc:creator>
  <cp:lastModifiedBy>Richelle Abreu</cp:lastModifiedBy>
  <cp:revision>9</cp:revision>
  <cp:lastPrinted>2016-01-27T14:59:00Z</cp:lastPrinted>
  <dcterms:created xsi:type="dcterms:W3CDTF">2017-07-24T19:14:00Z</dcterms:created>
  <dcterms:modified xsi:type="dcterms:W3CDTF">2019-02-13T18:43:00Z</dcterms:modified>
</cp:coreProperties>
</file>