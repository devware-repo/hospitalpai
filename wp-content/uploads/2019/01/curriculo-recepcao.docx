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4253"/>
        <w:gridCol w:w="6179"/>
      </w:tblGrid>
      <w:tr w:rsidR="002C2CDD" w:rsidRPr="003D32DC" w14:paraId="489286CE" w14:textId="77777777" w:rsidTr="00476177">
        <w:tc>
          <w:tcPr>
            <w:tcW w:w="4253" w:type="dxa"/>
            <w:tcMar>
              <w:top w:w="504" w:type="dxa"/>
              <w:right w:w="720" w:type="dxa"/>
            </w:tcMar>
          </w:tcPr>
          <w:p w14:paraId="7108A119" w14:textId="22E3D89F" w:rsidR="00523479" w:rsidRPr="003D32DC" w:rsidRDefault="00DB7973" w:rsidP="00523479">
            <w:pPr>
              <w:pStyle w:val="Iniciais"/>
              <w:rPr>
                <w:lang w:val="pt-BR"/>
              </w:rPr>
            </w:pPr>
            <w:sdt>
              <w:sdtPr>
                <w:alias w:val="Iniciais:"/>
                <w:tag w:val="Iniciais:"/>
                <w:id w:val="477349409"/>
                <w:placeholder>
                  <w:docPart w:val="B4B329B167C54DD38FCC4999B7E748E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E93B42">
                  <w:rPr>
                    <w:noProof/>
                  </w:rPr>
                  <w:drawing>
                    <wp:inline distT="0" distB="0" distL="0" distR="0" wp14:anchorId="54F7D602" wp14:editId="41E7102E">
                      <wp:extent cx="1421462" cy="1190625"/>
                      <wp:effectExtent l="0" t="0" r="7620" b="0"/>
                      <wp:docPr id="24" name="Imagem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24878" cy="11934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14:paraId="7319328A" w14:textId="77777777" w:rsidR="00A50939" w:rsidRPr="003D32DC" w:rsidRDefault="00DB797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Objetivo:"/>
                <w:tag w:val="Objetivo:"/>
                <w:id w:val="319159961"/>
                <w:placeholder>
                  <w:docPart w:val="674131D9347640A5AEAF455E206C6548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3D32DC">
                  <w:rPr>
                    <w:lang w:val="pt-BR" w:bidi="pt-BR"/>
                  </w:rPr>
                  <w:t>Objetivo</w:t>
                </w:r>
              </w:sdtContent>
            </w:sdt>
          </w:p>
          <w:p w14:paraId="28B4DF15" w14:textId="2AB6B47C" w:rsidR="002C2CDD" w:rsidRPr="003D32DC" w:rsidRDefault="007F1676" w:rsidP="008B5385">
            <w:pPr>
              <w:rPr>
                <w:lang w:val="pt-BR"/>
              </w:rPr>
            </w:pPr>
            <w:r>
              <w:rPr>
                <w:lang w:val="pt-BR"/>
              </w:rPr>
              <w:t xml:space="preserve">Ser </w:t>
            </w:r>
            <w:proofErr w:type="gramStart"/>
            <w:r>
              <w:rPr>
                <w:lang w:val="pt-BR"/>
              </w:rPr>
              <w:t>proativa ,</w:t>
            </w:r>
            <w:proofErr w:type="gramEnd"/>
            <w:r>
              <w:rPr>
                <w:lang w:val="pt-BR"/>
              </w:rPr>
              <w:t xml:space="preserve"> e bem dinâmica da o meu melhor para o crescimento da empresa , sempre ser cortes com as </w:t>
            </w:r>
            <w:r w:rsidR="00DB7973">
              <w:rPr>
                <w:lang w:val="pt-BR"/>
              </w:rPr>
              <w:t>pessoas</w:t>
            </w:r>
            <w:r>
              <w:rPr>
                <w:lang w:val="pt-BR"/>
              </w:rPr>
              <w:t xml:space="preserve"> , </w:t>
            </w:r>
            <w:r w:rsidR="00DB7973">
              <w:rPr>
                <w:lang w:val="pt-BR"/>
              </w:rPr>
              <w:t xml:space="preserve">fazer </w:t>
            </w:r>
            <w:r>
              <w:rPr>
                <w:lang w:val="pt-BR"/>
              </w:rPr>
              <w:t xml:space="preserve">o meu melhor </w:t>
            </w:r>
            <w:r w:rsidR="00DB7973">
              <w:rPr>
                <w:lang w:val="pt-BR"/>
              </w:rPr>
              <w:t>, gosto de trabalhar com desafios  e pressão.</w:t>
            </w:r>
          </w:p>
          <w:p w14:paraId="3DDEE15A" w14:textId="77777777" w:rsidR="002C2CDD" w:rsidRPr="003D32DC" w:rsidRDefault="00DB797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Habilidades:"/>
                <w:tag w:val="Habilidades:"/>
                <w:id w:val="1490835561"/>
                <w:placeholder>
                  <w:docPart w:val="E5E0E84D19364324B37168ADA1CBD6F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D32DC">
                  <w:rPr>
                    <w:lang w:val="pt-BR" w:bidi="pt-BR"/>
                  </w:rPr>
                  <w:t>Habilidades</w:t>
                </w:r>
              </w:sdtContent>
            </w:sdt>
          </w:p>
          <w:p w14:paraId="2A78006E" w14:textId="324F92B9" w:rsidR="00DB7973" w:rsidRPr="003D32DC" w:rsidRDefault="008B5385" w:rsidP="00741125">
            <w:pPr>
              <w:rPr>
                <w:lang w:val="pt-BR"/>
              </w:rPr>
            </w:pPr>
            <w:r>
              <w:rPr>
                <w:lang w:val="pt-BR"/>
              </w:rPr>
              <w:t xml:space="preserve">Trabalho bem em </w:t>
            </w:r>
            <w:r w:rsidR="00B30F2A">
              <w:rPr>
                <w:lang w:val="pt-BR"/>
              </w:rPr>
              <w:t>equipe,</w:t>
            </w:r>
            <w:r>
              <w:rPr>
                <w:lang w:val="pt-BR"/>
              </w:rPr>
              <w:t xml:space="preserve"> sou bem dinâmica e gosto de </w:t>
            </w:r>
            <w:r w:rsidR="0074000D">
              <w:rPr>
                <w:lang w:val="pt-BR"/>
              </w:rPr>
              <w:t>produzir,</w:t>
            </w:r>
            <w:r>
              <w:rPr>
                <w:lang w:val="pt-BR"/>
              </w:rPr>
              <w:t xml:space="preserve"> procura da</w:t>
            </w:r>
            <w:r w:rsidR="000D5755">
              <w:rPr>
                <w:lang w:val="pt-BR"/>
              </w:rPr>
              <w:t>r</w:t>
            </w:r>
            <w:r>
              <w:rPr>
                <w:lang w:val="pt-BR"/>
              </w:rPr>
              <w:t xml:space="preserve"> o meu melhor no que eu faço, sou persistente naquilo que eu quero</w:t>
            </w:r>
            <w:r w:rsidR="00DB7973">
              <w:rPr>
                <w:lang w:val="pt-BR"/>
              </w:rPr>
              <w:t>, rigorosa no comprimento de horários e prazos.</w:t>
            </w:r>
          </w:p>
        </w:tc>
        <w:tc>
          <w:tcPr>
            <w:tcW w:w="6179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4816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5952"/>
            </w:tblGrid>
            <w:tr w:rsidR="00C612DA" w:rsidRPr="003D32DC" w14:paraId="36AFC192" w14:textId="77777777" w:rsidTr="00DB7973">
              <w:trPr>
                <w:trHeight w:hRule="exact" w:val="2134"/>
              </w:trPr>
              <w:tc>
                <w:tcPr>
                  <w:tcW w:w="5952" w:type="dxa"/>
                  <w:vAlign w:val="center"/>
                </w:tcPr>
                <w:p w14:paraId="58B5416B" w14:textId="4838FECB" w:rsidR="00C612DA" w:rsidRPr="003D32DC" w:rsidRDefault="00DB7973" w:rsidP="00DB7973">
                  <w:pPr>
                    <w:pStyle w:val="Ttulo1"/>
                    <w:jc w:val="center"/>
                    <w:outlineLvl w:val="0"/>
                    <w:rPr>
                      <w:lang w:val="pt-BR"/>
                    </w:rPr>
                  </w:pPr>
                  <w:sdt>
                    <w:sdtPr>
                      <w:alias w:val="Insira seu nome:"/>
                      <w:tag w:val="Insira seu nome:"/>
                      <w:id w:val="1016114856"/>
                      <w:placeholder>
                        <w:docPart w:val="DF7FDB1DAACC4203933D0F93241E2D3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F1676">
                        <w:t>patricia alves</w:t>
                      </w:r>
                    </w:sdtContent>
                  </w:sdt>
                </w:p>
                <w:p w14:paraId="5185BA63" w14:textId="14086C99" w:rsidR="00906BEE" w:rsidRDefault="00DB7973" w:rsidP="00DB7973">
                  <w:pPr>
                    <w:pStyle w:val="Ttulo2"/>
                    <w:jc w:val="center"/>
                    <w:outlineLvl w:val="1"/>
                    <w:rPr>
                      <w:lang w:val="pt-BR" w:bidi="pt-BR"/>
                    </w:rPr>
                  </w:pPr>
                  <w:sdt>
                    <w:sdtPr>
                      <w:rPr>
                        <w:lang w:val="pt-BR"/>
                      </w:rPr>
                      <w:alias w:val="Insira a profissão ou o setor:"/>
                      <w:tag w:val="Insira a profissão ou o setor:"/>
                      <w:id w:val="-83681269"/>
                      <w:placeholder>
                        <w:docPart w:val="D54D9C9460BF48A7A44F242B832E3D64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F1676">
                        <w:rPr>
                          <w:lang w:val="pt-BR"/>
                        </w:rPr>
                        <w:t>recepcionista/secretaria</w:t>
                      </w:r>
                      <w:r>
                        <w:rPr>
                          <w:lang w:val="pt-BR"/>
                        </w:rPr>
                        <w:br/>
                        <w:t xml:space="preserve"> nome – patricia de aguiar alves </w:t>
                      </w:r>
                      <w:r>
                        <w:rPr>
                          <w:lang w:val="pt-BR"/>
                        </w:rPr>
                        <w:br/>
                        <w:t xml:space="preserve">idade- 30 anos  </w:t>
                      </w:r>
                    </w:sdtContent>
                  </w:sdt>
                </w:p>
                <w:p w14:paraId="60675868" w14:textId="6892CECF" w:rsidR="00707391" w:rsidRDefault="002F51B6" w:rsidP="00DB7973">
                  <w:pPr>
                    <w:pStyle w:val="Ttulo2"/>
                    <w:jc w:val="both"/>
                    <w:outlineLvl w:val="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</w:t>
                  </w:r>
                  <w:r w:rsidR="00610826">
                    <w:rPr>
                      <w:lang w:val="pt-BR"/>
                    </w:rPr>
                    <w:t xml:space="preserve">mail- </w:t>
                  </w:r>
                  <w:hyperlink r:id="rId9" w:history="1">
                    <w:r w:rsidR="00B174D2" w:rsidRPr="00C82E67">
                      <w:rPr>
                        <w:rStyle w:val="Hyperlink"/>
                        <w:lang w:val="pt-BR"/>
                      </w:rPr>
                      <w:t>PATRICIA.aguiaralves@gmail.com</w:t>
                    </w:r>
                  </w:hyperlink>
                </w:p>
                <w:p w14:paraId="25F73F96" w14:textId="6314BB2E" w:rsidR="002F51B6" w:rsidRDefault="0066695B" w:rsidP="00DB7973">
                  <w:pPr>
                    <w:pStyle w:val="Ttulo2"/>
                    <w:jc w:val="both"/>
                    <w:outlineLvl w:val="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endereço – QNL 06 BL C apat </w:t>
                  </w:r>
                  <w:r w:rsidR="004B5725">
                    <w:rPr>
                      <w:lang w:val="pt-BR"/>
                    </w:rPr>
                    <w:t>302, TAGUATINGA</w:t>
                  </w:r>
                  <w:r w:rsidR="002F51B6">
                    <w:rPr>
                      <w:lang w:val="pt-BR"/>
                    </w:rPr>
                    <w:t xml:space="preserve"> norte</w:t>
                  </w:r>
                </w:p>
                <w:p w14:paraId="73CB4EC8" w14:textId="2D5DC7B4" w:rsidR="00D55DDE" w:rsidRDefault="00D55DDE" w:rsidP="00DB7973">
                  <w:pPr>
                    <w:pStyle w:val="Ttulo2"/>
                    <w:jc w:val="both"/>
                    <w:outlineLvl w:val="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telefone</w:t>
                  </w:r>
                  <w:r w:rsidR="005F6EA4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>-</w:t>
                  </w:r>
                  <w:r w:rsidR="005F6EA4">
                    <w:rPr>
                      <w:lang w:val="pt-BR"/>
                    </w:rPr>
                    <w:t xml:space="preserve"> </w:t>
                  </w:r>
                  <w:r>
                    <w:rPr>
                      <w:lang w:val="pt-BR"/>
                    </w:rPr>
                    <w:t>61 994011992</w:t>
                  </w:r>
                </w:p>
                <w:p w14:paraId="5325BFB5" w14:textId="6A3867FB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10F9F13C" w14:textId="5FA85799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58356963" w14:textId="1418EEE2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1B910781" w14:textId="25D9AA92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2A715A30" w14:textId="2056E780" w:rsidR="0058273E" w:rsidRDefault="00DB7973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Experiência:"/>
                      <w:tag w:val="Experiência:"/>
                      <w:id w:val="1217937480"/>
                      <w:placeholder>
                        <w:docPart w:val="854FC8AC108647ADA3BB9D9655412F2F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3D32DC">
                        <w:rPr>
                          <w:lang w:val="pt-BR" w:bidi="pt-BR"/>
                        </w:rPr>
                        <w:t>Experiência</w:t>
                      </w:r>
                    </w:sdtContent>
                  </w:sdt>
                </w:p>
                <w:p w14:paraId="11A73329" w14:textId="77777777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6F5D0BEB" w14:textId="5F9F244A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774016B4" w14:textId="70B3DFD7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3F9F1D09" w14:textId="5629CBB1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1C7834F2" w14:textId="4A93F41E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2908F253" w14:textId="5745224F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12420778" w14:textId="77777777" w:rsidR="0058273E" w:rsidRDefault="0058273E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6587921D" w14:textId="1CFD5601" w:rsidR="004B5725" w:rsidRDefault="004B5725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3DD91451" w14:textId="4BED4ADB" w:rsidR="004B5725" w:rsidRDefault="004B5725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695D8ED2" w14:textId="453CF145" w:rsidR="004B5725" w:rsidRDefault="004B5725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4E00BBE2" w14:textId="77777777" w:rsidR="004B5725" w:rsidRDefault="004B5725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0A02C37E" w14:textId="77777777" w:rsidR="002F51B6" w:rsidRDefault="002F51B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5A0C6E3F" w14:textId="194F15C4" w:rsidR="007900CD" w:rsidRDefault="002F51B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 </w:t>
                  </w:r>
                </w:p>
                <w:p w14:paraId="5B0EE7BA" w14:textId="65DCBB56" w:rsidR="002F51B6" w:rsidRDefault="002F51B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600BBA3E" w14:textId="3CF4BADC" w:rsidR="002F51B6" w:rsidRDefault="002F51B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13B157B3" w14:textId="77777777" w:rsidR="002F51B6" w:rsidRDefault="002F51B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5EB8DBF6" w14:textId="77777777" w:rsidR="002F51B6" w:rsidRDefault="002F51B6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572C5888" w14:textId="77777777" w:rsidR="00B174D2" w:rsidRDefault="00B174D2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3FD2BA19" w14:textId="77777777" w:rsidR="007900CD" w:rsidRDefault="007900CD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  <w:p w14:paraId="3C9B8E52" w14:textId="5B4D4EBE" w:rsidR="007900CD" w:rsidRPr="003D32DC" w:rsidRDefault="007900CD" w:rsidP="00906BEE">
                  <w:pPr>
                    <w:pStyle w:val="Ttulo2"/>
                    <w:outlineLvl w:val="1"/>
                    <w:rPr>
                      <w:lang w:val="pt-BR"/>
                    </w:rPr>
                  </w:pPr>
                </w:p>
              </w:tc>
            </w:tr>
          </w:tbl>
          <w:p w14:paraId="0FA1D974" w14:textId="3344DEF4" w:rsidR="002C2CDD" w:rsidRPr="003D32DC" w:rsidRDefault="00DB7973" w:rsidP="00DB7973">
            <w:pPr>
              <w:pStyle w:val="Ttulo3"/>
              <w:tabs>
                <w:tab w:val="center" w:pos="3089"/>
              </w:tabs>
              <w:rPr>
                <w:lang w:val="pt-BR"/>
              </w:rPr>
            </w:pPr>
            <w:r>
              <w:rPr>
                <w:lang w:val="pt-BR"/>
              </w:rPr>
              <w:tab/>
              <w:t xml:space="preserve">experiência </w:t>
            </w:r>
          </w:p>
          <w:p w14:paraId="54B3CF40" w14:textId="77777777" w:rsidR="002C2CDD" w:rsidRPr="003D32DC" w:rsidRDefault="008B5385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RECEPSIONISTA •</w:t>
            </w:r>
            <w:r w:rsidR="002C2CDD" w:rsidRPr="003D32DC">
              <w:rPr>
                <w:lang w:val="pt-BR" w:bidi="pt-BR"/>
              </w:rPr>
              <w:t> </w:t>
            </w:r>
            <w:r>
              <w:rPr>
                <w:lang w:val="pt-BR" w:bidi="pt-BR"/>
              </w:rPr>
              <w:t xml:space="preserve">digidoc </w:t>
            </w:r>
            <w:r w:rsidR="002C2CDD" w:rsidRPr="003D32DC">
              <w:rPr>
                <w:lang w:val="pt-BR" w:bidi="pt-BR"/>
              </w:rPr>
              <w:t>• </w:t>
            </w:r>
            <w:r>
              <w:rPr>
                <w:lang w:val="pt-BR"/>
              </w:rPr>
              <w:t>setembro /2016</w:t>
            </w:r>
            <w:r w:rsidR="002C2CDD" w:rsidRPr="003D32DC">
              <w:rPr>
                <w:lang w:val="pt-BR" w:bidi="pt-BR"/>
              </w:rPr>
              <w:t xml:space="preserve"> – </w:t>
            </w:r>
            <w:r>
              <w:rPr>
                <w:lang w:val="pt-BR" w:bidi="pt-BR"/>
              </w:rPr>
              <w:t>julho /2018</w:t>
            </w:r>
          </w:p>
          <w:p w14:paraId="1122BF24" w14:textId="41C7F168" w:rsidR="002C2CDD" w:rsidRDefault="008B5385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Atendimento ao </w:t>
            </w:r>
            <w:r w:rsidR="00B30F2A">
              <w:rPr>
                <w:lang w:val="pt-BR"/>
              </w:rPr>
              <w:t>público,</w:t>
            </w:r>
            <w:r>
              <w:rPr>
                <w:lang w:val="pt-BR"/>
              </w:rPr>
              <w:t xml:space="preserve"> preenchimento de guias de </w:t>
            </w:r>
            <w:r w:rsidR="0074000D">
              <w:rPr>
                <w:lang w:val="pt-BR"/>
              </w:rPr>
              <w:t>convenio,</w:t>
            </w:r>
            <w:r>
              <w:rPr>
                <w:lang w:val="pt-BR"/>
              </w:rPr>
              <w:t xml:space="preserve"> e liberação de exames </w:t>
            </w:r>
          </w:p>
          <w:p w14:paraId="7D0B8956" w14:textId="78C6FCF3" w:rsidR="00476177" w:rsidRDefault="00476177" w:rsidP="007569C1">
            <w:pPr>
              <w:rPr>
                <w:lang w:val="pt-BR"/>
              </w:rPr>
            </w:pPr>
          </w:p>
          <w:p w14:paraId="116FE5EF" w14:textId="585D41CE" w:rsidR="007F1676" w:rsidRDefault="007F1676" w:rsidP="007F1676">
            <w:pPr>
              <w:pStyle w:val="Ttulo4"/>
              <w:rPr>
                <w:lang w:val="pt-BR" w:bidi="pt-BR"/>
              </w:rPr>
            </w:pPr>
            <w:r>
              <w:rPr>
                <w:lang w:val="pt-BR"/>
              </w:rPr>
              <w:t>CORDENADORA •</w:t>
            </w:r>
            <w:r w:rsidRPr="003D32DC">
              <w:rPr>
                <w:lang w:val="pt-BR" w:bidi="pt-BR"/>
              </w:rPr>
              <w:t> </w:t>
            </w:r>
            <w:r>
              <w:rPr>
                <w:lang w:val="pt-BR" w:bidi="pt-BR"/>
              </w:rPr>
              <w:t>vita CENTER •</w:t>
            </w:r>
            <w:r w:rsidRPr="003D32DC">
              <w:rPr>
                <w:lang w:val="pt-BR" w:bidi="pt-BR"/>
              </w:rPr>
              <w:t> </w:t>
            </w:r>
            <w:r>
              <w:rPr>
                <w:lang w:val="pt-BR"/>
              </w:rPr>
              <w:t>dezembro</w:t>
            </w:r>
            <w:r>
              <w:rPr>
                <w:lang w:val="pt-BR"/>
              </w:rPr>
              <w:t xml:space="preserve"> /201</w:t>
            </w:r>
            <w:r>
              <w:rPr>
                <w:lang w:val="pt-BR"/>
              </w:rPr>
              <w:t>4</w:t>
            </w:r>
            <w:r w:rsidRPr="003D32DC">
              <w:rPr>
                <w:lang w:val="pt-BR" w:bidi="pt-BR"/>
              </w:rPr>
              <w:t xml:space="preserve"> – </w:t>
            </w:r>
            <w:r>
              <w:rPr>
                <w:lang w:val="pt-BR" w:bidi="pt-BR"/>
              </w:rPr>
              <w:t>setembro</w:t>
            </w:r>
            <w:r>
              <w:rPr>
                <w:lang w:val="pt-BR" w:bidi="pt-BR"/>
              </w:rPr>
              <w:t>/201</w:t>
            </w:r>
            <w:r>
              <w:rPr>
                <w:lang w:val="pt-BR" w:bidi="pt-BR"/>
              </w:rPr>
              <w:t>6</w:t>
            </w:r>
          </w:p>
          <w:p w14:paraId="05E08F4E" w14:textId="3F0C8028" w:rsidR="007F1676" w:rsidRDefault="007F1676" w:rsidP="007F1676">
            <w:pPr>
              <w:rPr>
                <w:lang w:val="pt-BR"/>
              </w:rPr>
            </w:pPr>
            <w:r>
              <w:rPr>
                <w:lang w:val="pt-BR"/>
              </w:rPr>
              <w:t xml:space="preserve">Coordenava o grupo de massoterapeutas do projeto caixa econômica federal </w:t>
            </w:r>
            <w:r>
              <w:rPr>
                <w:lang w:val="pt-BR"/>
              </w:rPr>
              <w:t xml:space="preserve"> </w:t>
            </w:r>
          </w:p>
          <w:p w14:paraId="3EA0B076" w14:textId="27768C95" w:rsidR="00476177" w:rsidRPr="003D32DC" w:rsidRDefault="007F1676" w:rsidP="00476177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 xml:space="preserve">recepcionista </w:t>
            </w:r>
            <w:r w:rsidR="00476177">
              <w:rPr>
                <w:lang w:val="pt-BR"/>
              </w:rPr>
              <w:t>•</w:t>
            </w:r>
            <w:r w:rsidR="00476177" w:rsidRPr="003D32DC">
              <w:rPr>
                <w:lang w:val="pt-BR" w:bidi="pt-BR"/>
              </w:rPr>
              <w:t> </w:t>
            </w:r>
            <w:r>
              <w:rPr>
                <w:lang w:val="pt-BR" w:bidi="pt-BR"/>
              </w:rPr>
              <w:t>reanimapet</w:t>
            </w:r>
            <w:r w:rsidR="00B30F2A">
              <w:rPr>
                <w:lang w:val="pt-BR" w:bidi="pt-BR"/>
              </w:rPr>
              <w:t xml:space="preserve"> •</w:t>
            </w:r>
            <w:r w:rsidR="00476177" w:rsidRPr="003D32DC">
              <w:rPr>
                <w:lang w:val="pt-BR" w:bidi="pt-BR"/>
              </w:rPr>
              <w:t> </w:t>
            </w:r>
            <w:r w:rsidR="00476177">
              <w:rPr>
                <w:lang w:val="pt-BR"/>
              </w:rPr>
              <w:t>janeiro/</w:t>
            </w:r>
            <w:r>
              <w:rPr>
                <w:lang w:val="pt-BR"/>
              </w:rPr>
              <w:t>2012</w:t>
            </w:r>
            <w:r w:rsidR="00476177">
              <w:rPr>
                <w:lang w:val="pt-BR"/>
              </w:rPr>
              <w:t>–</w:t>
            </w:r>
            <w:r w:rsidR="00476177" w:rsidRPr="003D32DC">
              <w:rPr>
                <w:lang w:val="pt-BR" w:bidi="pt-BR"/>
              </w:rPr>
              <w:t xml:space="preserve"> </w:t>
            </w:r>
            <w:r>
              <w:rPr>
                <w:lang w:val="pt-BR" w:bidi="pt-BR"/>
              </w:rPr>
              <w:t>novembro</w:t>
            </w:r>
            <w:r w:rsidR="00476177">
              <w:rPr>
                <w:lang w:val="pt-BR" w:bidi="pt-BR"/>
              </w:rPr>
              <w:t>/201</w:t>
            </w:r>
            <w:r>
              <w:rPr>
                <w:lang w:val="pt-BR" w:bidi="pt-BR"/>
              </w:rPr>
              <w:t>4</w:t>
            </w:r>
          </w:p>
          <w:p w14:paraId="1CD6FA6D" w14:textId="651B6F2C" w:rsidR="00476177" w:rsidRDefault="00476177" w:rsidP="00476177">
            <w:pPr>
              <w:rPr>
                <w:lang w:val="pt-BR"/>
              </w:rPr>
            </w:pPr>
          </w:p>
          <w:p w14:paraId="6884C68B" w14:textId="0AE9E5D4" w:rsidR="007F1676" w:rsidRPr="003D32DC" w:rsidRDefault="007F1676" w:rsidP="00476177">
            <w:pPr>
              <w:rPr>
                <w:lang w:val="pt-BR"/>
              </w:rPr>
            </w:pPr>
            <w:r>
              <w:rPr>
                <w:lang w:val="pt-BR"/>
              </w:rPr>
              <w:t xml:space="preserve">Recepcionava os </w:t>
            </w:r>
            <w:r w:rsidR="00DB7973">
              <w:rPr>
                <w:lang w:val="pt-BR"/>
              </w:rPr>
              <w:t>clientes,</w:t>
            </w:r>
            <w:r>
              <w:rPr>
                <w:lang w:val="pt-BR"/>
              </w:rPr>
              <w:t xml:space="preserve"> </w:t>
            </w:r>
            <w:bookmarkStart w:id="0" w:name="_GoBack"/>
            <w:bookmarkEnd w:id="0"/>
            <w:r>
              <w:rPr>
                <w:lang w:val="pt-BR"/>
              </w:rPr>
              <w:t xml:space="preserve">agendava as consultas , confirmava consulta , fazia a parte administrativa da clinica </w:t>
            </w:r>
          </w:p>
          <w:p w14:paraId="7E51EF4D" w14:textId="77777777" w:rsidR="00476177" w:rsidRPr="003D32DC" w:rsidRDefault="00476177" w:rsidP="007569C1">
            <w:pPr>
              <w:rPr>
                <w:lang w:val="pt-BR"/>
              </w:rPr>
            </w:pPr>
          </w:p>
          <w:p w14:paraId="285656A8" w14:textId="77777777" w:rsidR="002C2CDD" w:rsidRPr="003D32DC" w:rsidRDefault="00DB7973" w:rsidP="007569C1">
            <w:pPr>
              <w:pStyle w:val="Ttulo3"/>
              <w:rPr>
                <w:lang w:val="pt-BR"/>
              </w:rPr>
            </w:pPr>
            <w:sdt>
              <w:sdtPr>
                <w:rPr>
                  <w:lang w:val="pt-BR"/>
                </w:rPr>
                <w:alias w:val="Escolaridade:"/>
                <w:tag w:val="Educação:"/>
                <w:id w:val="1349516922"/>
                <w:placeholder>
                  <w:docPart w:val="D3A9535BA4BB48C086E08AD3BB41616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D32DC">
                  <w:rPr>
                    <w:lang w:val="pt-BR" w:bidi="pt-BR"/>
                  </w:rPr>
                  <w:t>Escolaridade</w:t>
                </w:r>
              </w:sdtContent>
            </w:sdt>
          </w:p>
          <w:p w14:paraId="13474446" w14:textId="0A2B2FCF" w:rsidR="002C2CDD" w:rsidRPr="003D32DC" w:rsidRDefault="00476177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 xml:space="preserve">ciencias biologicas superior </w:t>
            </w:r>
            <w:r w:rsidR="00B30F2A">
              <w:rPr>
                <w:lang w:val="pt-BR"/>
              </w:rPr>
              <w:t>COMPLETO •</w:t>
            </w:r>
            <w:r w:rsidR="002C2CDD" w:rsidRPr="003D32DC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novembro /2014</w:t>
            </w:r>
            <w:r w:rsidR="002C2CDD" w:rsidRPr="003D32DC">
              <w:rPr>
                <w:lang w:val="pt-BR" w:bidi="pt-BR"/>
              </w:rPr>
              <w:t xml:space="preserve"> • </w:t>
            </w:r>
            <w:r>
              <w:rPr>
                <w:lang w:val="pt-BR"/>
              </w:rPr>
              <w:t>unip</w:t>
            </w:r>
          </w:p>
          <w:p w14:paraId="3012F1B8" w14:textId="0CB26CE8" w:rsidR="002C2CDD" w:rsidRDefault="002C2CDD" w:rsidP="007569C1">
            <w:pPr>
              <w:rPr>
                <w:lang w:val="pt-BR"/>
              </w:rPr>
            </w:pPr>
          </w:p>
          <w:p w14:paraId="3408B76E" w14:textId="016BFC65" w:rsidR="007F1676" w:rsidRPr="003D32DC" w:rsidRDefault="007F1676" w:rsidP="007569C1">
            <w:pPr>
              <w:rPr>
                <w:lang w:val="pt-BR"/>
              </w:rPr>
            </w:pPr>
          </w:p>
          <w:p w14:paraId="61CFF3D6" w14:textId="77777777" w:rsidR="002C2CDD" w:rsidRPr="003D32DC" w:rsidRDefault="002C2CDD" w:rsidP="007569C1">
            <w:pPr>
              <w:rPr>
                <w:lang w:val="pt-BR"/>
              </w:rPr>
            </w:pPr>
          </w:p>
          <w:p w14:paraId="01CA4A56" w14:textId="77777777" w:rsidR="00741125" w:rsidRPr="003D32DC" w:rsidRDefault="00741125" w:rsidP="00741125">
            <w:pPr>
              <w:rPr>
                <w:lang w:val="pt-BR"/>
              </w:rPr>
            </w:pPr>
          </w:p>
        </w:tc>
      </w:tr>
    </w:tbl>
    <w:p w14:paraId="384A6435" w14:textId="77777777" w:rsidR="00BC630E" w:rsidRDefault="00BC630E" w:rsidP="00E22E87">
      <w:pPr>
        <w:pStyle w:val="SemEspaamento"/>
        <w:rPr>
          <w:lang w:val="pt-BR"/>
        </w:rPr>
      </w:pPr>
    </w:p>
    <w:p w14:paraId="18F307CB" w14:textId="77777777" w:rsidR="00BC630E" w:rsidRDefault="00BC630E" w:rsidP="00E22E87">
      <w:pPr>
        <w:pStyle w:val="SemEspaamento"/>
        <w:rPr>
          <w:lang w:val="pt-BR"/>
        </w:rPr>
      </w:pPr>
    </w:p>
    <w:p w14:paraId="3E7EB59D" w14:textId="77777777" w:rsidR="00BC630E" w:rsidRDefault="00BC630E" w:rsidP="00E22E87">
      <w:pPr>
        <w:pStyle w:val="SemEspaamento"/>
        <w:rPr>
          <w:lang w:val="pt-BR"/>
        </w:rPr>
      </w:pPr>
    </w:p>
    <w:sectPr w:rsidR="00BC630E" w:rsidSect="00474EC2">
      <w:headerReference w:type="default" r:id="rId10"/>
      <w:footerReference w:type="default" r:id="rId11"/>
      <w:footerReference w:type="first" r:id="rId12"/>
      <w:pgSz w:w="11906" w:h="16838" w:code="9"/>
      <w:pgMar w:top="862" w:right="737" w:bottom="2302" w:left="737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47B8E" w14:textId="77777777" w:rsidR="008B5385" w:rsidRDefault="008B5385" w:rsidP="00713050">
      <w:pPr>
        <w:spacing w:line="240" w:lineRule="auto"/>
      </w:pPr>
      <w:r>
        <w:separator/>
      </w:r>
    </w:p>
  </w:endnote>
  <w:endnote w:type="continuationSeparator" w:id="0">
    <w:p w14:paraId="4B3EA488" w14:textId="77777777" w:rsidR="008B5385" w:rsidRDefault="008B538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Layout de tabela do rodapé"/>
    </w:tblPr>
    <w:tblGrid>
      <w:gridCol w:w="2608"/>
      <w:gridCol w:w="2608"/>
      <w:gridCol w:w="2608"/>
      <w:gridCol w:w="2608"/>
    </w:tblGrid>
    <w:tr w:rsidR="00C2098A" w:rsidRPr="00DE6181" w14:paraId="6F10804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7257CB" w14:textId="77777777" w:rsidR="00C2098A" w:rsidRPr="00DE6181" w:rsidRDefault="00CA3DF1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23AB7862" wp14:editId="04361AED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926B6A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KQAgAACg5AAAOAAAAZHJzL2Uyb0RvYy54bWzsW11u4zYQfi/QOxB6LNC19WNJNtZZBNkm&#10;XSDYXXTT7u6jIsu2UFlUKTlOeodeolfoEfZiHQ5FmYwdk3G2aVEoD7F+Zjjk/Hz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fVwUK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19EE142" w14:textId="77777777" w:rsidR="00C2098A" w:rsidRPr="00DE6181" w:rsidRDefault="00C2098A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2AB3A8FA" wp14:editId="49663F1C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A659A1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UQtRIAACt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JjkVELUSAAArZQAADgAAAAAAAAAAAAAA&#10;AAAuAgAAZHJzL2Uyb0RvYy54bWxQSwECLQAUAAYACAAAACEAaEcb0NgAAAADAQAADwAAAAAAAAAA&#10;AAAAAAAPFQAAZHJzL2Rvd25yZXYueG1sUEsFBgAAAAAEAAQA8wAAABQ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348AFF" w14:textId="77777777" w:rsidR="00C2098A" w:rsidRPr="00DE6181" w:rsidRDefault="00C2098A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728FE92A" wp14:editId="15F0E1DA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77072D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4fSBEAAMR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Yurh9IEQAAxF0AAA4AAAAAAAAAAAAAAAAALgIAAGRycy9lMm9Eb2MueG1sUEsB&#10;Ai0AFAAGAAgAAAAhAGhHG9DYAAAAAwEAAA8AAAAAAAAAAAAAAAAAohMAAGRycy9kb3ducmV2Lnht&#10;bFBLBQYAAAAABAAEAPMAAACn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C559BD" w14:textId="77777777" w:rsidR="00C2098A" w:rsidRPr="00DE6181" w:rsidRDefault="00C2098A" w:rsidP="00684488">
          <w:pPr>
            <w:pStyle w:val="Rodap"/>
            <w:rPr>
              <w:lang w:val="pt-BR"/>
            </w:rPr>
          </w:pPr>
          <w:r w:rsidRPr="00DE6181">
            <w:rPr>
              <w:noProof/>
              <w:lang w:val="pt-BR" w:eastAsia="zh-CN"/>
            </w:rPr>
            <mc:AlternateContent>
              <mc:Choice Requires="wpg">
                <w:drawing>
                  <wp:inline distT="0" distB="0" distL="0" distR="0" wp14:anchorId="551529C2" wp14:editId="27EFCED8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B45C1AF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F0+fl6mmVoVz9gb4Dr3G4kGvp3mZPqH1SQS3b&#10;2Tf0ycP4cft+1JgL+Zjkzmr76Zo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c4vuYcgRAAD8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RPr="00DE6181" w14:paraId="53F80A39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Email:"/>
            <w:tag w:val="Email:"/>
            <w:id w:val="-627010856"/>
            <w:placeholder>
              <w:docPart w:val="9838CCA17AC6476E9451F4B6CAC45E5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716DF3D" w14:textId="77777777" w:rsidR="00684488" w:rsidRPr="00DE6181" w:rsidRDefault="00476177" w:rsidP="00811117">
              <w:pPr>
                <w:pStyle w:val="Rodap"/>
                <w:rPr>
                  <w:lang w:val="pt-BR"/>
                </w:rPr>
              </w:pPr>
              <w:r>
                <w:rPr>
                  <w:lang w:val="pt-BR"/>
                </w:rPr>
                <w:t>patricia.aguiaralves@gmail.com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Identificador do Twitter:"/>
            <w:tag w:val="Identificador do Twitter:"/>
            <w:id w:val="-642033892"/>
            <w:placeholder>
              <w:docPart w:val="4780AC32129648D1899AED1FA5354EB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737F1C45" w14:textId="77777777" w:rsidR="00684488" w:rsidRPr="00DE6181" w:rsidRDefault="00476177" w:rsidP="00811117">
              <w:pPr>
                <w:pStyle w:val="Rodap"/>
                <w:rPr>
                  <w:lang w:val="pt-BR"/>
                </w:rPr>
              </w:pPr>
              <w:r>
                <w:rPr>
                  <w:lang w:val="pt-BR"/>
                </w:rPr>
                <w:t>61- 994011992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Telefone:"/>
            <w:tag w:val="Telefone:"/>
            <w:id w:val="617408819"/>
            <w:placeholder>
              <w:docPart w:val="3CCD1E897B5A4DF481F395A6651D365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E6C7F98" w14:textId="77777777" w:rsidR="00684488" w:rsidRPr="00DE6181" w:rsidRDefault="00811117" w:rsidP="00811117">
              <w:pPr>
                <w:pStyle w:val="Rodap"/>
                <w:rPr>
                  <w:lang w:val="pt-BR"/>
                </w:rPr>
              </w:pPr>
              <w:r w:rsidRPr="00DE6181">
                <w:rPr>
                  <w:lang w:val="pt-BR" w:bidi="pt-BR"/>
                </w:rPr>
                <w:t>Telefone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URL do LinkedIn:"/>
            <w:tag w:val="URL do LinkedIn:"/>
            <w:id w:val="-1413995599"/>
            <w:placeholder>
              <w:docPart w:val="C9DF4343A02A4E29B0C42B158F293F4D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367E639" w14:textId="77777777" w:rsidR="00684488" w:rsidRPr="00DE6181" w:rsidRDefault="00811117" w:rsidP="00811117">
              <w:pPr>
                <w:pStyle w:val="Rodap"/>
                <w:rPr>
                  <w:lang w:val="pt-BR"/>
                </w:rPr>
              </w:pPr>
              <w:r w:rsidRPr="00DE6181">
                <w:rPr>
                  <w:lang w:val="pt-BR" w:bidi="pt-BR"/>
                </w:rPr>
                <w:t>URL do LinkedIn</w:t>
              </w:r>
            </w:p>
          </w:sdtContent>
        </w:sdt>
      </w:tc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D0DA9" w14:textId="77777777" w:rsidR="00C2098A" w:rsidRPr="00DE6181" w:rsidRDefault="00217980" w:rsidP="00217980">
        <w:pPr>
          <w:pStyle w:val="Rodap"/>
          <w:rPr>
            <w:noProof/>
            <w:lang w:val="pt-BR"/>
          </w:rPr>
        </w:pPr>
        <w:r w:rsidRPr="00DE6181">
          <w:rPr>
            <w:lang w:val="pt-BR" w:bidi="pt-BR"/>
          </w:rPr>
          <w:fldChar w:fldCharType="begin"/>
        </w:r>
        <w:r w:rsidRPr="00DE6181">
          <w:rPr>
            <w:lang w:val="pt-BR" w:bidi="pt-BR"/>
          </w:rPr>
          <w:instrText xml:space="preserve"> PAGE   \* MERGEFORMAT </w:instrText>
        </w:r>
        <w:r w:rsidRPr="00DE6181">
          <w:rPr>
            <w:lang w:val="pt-BR" w:bidi="pt-BR"/>
          </w:rPr>
          <w:fldChar w:fldCharType="separate"/>
        </w:r>
        <w:r w:rsidR="00DE6181">
          <w:rPr>
            <w:noProof/>
            <w:lang w:val="pt-BR" w:bidi="pt-BR"/>
          </w:rPr>
          <w:t>2</w:t>
        </w:r>
        <w:r w:rsidRPr="00DE6181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5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08"/>
      <w:gridCol w:w="2608"/>
      <w:gridCol w:w="2608"/>
    </w:tblGrid>
    <w:tr w:rsidR="000E76F4" w:rsidRPr="00C01084" w14:paraId="259C096C" w14:textId="77777777" w:rsidTr="000E76F4">
      <w:tc>
        <w:tcPr>
          <w:tcW w:w="26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3AF50F0" w14:textId="77777777" w:rsidR="000E76F4" w:rsidRPr="00C01084" w:rsidRDefault="000E76F4" w:rsidP="00217980">
          <w:pPr>
            <w:pStyle w:val="Rodap"/>
            <w:rPr>
              <w:lang w:val="pt-BR"/>
            </w:rPr>
          </w:pPr>
          <w:r w:rsidRPr="00C01084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35DF065E" wp14:editId="48040C14">
                    <wp:extent cx="329184" cy="329184"/>
                    <wp:effectExtent l="0" t="0" r="0" b="0"/>
                    <wp:docPr id="27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v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â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020CF3C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BAkWRtMQgAACg5AAAOAAAAAAAAAAAAAAAAAC4CAABkcnMvZTJv&#10;RG9jLnhtbFBLAQItABQABgAIAAAAIQBoRxvQ2AAAAAMBAAAPAAAAAAAAAAAAAAAAAIsKAABkcnMv&#10;ZG93bnJldi54bWxQSwUGAAAAAAQABADzAAAAk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v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7C0F8ED" w14:textId="77777777" w:rsidR="000E76F4" w:rsidRPr="00C01084" w:rsidRDefault="000E76F4" w:rsidP="00217980">
          <w:pPr>
            <w:pStyle w:val="Rodap"/>
            <w:rPr>
              <w:lang w:val="pt-BR"/>
            </w:rPr>
          </w:pPr>
          <w:r w:rsidRPr="00C01084">
            <w:rPr>
              <w:noProof/>
              <w:lang w:val="en-US" w:eastAsia="zh-CN"/>
            </w:rPr>
            <mc:AlternateContent>
              <mc:Choice Requires="wpg">
                <w:drawing>
                  <wp:inline distT="0" distB="0" distL="0" distR="0" wp14:anchorId="5E50437D" wp14:editId="483A05A6">
                    <wp:extent cx="329184" cy="329184"/>
                    <wp:effectExtent l="0" t="0" r="13970" b="13970"/>
                    <wp:docPr id="37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0CCB718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X1SxEAAMV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DOQdfVLEQAAxV0AAA4AAAAAAAAAAAAAAAAALgIAAGRycy9lMm9Eb2MueG1s&#10;UEsBAi0AFAAGAAgAAAAhAGhHG9DYAAAAAwEAAA8AAAAAAAAAAAAAAAAApRMAAGRycy9kb3ducmV2&#10;LnhtbFBLBQYAAAAABAAEAPMAAACq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08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35E597F" w14:textId="77777777" w:rsidR="000E76F4" w:rsidRPr="00C01084" w:rsidRDefault="000E76F4" w:rsidP="00217980">
          <w:pPr>
            <w:pStyle w:val="Rodap"/>
            <w:rPr>
              <w:lang w:val="pt-BR"/>
            </w:rPr>
          </w:pPr>
        </w:p>
      </w:tc>
    </w:tr>
    <w:tr w:rsidR="000E76F4" w:rsidRPr="00C01084" w14:paraId="3AADF53A" w14:textId="77777777" w:rsidTr="000E76F4">
      <w:trPr>
        <w:trHeight w:val="508"/>
      </w:trPr>
      <w:tc>
        <w:tcPr>
          <w:tcW w:w="2608" w:type="dxa"/>
          <w:tcMar>
            <w:top w:w="144" w:type="dxa"/>
            <w:left w:w="115" w:type="dxa"/>
            <w:right w:w="115" w:type="dxa"/>
          </w:tcMar>
        </w:tcPr>
        <w:p w14:paraId="6E22351F" w14:textId="77777777" w:rsidR="000E76F4" w:rsidRPr="00C01084" w:rsidRDefault="00DB7973" w:rsidP="003C5528">
          <w:pPr>
            <w:pStyle w:val="Rodap"/>
            <w:rPr>
              <w:lang w:val="pt-BR"/>
            </w:rPr>
          </w:pPr>
          <w:sdt>
            <w:sdtPr>
              <w:rPr>
                <w:lang w:val="pt-BR"/>
              </w:rPr>
              <w:alias w:val="Insira o email:"/>
              <w:tag w:val="Insira o email:"/>
              <w:id w:val="-1689822732"/>
              <w:placeholder>
                <w:docPart w:val="0A84F00E662B489FA7D3EAA34EDCC5B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E76F4">
                <w:rPr>
                  <w:lang w:val="pt-BR"/>
                </w:rPr>
                <w:t>patricia.aguiaralves@gmail.com</w:t>
              </w:r>
            </w:sdtContent>
          </w:sdt>
        </w:p>
      </w:tc>
      <w:tc>
        <w:tcPr>
          <w:tcW w:w="260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pt-BR"/>
            </w:rPr>
            <w:alias w:val="Insira o identificador do Twitter:"/>
            <w:tag w:val="Insira o identificador do Twitter:"/>
            <w:id w:val="1081720897"/>
            <w:placeholder>
              <w:docPart w:val="17ED7207D77D46F4A31AFE9839F3B629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15CCBA4" w14:textId="77777777" w:rsidR="000E76F4" w:rsidRPr="00C01084" w:rsidRDefault="000E76F4" w:rsidP="00217980">
              <w:pPr>
                <w:pStyle w:val="Rodap"/>
                <w:rPr>
                  <w:lang w:val="pt-BR"/>
                </w:rPr>
              </w:pPr>
              <w:r>
                <w:rPr>
                  <w:lang w:val="pt-BR"/>
                </w:rPr>
                <w:t>61- 994011992</w:t>
              </w:r>
            </w:p>
          </w:sdtContent>
        </w:sdt>
      </w:tc>
      <w:tc>
        <w:tcPr>
          <w:tcW w:w="2608" w:type="dxa"/>
          <w:tcMar>
            <w:top w:w="144" w:type="dxa"/>
            <w:left w:w="115" w:type="dxa"/>
            <w:right w:w="115" w:type="dxa"/>
          </w:tcMar>
        </w:tcPr>
        <w:p w14:paraId="3D3F2652" w14:textId="77777777" w:rsidR="000E76F4" w:rsidRPr="00C01084" w:rsidRDefault="000E76F4" w:rsidP="00476177">
          <w:pPr>
            <w:pStyle w:val="Rodap"/>
            <w:jc w:val="left"/>
            <w:rPr>
              <w:lang w:val="pt-BR"/>
            </w:rPr>
          </w:pPr>
        </w:p>
      </w:tc>
    </w:tr>
  </w:tbl>
  <w:p w14:paraId="3EA578F4" w14:textId="77777777" w:rsidR="00217980" w:rsidRPr="00C01084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BD211" w14:textId="77777777" w:rsidR="008B5385" w:rsidRDefault="008B5385" w:rsidP="00713050">
      <w:pPr>
        <w:spacing w:line="240" w:lineRule="auto"/>
      </w:pPr>
      <w:r>
        <w:separator/>
      </w:r>
    </w:p>
  </w:footnote>
  <w:footnote w:type="continuationSeparator" w:id="0">
    <w:p w14:paraId="0294D264" w14:textId="77777777" w:rsidR="008B5385" w:rsidRDefault="008B538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de tabela de cabeçalho da página de continuação"/>
    </w:tblPr>
    <w:tblGrid>
      <w:gridCol w:w="3758"/>
      <w:gridCol w:w="6674"/>
    </w:tblGrid>
    <w:tr w:rsidR="001A5CA9" w:rsidRPr="00F207C0" w14:paraId="2638420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C977CAA" w14:textId="77777777" w:rsidR="001A5CA9" w:rsidRPr="00F207C0" w:rsidRDefault="00E02DCD" w:rsidP="00C01084">
          <w:pPr>
            <w:pStyle w:val="Iniciais"/>
          </w:pPr>
          <w:r>
            <w:rPr>
              <w:noProof/>
              <w:lang w:val="en-US" w:eastAsia="zh-CN"/>
            </w:rPr>
            <mc:AlternateContent>
              <mc:Choice Requires="wpg">
                <w:drawing>
                  <wp:anchor distT="0" distB="0" distL="114300" distR="114300" simplePos="0" relativeHeight="251659776" behindDoc="1" locked="1" layoutInCell="1" allowOverlap="1" wp14:anchorId="5F56BBD9" wp14:editId="1D716E91">
                    <wp:simplePos x="0" y="0"/>
                    <wp:positionH relativeFrom="column">
                      <wp:posOffset>8255</wp:posOffset>
                    </wp:positionH>
                    <wp:positionV relativeFrom="page">
                      <wp:posOffset>-497840</wp:posOffset>
                    </wp:positionV>
                    <wp:extent cx="6629400" cy="1810385"/>
                    <wp:effectExtent l="0" t="0" r="0" b="2540"/>
                    <wp:wrapNone/>
                    <wp:docPr id="3" name="Grupo 3" title="Gráfico de cabeçalho da página de continuaçã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29400" cy="1810385"/>
                              <a:chOff x="0" y="0"/>
                              <a:chExt cx="7200900" cy="1810385"/>
                            </a:xfrm>
                          </wpg:grpSpPr>
                          <wps:wsp>
                            <wps:cNvPr id="53" name="Retângulo vermelho"/>
                            <wps:cNvSpPr/>
                            <wps:spPr>
                              <a:xfrm>
                                <a:off x="1101405" y="444153"/>
                                <a:ext cx="6099495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ranco"/>
                            <wps:cNvSpPr/>
                            <wps:spPr>
                              <a:xfrm>
                                <a:off x="71561" y="59147"/>
                                <a:ext cx="1892079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vermelho"/>
                            <wps:cNvSpPr/>
                            <wps:spPr>
                              <a:xfrm>
                                <a:off x="0" y="0"/>
                                <a:ext cx="200977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16900</wp14:pctHeight>
                    </wp14:sizeRelV>
                  </wp:anchor>
                </w:drawing>
              </mc:Choice>
              <mc:Fallback>
                <w:pict>
                  <v:group w14:anchorId="6573A10B" id="Grupo 3" o:spid="_x0000_s1026" alt="Título: Gráfico de cabeçalho da página de continuação" style="position:absolute;margin-left:.65pt;margin-top:-39.2pt;width:522pt;height:142.55pt;z-index:-251656704;mso-height-percent:169;mso-position-vertical-relative:page;mso-height-percent:169" coordsize="7200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">
                    <v:rect id="Retângulo vermelho" o:spid="_x0000_s1027" style="position:absolute;left:11014;top:4441;width:6099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írculo branco" o:spid="_x0000_s1028" style="position:absolute;left:715;top:591;width:18921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vermelho" o:spid="_x0000_s1029" type="#_x0000_t23" style="position:absolute;width:20097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" adj="564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314A53">
            <w:t xml:space="preserve"> </w:t>
          </w:r>
          <w:sdt>
            <w:sdtPr>
              <w:alias w:val="Iniciais:"/>
              <w:tag w:val="Iniciais:"/>
              <w:id w:val="-368684647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314A53">
                <w:t>SN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 de tabela do título"/>
          </w:tblPr>
          <w:tblGrid>
            <w:gridCol w:w="6674"/>
          </w:tblGrid>
          <w:tr w:rsidR="001A5CA9" w14:paraId="0B00A3E3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A963CD4" w14:textId="77777777" w:rsidR="001A5CA9" w:rsidRPr="009B3C40" w:rsidRDefault="00DB7973" w:rsidP="001A5CA9">
                <w:pPr>
                  <w:pStyle w:val="Ttulo1"/>
                  <w:outlineLvl w:val="0"/>
                </w:pPr>
                <w:sdt>
                  <w:sdtPr>
                    <w:alias w:val="Insira seu nome:"/>
                    <w:tag w:val="Insira seu nome:"/>
                    <w:id w:val="1982421306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B5385">
                      <w:t>patricia alves</w:t>
                    </w:r>
                  </w:sdtContent>
                </w:sdt>
              </w:p>
              <w:p w14:paraId="70A87E42" w14:textId="46F77D5B" w:rsidR="001A5CA9" w:rsidRDefault="00DB7973" w:rsidP="001A5CA9">
                <w:pPr>
                  <w:pStyle w:val="Ttulo2"/>
                  <w:outlineLvl w:val="1"/>
                </w:pPr>
                <w:sdt>
                  <w:sdtPr>
                    <w:alias w:val="Insira a profissão ou o setor:"/>
                    <w:tag w:val="Insira a profissão ou o setor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>
                      <w:t>recepcionista/secretaria</w:t>
                    </w:r>
                    <w:r>
                      <w:br/>
                      <w:t xml:space="preserve"> nome – patricia de aguiar alves </w:t>
                    </w:r>
                    <w:r>
                      <w:br/>
                      <w:t xml:space="preserve">idade- 30 anos  </w:t>
                    </w:r>
                  </w:sdtContent>
                </w:sdt>
                <w:r w:rsidR="00E12C60">
                  <w:rPr>
                    <w:lang w:val="pt-BR" w:bidi="pt-BR"/>
                  </w:rPr>
                  <w:t xml:space="preserve"> | </w:t>
                </w:r>
                <w:sdt>
                  <w:sdtPr>
                    <w:alias w:val="Link para outras propriedades online:"/>
                    <w:tag w:val="Link para outras propriedades online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val="pt-BR" w:bidi="pt-BR"/>
                      </w:rPr>
                      <w:t>Link para outras propriedades online: Portfólio/Site/Blog</w:t>
                    </w:r>
                  </w:sdtContent>
                </w:sdt>
              </w:p>
            </w:tc>
          </w:tr>
        </w:tbl>
        <w:p w14:paraId="329C0352" w14:textId="77777777" w:rsidR="001A5CA9" w:rsidRPr="00F207C0" w:rsidRDefault="001A5CA9" w:rsidP="001A5CA9"/>
      </w:tc>
    </w:tr>
  </w:tbl>
  <w:p w14:paraId="574A975B" w14:textId="77777777" w:rsidR="00217980" w:rsidRPr="001A5CA9" w:rsidRDefault="00217980" w:rsidP="001A5C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85"/>
    <w:rsid w:val="000804E7"/>
    <w:rsid w:val="00091382"/>
    <w:rsid w:val="000A07DA"/>
    <w:rsid w:val="000A2BFA"/>
    <w:rsid w:val="000B0619"/>
    <w:rsid w:val="000B61CA"/>
    <w:rsid w:val="000D5755"/>
    <w:rsid w:val="000E76F4"/>
    <w:rsid w:val="000F7610"/>
    <w:rsid w:val="00114ED7"/>
    <w:rsid w:val="00140B0E"/>
    <w:rsid w:val="001A5CA9"/>
    <w:rsid w:val="001B2AC1"/>
    <w:rsid w:val="001B403A"/>
    <w:rsid w:val="001F21DF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51B6"/>
    <w:rsid w:val="00313E86"/>
    <w:rsid w:val="00314A53"/>
    <w:rsid w:val="00333CD3"/>
    <w:rsid w:val="00340365"/>
    <w:rsid w:val="00342B64"/>
    <w:rsid w:val="00364079"/>
    <w:rsid w:val="003C5528"/>
    <w:rsid w:val="003D03E5"/>
    <w:rsid w:val="003D32DC"/>
    <w:rsid w:val="004077FB"/>
    <w:rsid w:val="004244FF"/>
    <w:rsid w:val="00424DD9"/>
    <w:rsid w:val="0046104A"/>
    <w:rsid w:val="00466639"/>
    <w:rsid w:val="004717C5"/>
    <w:rsid w:val="00474EC2"/>
    <w:rsid w:val="00476177"/>
    <w:rsid w:val="004A24CC"/>
    <w:rsid w:val="004A5FD3"/>
    <w:rsid w:val="004B5725"/>
    <w:rsid w:val="00523479"/>
    <w:rsid w:val="00543DB7"/>
    <w:rsid w:val="005729B0"/>
    <w:rsid w:val="0058273E"/>
    <w:rsid w:val="005F6EA4"/>
    <w:rsid w:val="00610826"/>
    <w:rsid w:val="00641630"/>
    <w:rsid w:val="00645D88"/>
    <w:rsid w:val="0066565D"/>
    <w:rsid w:val="0066695B"/>
    <w:rsid w:val="00684488"/>
    <w:rsid w:val="006A3CE7"/>
    <w:rsid w:val="006A7746"/>
    <w:rsid w:val="006C4C50"/>
    <w:rsid w:val="006D76B1"/>
    <w:rsid w:val="007045FC"/>
    <w:rsid w:val="00707391"/>
    <w:rsid w:val="00713050"/>
    <w:rsid w:val="0074000D"/>
    <w:rsid w:val="00741125"/>
    <w:rsid w:val="00746F7F"/>
    <w:rsid w:val="007569C1"/>
    <w:rsid w:val="00763832"/>
    <w:rsid w:val="0076764A"/>
    <w:rsid w:val="007900CD"/>
    <w:rsid w:val="007A686B"/>
    <w:rsid w:val="007D2696"/>
    <w:rsid w:val="007D2FD2"/>
    <w:rsid w:val="007F1676"/>
    <w:rsid w:val="00811117"/>
    <w:rsid w:val="00823C54"/>
    <w:rsid w:val="00841146"/>
    <w:rsid w:val="0088504C"/>
    <w:rsid w:val="0089382B"/>
    <w:rsid w:val="008A1907"/>
    <w:rsid w:val="008B5385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83493"/>
    <w:rsid w:val="00AA6A40"/>
    <w:rsid w:val="00AA75F6"/>
    <w:rsid w:val="00AD00FD"/>
    <w:rsid w:val="00AF0A8E"/>
    <w:rsid w:val="00B11A14"/>
    <w:rsid w:val="00B174D2"/>
    <w:rsid w:val="00B30F2A"/>
    <w:rsid w:val="00B5664D"/>
    <w:rsid w:val="00BA5B40"/>
    <w:rsid w:val="00BC630E"/>
    <w:rsid w:val="00BD0206"/>
    <w:rsid w:val="00BE3768"/>
    <w:rsid w:val="00BE3843"/>
    <w:rsid w:val="00C01084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04513"/>
    <w:rsid w:val="00D55DDE"/>
    <w:rsid w:val="00D97A41"/>
    <w:rsid w:val="00DB7973"/>
    <w:rsid w:val="00DD3CF6"/>
    <w:rsid w:val="00DD6416"/>
    <w:rsid w:val="00DE6181"/>
    <w:rsid w:val="00DF4E0A"/>
    <w:rsid w:val="00E02DCD"/>
    <w:rsid w:val="00E12C60"/>
    <w:rsid w:val="00E22E87"/>
    <w:rsid w:val="00E57630"/>
    <w:rsid w:val="00E86C2B"/>
    <w:rsid w:val="00E93B42"/>
    <w:rsid w:val="00EB2D52"/>
    <w:rsid w:val="00EB4431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B8840F"/>
  <w15:chartTrackingRefBased/>
  <w15:docId w15:val="{BCDC06B3-465F-45CD-A355-5551D447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oPendente">
    <w:name w:val="Unresolved Mention"/>
    <w:basedOn w:val="Fontepargpadro"/>
    <w:uiPriority w:val="99"/>
    <w:semiHidden/>
    <w:unhideWhenUsed/>
    <w:rsid w:val="00B17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RICIA.aguiaralves@gmail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B329B167C54DD38FCC4999B7E748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E32B8A-4805-4244-BB9B-5D1F71D34CBC}"/>
      </w:docPartPr>
      <w:docPartBody>
        <w:p w:rsidR="00D053D0" w:rsidRDefault="004E7049">
          <w:pPr>
            <w:pStyle w:val="B4B329B167C54DD38FCC4999B7E748E1"/>
          </w:pPr>
          <w:r>
            <w:t>SN</w:t>
          </w:r>
        </w:p>
      </w:docPartBody>
    </w:docPart>
    <w:docPart>
      <w:docPartPr>
        <w:name w:val="674131D9347640A5AEAF455E206C65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6276CA-2BDE-41FD-8786-1A71E6861FE3}"/>
      </w:docPartPr>
      <w:docPartBody>
        <w:p w:rsidR="00D053D0" w:rsidRDefault="004E7049">
          <w:pPr>
            <w:pStyle w:val="674131D9347640A5AEAF455E206C6548"/>
          </w:pPr>
          <w:r w:rsidRPr="003D32DC">
            <w:rPr>
              <w:lang w:bidi="pt-BR"/>
            </w:rPr>
            <w:t>Objetivo</w:t>
          </w:r>
        </w:p>
      </w:docPartBody>
    </w:docPart>
    <w:docPart>
      <w:docPartPr>
        <w:name w:val="E5E0E84D19364324B37168ADA1CBD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FEE36-99E0-43C0-9AEB-87EBE19A4B4A}"/>
      </w:docPartPr>
      <w:docPartBody>
        <w:p w:rsidR="00D053D0" w:rsidRDefault="004E7049">
          <w:pPr>
            <w:pStyle w:val="E5E0E84D19364324B37168ADA1CBD6F6"/>
          </w:pPr>
          <w:r w:rsidRPr="003D32DC">
            <w:rPr>
              <w:lang w:bidi="pt-BR"/>
            </w:rPr>
            <w:t>Habilidades</w:t>
          </w:r>
        </w:p>
      </w:docPartBody>
    </w:docPart>
    <w:docPart>
      <w:docPartPr>
        <w:name w:val="DF7FDB1DAACC4203933D0F93241E2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3F458-17B2-4940-A564-D13DFF7F3483}"/>
      </w:docPartPr>
      <w:docPartBody>
        <w:p w:rsidR="00D053D0" w:rsidRDefault="004E7049">
          <w:pPr>
            <w:pStyle w:val="DF7FDB1DAACC4203933D0F93241E2D3C"/>
          </w:pPr>
          <w:r w:rsidRPr="009B1E50">
            <w:rPr>
              <w:lang w:bidi="pt-BR"/>
            </w:rPr>
            <w:t>Seu nome</w:t>
          </w:r>
        </w:p>
      </w:docPartBody>
    </w:docPart>
    <w:docPart>
      <w:docPartPr>
        <w:name w:val="D54D9C9460BF48A7A44F242B832E3D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2CEBAD-934B-4CAD-BE03-8D8CBFFD9075}"/>
      </w:docPartPr>
      <w:docPartBody>
        <w:p w:rsidR="00D053D0" w:rsidRDefault="004E7049">
          <w:pPr>
            <w:pStyle w:val="D54D9C9460BF48A7A44F242B832E3D64"/>
          </w:pPr>
          <w:r w:rsidRPr="003D32DC">
            <w:rPr>
              <w:lang w:bidi="pt-BR"/>
            </w:rPr>
            <w:t>Profissão ou Setor</w:t>
          </w:r>
        </w:p>
      </w:docPartBody>
    </w:docPart>
    <w:docPart>
      <w:docPartPr>
        <w:name w:val="D3A9535BA4BB48C086E08AD3BB416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B025E9-7B35-456F-900D-582F2C09C00A}"/>
      </w:docPartPr>
      <w:docPartBody>
        <w:p w:rsidR="00D053D0" w:rsidRDefault="004E7049">
          <w:pPr>
            <w:pStyle w:val="D3A9535BA4BB48C086E08AD3BB41616A"/>
          </w:pPr>
          <w:r w:rsidRPr="003D32DC">
            <w:rPr>
              <w:lang w:bidi="pt-BR"/>
            </w:rPr>
            <w:t>Escolaridade</w:t>
          </w:r>
        </w:p>
      </w:docPartBody>
    </w:docPart>
    <w:docPart>
      <w:docPartPr>
        <w:name w:val="9838CCA17AC6476E9451F4B6CAC45E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FC7A32-3242-4389-B93F-1A1C49C553B0}"/>
      </w:docPartPr>
      <w:docPartBody>
        <w:p w:rsidR="00D053D0" w:rsidRDefault="004E7049">
          <w:pPr>
            <w:pStyle w:val="9838CCA17AC6476E9451F4B6CAC45E56"/>
          </w:pPr>
          <w:r w:rsidRPr="003D32DC">
            <w:rPr>
              <w:lang w:bidi="pt-BR"/>
            </w:rPr>
            <w:t>Convém incluir sua média e um resumo dos cursos, prêmios e homenagens relevantes.</w:t>
          </w:r>
        </w:p>
      </w:docPartBody>
    </w:docPart>
    <w:docPart>
      <w:docPartPr>
        <w:name w:val="4780AC32129648D1899AED1FA5354E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332CB3-B8BD-47B5-9346-181FBAB1FB31}"/>
      </w:docPartPr>
      <w:docPartBody>
        <w:p w:rsidR="00D053D0" w:rsidRDefault="004E7049">
          <w:pPr>
            <w:pStyle w:val="4780AC32129648D1899AED1FA5354EB1"/>
          </w:pPr>
          <w:r w:rsidRPr="003D32DC">
            <w:rPr>
              <w:lang w:bidi="pt-BR"/>
            </w:rPr>
            <w:t>Data de conclusão</w:t>
          </w:r>
        </w:p>
      </w:docPartBody>
    </w:docPart>
    <w:docPart>
      <w:docPartPr>
        <w:name w:val="3CCD1E897B5A4DF481F395A6651D36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AC02C-6BAD-463D-BC09-600B7D8D48E2}"/>
      </w:docPartPr>
      <w:docPartBody>
        <w:p w:rsidR="00D053D0" w:rsidRDefault="004E7049">
          <w:pPr>
            <w:pStyle w:val="3CCD1E897B5A4DF481F395A6651D365E"/>
          </w:pPr>
          <w:r w:rsidRPr="003D32DC">
            <w:rPr>
              <w:lang w:bidi="pt-BR"/>
            </w:rPr>
            <w:t>Na guia Página Inicial da faixa de opções, use os Estilos para aplicar a formatação desejada com um único clique.</w:t>
          </w:r>
        </w:p>
      </w:docPartBody>
    </w:docPart>
    <w:docPart>
      <w:docPartPr>
        <w:name w:val="C9DF4343A02A4E29B0C42B158F293F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3D92CF-DCCC-4DEF-B397-AB613164DF9A}"/>
      </w:docPartPr>
      <w:docPartBody>
        <w:p w:rsidR="00D053D0" w:rsidRDefault="004E7049">
          <w:pPr>
            <w:pStyle w:val="C9DF4343A02A4E29B0C42B158F293F4D"/>
          </w:pPr>
          <w:r w:rsidRPr="003D32DC">
            <w:rPr>
              <w:lang w:bidi="pt-BR"/>
            </w:rPr>
            <w:t>Você comandou uma equipe em seu clube, liderou um projeto para a sua instituição de caridade preferida ou editou o jornal da sua escola? Descreva experiências que ilustrem suas habilidades de liderança.</w:t>
          </w:r>
        </w:p>
      </w:docPartBody>
    </w:docPart>
    <w:docPart>
      <w:docPartPr>
        <w:name w:val="0A84F00E662B489FA7D3EAA34EDCC5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084D73-EF53-4110-9F6C-659E86BCB770}"/>
      </w:docPartPr>
      <w:docPartBody>
        <w:p w:rsidR="00D053D0" w:rsidRDefault="004E7049" w:rsidP="004E7049">
          <w:pPr>
            <w:pStyle w:val="0A84F00E662B489FA7D3EAA34EDCC5B4"/>
          </w:pPr>
          <w:r w:rsidRPr="003D32DC">
            <w:rPr>
              <w:lang w:bidi="pt-BR"/>
            </w:rPr>
            <w:t>Escola</w:t>
          </w:r>
        </w:p>
      </w:docPartBody>
    </w:docPart>
    <w:docPart>
      <w:docPartPr>
        <w:name w:val="17ED7207D77D46F4A31AFE9839F3B6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1262B2-6D53-4EF9-A54A-00F6E4FA1298}"/>
      </w:docPartPr>
      <w:docPartBody>
        <w:p w:rsidR="00D053D0" w:rsidRDefault="004E7049" w:rsidP="004E7049">
          <w:pPr>
            <w:pStyle w:val="17ED7207D77D46F4A31AFE9839F3B629"/>
          </w:pPr>
          <w:r w:rsidRPr="003D32DC">
            <w:rPr>
              <w:lang w:bidi="pt-BR"/>
            </w:rPr>
            <w:t>Curso</w:t>
          </w:r>
        </w:p>
      </w:docPartBody>
    </w:docPart>
    <w:docPart>
      <w:docPartPr>
        <w:name w:val="854FC8AC108647ADA3BB9D9655412F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420A67-E7C5-4BFA-BC99-24232DB911D4}"/>
      </w:docPartPr>
      <w:docPartBody>
        <w:p w:rsidR="00000000" w:rsidRDefault="00D053D0" w:rsidP="00D053D0">
          <w:pPr>
            <w:pStyle w:val="854FC8AC108647ADA3BB9D9655412F2F"/>
          </w:pPr>
          <w:r w:rsidRPr="003D32DC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49"/>
    <w:rsid w:val="004E7049"/>
    <w:rsid w:val="00D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4B329B167C54DD38FCC4999B7E748E1">
    <w:name w:val="B4B329B167C54DD38FCC4999B7E748E1"/>
  </w:style>
  <w:style w:type="paragraph" w:customStyle="1" w:styleId="674131D9347640A5AEAF455E206C6548">
    <w:name w:val="674131D9347640A5AEAF455E206C6548"/>
  </w:style>
  <w:style w:type="paragraph" w:customStyle="1" w:styleId="E6560055F5C041018723AE1F3B32E68A">
    <w:name w:val="E6560055F5C041018723AE1F3B32E68A"/>
  </w:style>
  <w:style w:type="paragraph" w:customStyle="1" w:styleId="E5E0E84D19364324B37168ADA1CBD6F6">
    <w:name w:val="E5E0E84D19364324B37168ADA1CBD6F6"/>
  </w:style>
  <w:style w:type="paragraph" w:customStyle="1" w:styleId="26EB6BF6E7D649E08ECB968055C58599">
    <w:name w:val="26EB6BF6E7D649E08ECB968055C58599"/>
  </w:style>
  <w:style w:type="paragraph" w:customStyle="1" w:styleId="DF7FDB1DAACC4203933D0F93241E2D3C">
    <w:name w:val="DF7FDB1DAACC4203933D0F93241E2D3C"/>
  </w:style>
  <w:style w:type="paragraph" w:customStyle="1" w:styleId="D54D9C9460BF48A7A44F242B832E3D64">
    <w:name w:val="D54D9C9460BF48A7A44F242B832E3D64"/>
  </w:style>
  <w:style w:type="paragraph" w:customStyle="1" w:styleId="BB81E00A8D1645D8B0E4D0BB8FFD3DB1">
    <w:name w:val="BB81E00A8D1645D8B0E4D0BB8FFD3DB1"/>
  </w:style>
  <w:style w:type="paragraph" w:customStyle="1" w:styleId="CD53123BCDE846A69BF65634E7DA139C">
    <w:name w:val="CD53123BCDE846A69BF65634E7DA139C"/>
  </w:style>
  <w:style w:type="paragraph" w:customStyle="1" w:styleId="61640AA00B0343AAB388E6A0EC3702C8">
    <w:name w:val="61640AA00B0343AAB388E6A0EC3702C8"/>
  </w:style>
  <w:style w:type="paragraph" w:customStyle="1" w:styleId="1834EAE90597495CA66F790C33B597D7">
    <w:name w:val="1834EAE90597495CA66F790C33B597D7"/>
  </w:style>
  <w:style w:type="paragraph" w:customStyle="1" w:styleId="703DCE387A6B48E4B5A2DA1B666636F5">
    <w:name w:val="703DCE387A6B48E4B5A2DA1B666636F5"/>
  </w:style>
  <w:style w:type="paragraph" w:customStyle="1" w:styleId="0503CAB11E2D4D28A97A5FEE72C75C1C">
    <w:name w:val="0503CAB11E2D4D28A97A5FEE72C75C1C"/>
  </w:style>
  <w:style w:type="paragraph" w:customStyle="1" w:styleId="FFA9DEED1CB94D96A6D3A3CAF01A1AD2">
    <w:name w:val="FFA9DEED1CB94D96A6D3A3CAF01A1AD2"/>
  </w:style>
  <w:style w:type="paragraph" w:customStyle="1" w:styleId="0E2C6C2EC4BA487E9E9B1753431A5AF6">
    <w:name w:val="0E2C6C2EC4BA487E9E9B1753431A5AF6"/>
  </w:style>
  <w:style w:type="paragraph" w:customStyle="1" w:styleId="1C203025D6CB4DD8A0B28DA978B9B4A3">
    <w:name w:val="1C203025D6CB4DD8A0B28DA978B9B4A3"/>
  </w:style>
  <w:style w:type="paragraph" w:customStyle="1" w:styleId="3D9E388B2EEB46C7A91140CAE7BED3E0">
    <w:name w:val="3D9E388B2EEB46C7A91140CAE7BED3E0"/>
  </w:style>
  <w:style w:type="paragraph" w:customStyle="1" w:styleId="0E64F760B03F43139F4BC4752E29952E">
    <w:name w:val="0E64F760B03F43139F4BC4752E29952E"/>
  </w:style>
  <w:style w:type="paragraph" w:customStyle="1" w:styleId="A5536326FF7641FCBA47D14740A031F1">
    <w:name w:val="A5536326FF7641FCBA47D14740A031F1"/>
  </w:style>
  <w:style w:type="paragraph" w:customStyle="1" w:styleId="D3A9535BA4BB48C086E08AD3BB41616A">
    <w:name w:val="D3A9535BA4BB48C086E08AD3BB41616A"/>
  </w:style>
  <w:style w:type="paragraph" w:customStyle="1" w:styleId="FEB997AE7E794FF5B1F272F47F3A796C">
    <w:name w:val="FEB997AE7E794FF5B1F272F47F3A796C"/>
  </w:style>
  <w:style w:type="paragraph" w:customStyle="1" w:styleId="1F8B5B2F8CA64AFFB4AED9C5BBD38AEE">
    <w:name w:val="1F8B5B2F8CA64AFFB4AED9C5BBD38AEE"/>
  </w:style>
  <w:style w:type="paragraph" w:customStyle="1" w:styleId="7C75B405395A4F918881FAEC870989E4">
    <w:name w:val="7C75B405395A4F918881FAEC870989E4"/>
  </w:style>
  <w:style w:type="paragraph" w:customStyle="1" w:styleId="9838CCA17AC6476E9451F4B6CAC45E56">
    <w:name w:val="9838CCA17AC6476E9451F4B6CAC45E56"/>
  </w:style>
  <w:style w:type="paragraph" w:customStyle="1" w:styleId="2B838095C6FD46978E0846543FFE261B">
    <w:name w:val="2B838095C6FD46978E0846543FFE261B"/>
  </w:style>
  <w:style w:type="paragraph" w:customStyle="1" w:styleId="4780AC32129648D1899AED1FA5354EB1">
    <w:name w:val="4780AC32129648D1899AED1FA5354EB1"/>
  </w:style>
  <w:style w:type="paragraph" w:customStyle="1" w:styleId="94776D191E774AD5A3B3245A2D22639F">
    <w:name w:val="94776D191E774AD5A3B3245A2D22639F"/>
  </w:style>
  <w:style w:type="paragraph" w:customStyle="1" w:styleId="3CCD1E897B5A4DF481F395A6651D365E">
    <w:name w:val="3CCD1E897B5A4DF481F395A6651D365E"/>
  </w:style>
  <w:style w:type="paragraph" w:customStyle="1" w:styleId="4336A59CFAA84A33BDC587DF4C0D0136">
    <w:name w:val="4336A59CFAA84A33BDC587DF4C0D0136"/>
  </w:style>
  <w:style w:type="paragraph" w:customStyle="1" w:styleId="C9DF4343A02A4E29B0C42B158F293F4D">
    <w:name w:val="C9DF4343A02A4E29B0C42B158F293F4D"/>
  </w:style>
  <w:style w:type="paragraph" w:customStyle="1" w:styleId="0A84F00E662B489FA7D3EAA34EDCC5B4">
    <w:name w:val="0A84F00E662B489FA7D3EAA34EDCC5B4"/>
    <w:rsid w:val="004E7049"/>
  </w:style>
  <w:style w:type="paragraph" w:customStyle="1" w:styleId="17ED7207D77D46F4A31AFE9839F3B629">
    <w:name w:val="17ED7207D77D46F4A31AFE9839F3B629"/>
    <w:rsid w:val="004E7049"/>
  </w:style>
  <w:style w:type="paragraph" w:customStyle="1" w:styleId="854FC8AC108647ADA3BB9D9655412F2F">
    <w:name w:val="854FC8AC108647ADA3BB9D9655412F2F"/>
    <w:rsid w:val="00D05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61- 994011992</CompanyAddress>
  <CompanyPhone/>
  <CompanyFax/>
  <CompanyEmail>patricia.aguiaralves@gmail.com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78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recepcionista/secretaria
 nome – patricia de aguiar alves 
idade- 30 anos</dc:subject>
  <dc:creator>patricia alves</dc:creator>
  <cp:keywords/>
  <dc:description/>
  <cp:lastModifiedBy>patricia alves</cp:lastModifiedBy>
  <cp:revision>1</cp:revision>
  <dcterms:created xsi:type="dcterms:W3CDTF">2019-01-23T06:33:00Z</dcterms:created>
  <dcterms:modified xsi:type="dcterms:W3CDTF">2019-01-23T08:02:00Z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