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FE" w:rsidRDefault="00776322" w:rsidP="00F63578">
      <w:pPr>
        <w:keepNext/>
        <w:widowControl w:val="0"/>
        <w:shd w:val="clear" w:color="auto" w:fill="B8CCE4" w:themeFill="accent1" w:themeFillTint="66"/>
        <w:tabs>
          <w:tab w:val="left" w:pos="190"/>
          <w:tab w:val="center" w:pos="510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Kelly Cristina Oliveira da Silva</w:t>
      </w:r>
    </w:p>
    <w:p w:rsidR="00846EFA" w:rsidRPr="007968FE" w:rsidRDefault="002856E6" w:rsidP="00F63578">
      <w:pPr>
        <w:keepNext/>
        <w:widowControl w:val="0"/>
        <w:shd w:val="clear" w:color="auto" w:fill="B8CCE4" w:themeFill="accent1" w:themeFillTint="66"/>
        <w:tabs>
          <w:tab w:val="left" w:pos="190"/>
          <w:tab w:val="center" w:pos="510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F63578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:rsidR="007968FE" w:rsidRPr="007968FE" w:rsidRDefault="00432993" w:rsidP="00846EFA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color w:val="000000"/>
          <w:sz w:val="10"/>
          <w:szCs w:val="1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642E9D" wp14:editId="7C5D30A5">
            <wp:simplePos x="0" y="0"/>
            <wp:positionH relativeFrom="column">
              <wp:posOffset>5557594</wp:posOffset>
            </wp:positionH>
            <wp:positionV relativeFrom="paragraph">
              <wp:posOffset>63574</wp:posOffset>
            </wp:positionV>
            <wp:extent cx="913986" cy="946298"/>
            <wp:effectExtent l="0" t="0" r="635" b="6350"/>
            <wp:wrapNone/>
            <wp:docPr id="1" name="Imagem 1" descr="C:\Users\Kelly\Pictures\IMG_20151122_202334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ly\Pictures\IMG_20151122_2023342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43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EE1" w:rsidRDefault="00D65EE1" w:rsidP="006C7874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color w:val="000000"/>
          <w:sz w:val="24"/>
          <w:szCs w:val="24"/>
        </w:rPr>
      </w:pPr>
      <w:r w:rsidRPr="00D65EE1">
        <w:rPr>
          <w:rFonts w:ascii="Times New Roman" w:hAnsi="Times New Roman"/>
          <w:color w:val="000000"/>
          <w:sz w:val="24"/>
          <w:szCs w:val="24"/>
        </w:rPr>
        <w:t xml:space="preserve">Estado Civil: </w:t>
      </w:r>
      <w:r w:rsidRPr="00D65EE1">
        <w:rPr>
          <w:rFonts w:ascii="Times New Roman" w:hAnsi="Times New Roman"/>
          <w:b/>
          <w:color w:val="000000"/>
          <w:sz w:val="24"/>
          <w:szCs w:val="24"/>
        </w:rPr>
        <w:t>Casada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968FE" w:rsidRDefault="007968FE" w:rsidP="006C7874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color w:val="000000"/>
          <w:sz w:val="24"/>
          <w:szCs w:val="24"/>
        </w:rPr>
      </w:pPr>
      <w:r w:rsidRPr="007968FE">
        <w:rPr>
          <w:rFonts w:ascii="Times New Roman" w:hAnsi="Times New Roman"/>
          <w:color w:val="000000"/>
          <w:sz w:val="24"/>
          <w:szCs w:val="24"/>
        </w:rPr>
        <w:t>Data de Nascimento: 02/01/1980</w:t>
      </w:r>
      <w:r w:rsidR="00EA2F54" w:rsidRPr="00EA2F5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A3EFA" w:rsidRDefault="00EA3EFA" w:rsidP="006C7874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9812C6">
        <w:rPr>
          <w:rFonts w:ascii="Times New Roman" w:hAnsi="Times New Roman"/>
          <w:color w:val="000000"/>
          <w:sz w:val="24"/>
          <w:szCs w:val="24"/>
        </w:rPr>
        <w:t>Endereço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  <w:r w:rsidR="0077632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776322">
        <w:rPr>
          <w:rFonts w:ascii="Times New Roman" w:hAnsi="Times New Roman"/>
          <w:b/>
          <w:color w:val="000000"/>
          <w:sz w:val="24"/>
          <w:szCs w:val="24"/>
        </w:rPr>
        <w:t>Qs</w:t>
      </w:r>
      <w:proofErr w:type="spellEnd"/>
      <w:r w:rsidR="00776322">
        <w:rPr>
          <w:rFonts w:ascii="Times New Roman" w:hAnsi="Times New Roman"/>
          <w:b/>
          <w:color w:val="000000"/>
          <w:sz w:val="24"/>
          <w:szCs w:val="24"/>
        </w:rPr>
        <w:t xml:space="preserve"> 303 </w:t>
      </w:r>
      <w:r w:rsidR="006C7874">
        <w:rPr>
          <w:rFonts w:ascii="Times New Roman" w:hAnsi="Times New Roman"/>
          <w:b/>
          <w:color w:val="000000"/>
          <w:sz w:val="24"/>
          <w:szCs w:val="24"/>
        </w:rPr>
        <w:t>Conj.</w:t>
      </w:r>
      <w:r w:rsidR="00776322">
        <w:rPr>
          <w:rFonts w:ascii="Times New Roman" w:hAnsi="Times New Roman"/>
          <w:b/>
          <w:color w:val="000000"/>
          <w:sz w:val="24"/>
          <w:szCs w:val="24"/>
        </w:rPr>
        <w:t xml:space="preserve"> 6</w:t>
      </w:r>
      <w:r w:rsidR="002856E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776322">
        <w:rPr>
          <w:rFonts w:ascii="Times New Roman" w:hAnsi="Times New Roman"/>
          <w:b/>
          <w:color w:val="000000"/>
          <w:sz w:val="24"/>
          <w:szCs w:val="24"/>
        </w:rPr>
        <w:t>Lote 1/3 Apto 501 - A</w:t>
      </w:r>
      <w:r w:rsidR="002856E6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 w:rsidR="00776322">
        <w:rPr>
          <w:rFonts w:ascii="Times New Roman" w:hAnsi="Times New Roman"/>
          <w:b/>
          <w:color w:val="000000"/>
          <w:sz w:val="24"/>
          <w:szCs w:val="24"/>
        </w:rPr>
        <w:t>Samambaia</w:t>
      </w:r>
      <w:r w:rsidR="002856E6">
        <w:rPr>
          <w:rFonts w:ascii="Times New Roman" w:hAnsi="Times New Roman"/>
          <w:b/>
          <w:color w:val="000000"/>
          <w:sz w:val="24"/>
          <w:szCs w:val="24"/>
        </w:rPr>
        <w:t xml:space="preserve"> Sul</w:t>
      </w:r>
    </w:p>
    <w:p w:rsidR="00EA3EFA" w:rsidRPr="00F342D9" w:rsidRDefault="00776322" w:rsidP="006C7874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color w:val="000000"/>
          <w:sz w:val="24"/>
          <w:szCs w:val="24"/>
        </w:rPr>
      </w:pPr>
      <w:r w:rsidRPr="009812C6">
        <w:rPr>
          <w:rFonts w:ascii="Times New Roman" w:hAnsi="Times New Roman"/>
          <w:color w:val="000000"/>
          <w:sz w:val="24"/>
          <w:szCs w:val="24"/>
        </w:rPr>
        <w:t>Cidade</w:t>
      </w:r>
      <w:r w:rsidRPr="006E2DD9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2856E6" w:rsidRPr="00EC133F">
        <w:rPr>
          <w:rFonts w:ascii="Times New Roman" w:hAnsi="Times New Roman"/>
          <w:b/>
          <w:color w:val="000000"/>
          <w:sz w:val="24"/>
          <w:szCs w:val="24"/>
        </w:rPr>
        <w:t>Brasília DF</w:t>
      </w:r>
    </w:p>
    <w:p w:rsidR="004C0D7F" w:rsidRDefault="00776322" w:rsidP="006C7874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9812C6">
        <w:rPr>
          <w:rFonts w:ascii="Times New Roman" w:hAnsi="Times New Roman"/>
          <w:color w:val="000000"/>
          <w:sz w:val="24"/>
          <w:szCs w:val="24"/>
        </w:rPr>
        <w:t>Telefone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CA561F">
        <w:rPr>
          <w:rFonts w:ascii="Times New Roman" w:hAnsi="Times New Roman"/>
          <w:b/>
          <w:color w:val="000000"/>
          <w:sz w:val="24"/>
          <w:szCs w:val="24"/>
        </w:rPr>
        <w:t xml:space="preserve">(61) </w:t>
      </w:r>
      <w:r>
        <w:rPr>
          <w:rFonts w:ascii="Times New Roman" w:hAnsi="Times New Roman"/>
          <w:b/>
          <w:color w:val="000000"/>
          <w:sz w:val="24"/>
          <w:szCs w:val="24"/>
        </w:rPr>
        <w:t>99212-4297</w:t>
      </w:r>
      <w:r w:rsidR="005A0E05">
        <w:rPr>
          <w:rFonts w:ascii="Times New Roman" w:hAnsi="Times New Roman"/>
          <w:b/>
          <w:color w:val="000000"/>
          <w:sz w:val="24"/>
          <w:szCs w:val="24"/>
        </w:rPr>
        <w:t>/</w:t>
      </w:r>
    </w:p>
    <w:p w:rsidR="00E33EA2" w:rsidRPr="00CA561F" w:rsidRDefault="00776322" w:rsidP="006C7874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CA561F">
        <w:rPr>
          <w:rFonts w:ascii="Times New Roman" w:hAnsi="Times New Roman"/>
          <w:b/>
          <w:color w:val="000000"/>
          <w:sz w:val="24"/>
          <w:szCs w:val="24"/>
        </w:rPr>
        <w:t xml:space="preserve">EMAIL: </w:t>
      </w:r>
      <w:hyperlink r:id="rId10" w:history="1">
        <w:r w:rsidRPr="00E451BD">
          <w:rPr>
            <w:rStyle w:val="Hyperlink"/>
            <w:rFonts w:ascii="Times New Roman" w:hAnsi="Times New Roman"/>
            <w:b/>
            <w:sz w:val="24"/>
            <w:szCs w:val="24"/>
          </w:rPr>
          <w:t>kellysilva544@gmail.com</w:t>
        </w:r>
      </w:hyperlink>
    </w:p>
    <w:p w:rsidR="00776322" w:rsidRPr="006C7874" w:rsidRDefault="00776322" w:rsidP="00B130B1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b/>
          <w:color w:val="FF0000"/>
          <w:sz w:val="10"/>
          <w:szCs w:val="10"/>
        </w:rPr>
      </w:pPr>
    </w:p>
    <w:p w:rsidR="00FD7955" w:rsidRPr="00776322" w:rsidRDefault="00FD7955" w:rsidP="00B130B1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776322">
        <w:rPr>
          <w:rFonts w:ascii="Times New Roman" w:hAnsi="Times New Roman"/>
          <w:b/>
          <w:color w:val="FF0000"/>
          <w:sz w:val="28"/>
          <w:szCs w:val="28"/>
        </w:rPr>
        <w:t>ENFERMEIR</w:t>
      </w:r>
      <w:r w:rsidR="00776322">
        <w:rPr>
          <w:rFonts w:ascii="Times New Roman" w:hAnsi="Times New Roman"/>
          <w:b/>
          <w:color w:val="FF0000"/>
          <w:sz w:val="28"/>
          <w:szCs w:val="28"/>
        </w:rPr>
        <w:t>A</w:t>
      </w:r>
      <w:r w:rsidRPr="00776322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</w:p>
    <w:p w:rsidR="00DD3CFA" w:rsidRPr="006C7874" w:rsidRDefault="00095298" w:rsidP="006C7874">
      <w:pPr>
        <w:keepNext/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6C7874">
        <w:rPr>
          <w:rFonts w:ascii="Times New Roman" w:hAnsi="Times New Roman"/>
          <w:b/>
          <w:bCs/>
          <w:sz w:val="28"/>
          <w:szCs w:val="28"/>
        </w:rPr>
        <w:t>Objetivo</w:t>
      </w:r>
    </w:p>
    <w:p w:rsidR="00DD3CFA" w:rsidRPr="00CA561F" w:rsidRDefault="00DD3CFA" w:rsidP="00DD3CFA">
      <w:pPr>
        <w:widowControl w:val="0"/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/>
          <w:sz w:val="10"/>
          <w:szCs w:val="10"/>
        </w:rPr>
      </w:pPr>
    </w:p>
    <w:p w:rsidR="00DD3CFA" w:rsidRPr="00CA561F" w:rsidRDefault="00DD3CFA" w:rsidP="00DD3CFA">
      <w:pPr>
        <w:widowControl w:val="0"/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/>
          <w:sz w:val="10"/>
          <w:szCs w:val="10"/>
        </w:rPr>
      </w:pPr>
    </w:p>
    <w:p w:rsidR="006C7874" w:rsidRPr="006C7874" w:rsidRDefault="00DD3CFA" w:rsidP="006C7874">
      <w:pPr>
        <w:widowControl w:val="0"/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/>
          <w:b/>
          <w:bCs/>
          <w:sz w:val="10"/>
          <w:szCs w:val="10"/>
        </w:rPr>
      </w:pPr>
      <w:r w:rsidRPr="0071491C">
        <w:rPr>
          <w:rFonts w:ascii="Times New Roman" w:hAnsi="Times New Roman"/>
          <w:b/>
          <w:bCs/>
          <w:sz w:val="24"/>
          <w:szCs w:val="24"/>
        </w:rPr>
        <w:t>Procuro sempre atender as exigências da empresa de forma cordial, com ética na conduta profissional, respeitando as normas estabelecidas e buscando sempre o trabalho em equipe de forma cooperativa e dinâmica, exercendo produção satisfatória.</w:t>
      </w:r>
    </w:p>
    <w:p w:rsidR="00967610" w:rsidRDefault="00967610" w:rsidP="00EA29AF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b/>
          <w:bCs/>
          <w:color w:val="000000"/>
          <w:sz w:val="10"/>
          <w:szCs w:val="10"/>
        </w:rPr>
      </w:pPr>
    </w:p>
    <w:p w:rsidR="00B512CA" w:rsidRPr="006C7874" w:rsidRDefault="00095298" w:rsidP="006C7874">
      <w:pPr>
        <w:keepNext/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6C7874">
        <w:rPr>
          <w:rFonts w:ascii="Times New Roman" w:hAnsi="Times New Roman"/>
          <w:b/>
          <w:bCs/>
          <w:sz w:val="28"/>
          <w:szCs w:val="28"/>
        </w:rPr>
        <w:t>Formação Acadêmica</w:t>
      </w:r>
    </w:p>
    <w:p w:rsidR="00095298" w:rsidRPr="00095298" w:rsidRDefault="00095298" w:rsidP="00095298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/>
          <w:b/>
          <w:sz w:val="10"/>
          <w:szCs w:val="10"/>
        </w:rPr>
      </w:pPr>
    </w:p>
    <w:p w:rsidR="00A751D3" w:rsidRDefault="00217D28" w:rsidP="007968FE">
      <w:pPr>
        <w:pStyle w:val="PargrafodaLista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F0320">
        <w:rPr>
          <w:rFonts w:ascii="Times New Roman" w:hAnsi="Times New Roman"/>
          <w:sz w:val="24"/>
          <w:szCs w:val="24"/>
        </w:rPr>
        <w:t xml:space="preserve">Ensino </w:t>
      </w:r>
      <w:r w:rsidR="00B34B19">
        <w:rPr>
          <w:rFonts w:ascii="Times New Roman" w:hAnsi="Times New Roman"/>
          <w:sz w:val="24"/>
          <w:szCs w:val="24"/>
        </w:rPr>
        <w:t>Superior -</w:t>
      </w:r>
      <w:r w:rsidR="002856E6" w:rsidRPr="00DF0320">
        <w:rPr>
          <w:rFonts w:ascii="Times New Roman" w:hAnsi="Times New Roman"/>
          <w:sz w:val="24"/>
          <w:szCs w:val="24"/>
        </w:rPr>
        <w:t xml:space="preserve"> Enfermagem </w:t>
      </w:r>
      <w:r w:rsidR="00776322" w:rsidRPr="00DF0320">
        <w:rPr>
          <w:rFonts w:ascii="Times New Roman" w:hAnsi="Times New Roman"/>
          <w:sz w:val="24"/>
          <w:szCs w:val="24"/>
        </w:rPr>
        <w:t>Faculdade JK</w:t>
      </w:r>
      <w:r w:rsidR="008501C6">
        <w:rPr>
          <w:rFonts w:ascii="Times New Roman" w:hAnsi="Times New Roman"/>
          <w:sz w:val="24"/>
          <w:szCs w:val="24"/>
        </w:rPr>
        <w:t xml:space="preserve"> -</w:t>
      </w:r>
      <w:r w:rsidR="00F15707">
        <w:rPr>
          <w:rFonts w:ascii="Times New Roman" w:hAnsi="Times New Roman"/>
          <w:sz w:val="24"/>
          <w:szCs w:val="24"/>
        </w:rPr>
        <w:t xml:space="preserve"> </w:t>
      </w:r>
      <w:r w:rsidR="00DE3123">
        <w:rPr>
          <w:rFonts w:ascii="Times New Roman" w:hAnsi="Times New Roman"/>
          <w:sz w:val="24"/>
          <w:szCs w:val="24"/>
        </w:rPr>
        <w:t>2018</w:t>
      </w:r>
    </w:p>
    <w:p w:rsidR="00700411" w:rsidRPr="00DF0320" w:rsidRDefault="004C4AC3" w:rsidP="007968FE">
      <w:pPr>
        <w:pStyle w:val="PargrafodaLista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Pós-graduação</w:t>
      </w:r>
      <w:r w:rsidR="00B34B19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Obstetrí</w:t>
      </w:r>
      <w:r w:rsidR="00700411">
        <w:rPr>
          <w:rFonts w:ascii="Times New Roman" w:hAnsi="Times New Roman"/>
          <w:sz w:val="24"/>
          <w:szCs w:val="24"/>
        </w:rPr>
        <w:t>cia e Auditoria</w:t>
      </w:r>
      <w:r w:rsidR="00B34B19">
        <w:rPr>
          <w:rFonts w:ascii="Times New Roman" w:hAnsi="Times New Roman"/>
          <w:sz w:val="24"/>
          <w:szCs w:val="24"/>
        </w:rPr>
        <w:t xml:space="preserve"> Rede Futura de </w:t>
      </w:r>
      <w:r w:rsidR="008501C6">
        <w:rPr>
          <w:rFonts w:ascii="Times New Roman" w:hAnsi="Times New Roman"/>
          <w:sz w:val="24"/>
          <w:szCs w:val="24"/>
        </w:rPr>
        <w:t>Ensino -</w:t>
      </w:r>
      <w:r>
        <w:rPr>
          <w:rFonts w:ascii="Times New Roman" w:hAnsi="Times New Roman"/>
          <w:sz w:val="24"/>
          <w:szCs w:val="24"/>
        </w:rPr>
        <w:t xml:space="preserve"> </w:t>
      </w:r>
      <w:r w:rsidR="00B34B19">
        <w:rPr>
          <w:rFonts w:ascii="Times New Roman" w:hAnsi="Times New Roman"/>
          <w:sz w:val="24"/>
          <w:szCs w:val="24"/>
        </w:rPr>
        <w:t>2019</w:t>
      </w:r>
    </w:p>
    <w:p w:rsidR="00F32CF7" w:rsidRPr="00095298" w:rsidRDefault="00F32CF7" w:rsidP="00F32CF7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sz w:val="10"/>
          <w:szCs w:val="10"/>
        </w:rPr>
      </w:pPr>
    </w:p>
    <w:p w:rsidR="00F32CF7" w:rsidRPr="006C7874" w:rsidRDefault="00095298" w:rsidP="00F32CF7">
      <w:pPr>
        <w:keepNext/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6C7874">
        <w:rPr>
          <w:rFonts w:ascii="Times New Roman" w:hAnsi="Times New Roman"/>
          <w:b/>
          <w:bCs/>
          <w:sz w:val="28"/>
          <w:szCs w:val="28"/>
        </w:rPr>
        <w:t>Cursos</w:t>
      </w:r>
    </w:p>
    <w:p w:rsidR="00D45D85" w:rsidRPr="00D45D85" w:rsidRDefault="00D45D85" w:rsidP="00D45D85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/>
          <w:bCs/>
          <w:sz w:val="10"/>
          <w:szCs w:val="10"/>
        </w:rPr>
      </w:pPr>
    </w:p>
    <w:p w:rsidR="00DF0320" w:rsidRPr="00DF0320" w:rsidRDefault="00DF0320" w:rsidP="00DF0320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IBEED </w:t>
      </w:r>
      <w:r w:rsidR="00D45D85">
        <w:rPr>
          <w:rFonts w:ascii="Times New Roman" w:hAnsi="Times New Roman"/>
          <w:bCs/>
          <w:szCs w:val="28"/>
        </w:rPr>
        <w:t xml:space="preserve">- </w:t>
      </w:r>
      <w:r>
        <w:rPr>
          <w:rFonts w:ascii="Times New Roman" w:hAnsi="Times New Roman"/>
          <w:bCs/>
          <w:szCs w:val="28"/>
        </w:rPr>
        <w:t>Leitura e Interpretação de Exames Laboratoriais - 2017</w:t>
      </w:r>
    </w:p>
    <w:p w:rsidR="00DF0320" w:rsidRPr="00DF0320" w:rsidRDefault="00DF0320" w:rsidP="00DF0320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B.BRAUN </w:t>
      </w:r>
      <w:r w:rsidR="00D45D85">
        <w:rPr>
          <w:rFonts w:ascii="Times New Roman" w:hAnsi="Times New Roman"/>
          <w:bCs/>
          <w:szCs w:val="28"/>
        </w:rPr>
        <w:t xml:space="preserve">- </w:t>
      </w:r>
      <w:r>
        <w:rPr>
          <w:rFonts w:ascii="Times New Roman" w:hAnsi="Times New Roman"/>
          <w:bCs/>
          <w:szCs w:val="28"/>
        </w:rPr>
        <w:t>Técnica e pratica em cirurgias de quadril e joelho - 2017</w:t>
      </w:r>
    </w:p>
    <w:p w:rsidR="00DF0320" w:rsidRPr="00DF0320" w:rsidRDefault="00DF0320" w:rsidP="00DF0320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KLS MASTER - Técnica e pratica em cirurgias de Buco-Maxila - 2017</w:t>
      </w:r>
    </w:p>
    <w:p w:rsidR="00D45D85" w:rsidRDefault="00D45D85" w:rsidP="00D45D85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STRAYKER - Técnica e pratica em cirurgias de quadril e joelho – 2014</w:t>
      </w:r>
    </w:p>
    <w:p w:rsidR="00D45D85" w:rsidRPr="00DF0320" w:rsidRDefault="00D45D85" w:rsidP="00D45D85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CAPITAL - Técnica e pratica em cirurgias de Otorrino - 2016</w:t>
      </w:r>
    </w:p>
    <w:p w:rsidR="00D45D85" w:rsidRPr="00DF0320" w:rsidRDefault="00D45D85" w:rsidP="00D45D85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CETREX - Técnica e pratica em cirurgias por vídeo - 2012</w:t>
      </w:r>
    </w:p>
    <w:p w:rsidR="00D45D85" w:rsidRDefault="00D45D85" w:rsidP="00D45D85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SINTESE - Técnica e pratica em cirurgias de Ortopedia – 2010</w:t>
      </w:r>
    </w:p>
    <w:p w:rsidR="00D45D85" w:rsidRDefault="00D45D85" w:rsidP="00D45D85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HOBRA - Cirurgia Segura/ Instrumentação Ci</w:t>
      </w:r>
      <w:r w:rsidR="00F15707">
        <w:rPr>
          <w:rFonts w:ascii="Times New Roman" w:hAnsi="Times New Roman"/>
          <w:bCs/>
          <w:szCs w:val="28"/>
        </w:rPr>
        <w:t>rúrgica/ Primeiros Socorro – 200</w:t>
      </w:r>
      <w:r>
        <w:rPr>
          <w:rFonts w:ascii="Times New Roman" w:hAnsi="Times New Roman"/>
          <w:bCs/>
          <w:szCs w:val="28"/>
        </w:rPr>
        <w:t>9</w:t>
      </w:r>
    </w:p>
    <w:p w:rsidR="00F15707" w:rsidRDefault="00F15707" w:rsidP="00D45D85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ITEB – Instrumentação Cirúrgica - 2007</w:t>
      </w:r>
    </w:p>
    <w:p w:rsidR="00F15707" w:rsidRDefault="00F15707" w:rsidP="00D45D85">
      <w:pPr>
        <w:pStyle w:val="PargrafodaLista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CETESSA – Técnica em enfermagem - 2005</w:t>
      </w:r>
    </w:p>
    <w:p w:rsidR="00D45D85" w:rsidRPr="00D45D85" w:rsidRDefault="00D45D85" w:rsidP="00D45D85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/>
          <w:bCs/>
          <w:sz w:val="10"/>
          <w:szCs w:val="10"/>
        </w:rPr>
      </w:pPr>
    </w:p>
    <w:p w:rsidR="00D54DF2" w:rsidRPr="006C7874" w:rsidRDefault="00D54DF2" w:rsidP="00D54DF2">
      <w:pPr>
        <w:keepNext/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ind w:left="-284" w:firstLine="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6C7874">
        <w:rPr>
          <w:rFonts w:ascii="Times New Roman" w:hAnsi="Times New Roman"/>
          <w:b/>
          <w:bCs/>
          <w:sz w:val="28"/>
          <w:szCs w:val="28"/>
        </w:rPr>
        <w:t>Experiência Profissional</w:t>
      </w:r>
    </w:p>
    <w:p w:rsidR="00D54DF2" w:rsidRPr="00DF0320" w:rsidRDefault="00D54DF2" w:rsidP="00D54DF2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Cs/>
          <w:sz w:val="10"/>
          <w:szCs w:val="10"/>
        </w:rPr>
      </w:pPr>
    </w:p>
    <w:p w:rsidR="00D54DF2" w:rsidRDefault="00D54DF2" w:rsidP="00D54DF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 w:rsidRPr="00DF0320">
        <w:rPr>
          <w:rFonts w:ascii="Times New Roman" w:hAnsi="Times New Roman"/>
          <w:bCs/>
          <w:szCs w:val="28"/>
        </w:rPr>
        <w:t xml:space="preserve">Empresa: </w:t>
      </w:r>
      <w:r>
        <w:rPr>
          <w:rFonts w:ascii="Times New Roman" w:hAnsi="Times New Roman"/>
          <w:bCs/>
          <w:szCs w:val="28"/>
        </w:rPr>
        <w:t>Técnica de enfermagem, Instrumentadora Cirúrgica e Representante Comercial desde 2005.</w:t>
      </w:r>
    </w:p>
    <w:p w:rsidR="00D54DF2" w:rsidRDefault="00D54DF2" w:rsidP="00D54DF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 w:rsidRPr="00DF0320">
        <w:rPr>
          <w:rFonts w:ascii="Times New Roman" w:hAnsi="Times New Roman"/>
          <w:bCs/>
          <w:szCs w:val="28"/>
        </w:rPr>
        <w:t>Empresa: UBS – Guairá I – Aguas Linda - GO – Estagiaria</w:t>
      </w:r>
      <w:r>
        <w:rPr>
          <w:rFonts w:ascii="Times New Roman" w:hAnsi="Times New Roman"/>
          <w:bCs/>
          <w:szCs w:val="28"/>
        </w:rPr>
        <w:t xml:space="preserve"> Assistência (obrigatório e voluntaria)</w:t>
      </w:r>
    </w:p>
    <w:p w:rsidR="00D54DF2" w:rsidRPr="00DF0320" w:rsidRDefault="00D54DF2" w:rsidP="00D54DF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 w:rsidRPr="00DF0320">
        <w:rPr>
          <w:rFonts w:ascii="Times New Roman" w:hAnsi="Times New Roman"/>
          <w:bCs/>
          <w:szCs w:val="28"/>
        </w:rPr>
        <w:t xml:space="preserve">Empresa: HOSPITAL BOM JESUS – Aguas Linda – GO </w:t>
      </w:r>
      <w:r>
        <w:rPr>
          <w:rFonts w:ascii="Times New Roman" w:hAnsi="Times New Roman"/>
          <w:bCs/>
          <w:szCs w:val="28"/>
        </w:rPr>
        <w:t>–</w:t>
      </w:r>
      <w:r w:rsidRPr="00DF0320">
        <w:rPr>
          <w:rFonts w:ascii="Times New Roman" w:hAnsi="Times New Roman"/>
          <w:bCs/>
          <w:szCs w:val="28"/>
        </w:rPr>
        <w:t xml:space="preserve"> Estagiaria</w:t>
      </w:r>
      <w:r>
        <w:rPr>
          <w:rFonts w:ascii="Times New Roman" w:hAnsi="Times New Roman"/>
          <w:bCs/>
          <w:szCs w:val="28"/>
        </w:rPr>
        <w:t xml:space="preserve"> Assistência (obrigatório)</w:t>
      </w:r>
    </w:p>
    <w:p w:rsidR="00D54DF2" w:rsidRPr="00DF0320" w:rsidRDefault="00D54DF2" w:rsidP="00D54DF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 w:rsidRPr="00DF0320">
        <w:rPr>
          <w:rFonts w:ascii="Times New Roman" w:hAnsi="Times New Roman"/>
          <w:bCs/>
          <w:szCs w:val="28"/>
        </w:rPr>
        <w:t xml:space="preserve">Empresa: Lave &amp; Cia – Lavanderia Hospitalar – Estagiaria </w:t>
      </w:r>
      <w:r>
        <w:rPr>
          <w:rFonts w:ascii="Times New Roman" w:hAnsi="Times New Roman"/>
          <w:bCs/>
          <w:szCs w:val="28"/>
        </w:rPr>
        <w:t>em Gestão e Comercial</w:t>
      </w:r>
    </w:p>
    <w:p w:rsidR="00D54DF2" w:rsidRPr="00F15707" w:rsidRDefault="00D54DF2" w:rsidP="00D54DF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 w:rsidRPr="00F15707">
        <w:rPr>
          <w:rFonts w:ascii="Times New Roman" w:hAnsi="Times New Roman"/>
          <w:bCs/>
          <w:szCs w:val="28"/>
        </w:rPr>
        <w:t>Empresa: Clinica Plástica &amp; Laser – Estagiaria</w:t>
      </w:r>
      <w:r>
        <w:rPr>
          <w:rFonts w:ascii="Times New Roman" w:hAnsi="Times New Roman"/>
          <w:bCs/>
          <w:szCs w:val="28"/>
        </w:rPr>
        <w:t xml:space="preserve"> em Gestão, Assistência e Comercial.</w:t>
      </w:r>
    </w:p>
    <w:p w:rsidR="00D54DF2" w:rsidRPr="006C7874" w:rsidRDefault="00D54DF2" w:rsidP="00D54DF2">
      <w:pPr>
        <w:keepNext/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ind w:left="-284" w:firstLine="28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Informações Adicionais</w:t>
      </w:r>
    </w:p>
    <w:p w:rsidR="00D54DF2" w:rsidRPr="00DF0320" w:rsidRDefault="00D54DF2" w:rsidP="00D54DF2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Cs/>
          <w:sz w:val="10"/>
          <w:szCs w:val="10"/>
        </w:rPr>
      </w:pPr>
    </w:p>
    <w:p w:rsidR="00D54DF2" w:rsidRDefault="00D54DF2" w:rsidP="00D54DF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Experiência para falar em publico</w:t>
      </w:r>
    </w:p>
    <w:p w:rsidR="00D54DF2" w:rsidRDefault="00D54DF2" w:rsidP="00D54DF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Realizar palestras e workshops</w:t>
      </w:r>
    </w:p>
    <w:p w:rsidR="00D54DF2" w:rsidRDefault="00D54DF2" w:rsidP="00D54DF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Habilitada categoria B</w:t>
      </w:r>
    </w:p>
    <w:p w:rsidR="00D54DF2" w:rsidRPr="00DF0320" w:rsidRDefault="00D54DF2" w:rsidP="00D54DF2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 xml:space="preserve">Veiculo Próprio </w:t>
      </w:r>
    </w:p>
    <w:p w:rsidR="00D54DF2" w:rsidRPr="00DF0320" w:rsidRDefault="00D54DF2" w:rsidP="00D54DF2">
      <w:pPr>
        <w:pStyle w:val="PargrafodaLista"/>
        <w:widowControl w:val="0"/>
        <w:tabs>
          <w:tab w:val="left" w:pos="1105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Cs/>
          <w:sz w:val="10"/>
          <w:szCs w:val="10"/>
        </w:rPr>
      </w:pPr>
    </w:p>
    <w:p w:rsidR="00D54DF2" w:rsidRPr="006C7874" w:rsidRDefault="00D54DF2" w:rsidP="00D54DF2">
      <w:pPr>
        <w:keepNext/>
        <w:widowControl w:val="0"/>
        <w:shd w:val="clear" w:color="auto" w:fill="B8CCE4" w:themeFill="accent1" w:themeFillTint="66"/>
        <w:autoSpaceDE w:val="0"/>
        <w:autoSpaceDN w:val="0"/>
        <w:adjustRightInd w:val="0"/>
        <w:spacing w:after="0" w:line="240" w:lineRule="auto"/>
        <w:ind w:left="-284"/>
        <w:jc w:val="center"/>
        <w:rPr>
          <w:rStyle w:val="nfase"/>
          <w:rFonts w:ascii="Times New Roman" w:hAnsi="Times New Roman"/>
          <w:i w:val="0"/>
          <w:sz w:val="28"/>
          <w:szCs w:val="28"/>
        </w:rPr>
      </w:pPr>
      <w:r w:rsidRPr="006C7874">
        <w:rPr>
          <w:rFonts w:ascii="Times New Roman" w:hAnsi="Times New Roman"/>
          <w:b/>
          <w:bCs/>
          <w:sz w:val="28"/>
          <w:szCs w:val="28"/>
        </w:rPr>
        <w:t>Declaração</w:t>
      </w:r>
    </w:p>
    <w:p w:rsidR="00D54DF2" w:rsidRPr="00F63578" w:rsidRDefault="00D54DF2" w:rsidP="00D54DF2">
      <w:pPr>
        <w:widowControl w:val="0"/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/>
          <w:iCs/>
          <w:sz w:val="24"/>
          <w:szCs w:val="24"/>
        </w:rPr>
      </w:pPr>
      <w:r w:rsidRPr="00F863ED">
        <w:rPr>
          <w:rStyle w:val="nfase"/>
          <w:rFonts w:ascii="Times New Roman" w:hAnsi="Times New Roman"/>
          <w:i w:val="0"/>
          <w:iCs/>
          <w:sz w:val="24"/>
          <w:szCs w:val="24"/>
        </w:rPr>
        <w:t xml:space="preserve">Pretendo </w:t>
      </w:r>
      <w:hyperlink r:id="rId11" w:tooltip="Click to Continue &gt; by Text-Enhance" w:history="1">
        <w:r w:rsidRPr="00F01854">
          <w:rPr>
            <w:rStyle w:val="Hyperlink"/>
            <w:rFonts w:ascii="Times New Roman" w:hAnsi="Times New Roman"/>
            <w:iCs/>
            <w:color w:val="000000"/>
            <w:sz w:val="24"/>
            <w:szCs w:val="24"/>
            <w:u w:val="none"/>
          </w:rPr>
          <w:t>trabalhar</w:t>
        </w:r>
      </w:hyperlink>
      <w:r w:rsidRPr="00F863ED">
        <w:rPr>
          <w:rStyle w:val="nfase"/>
          <w:rFonts w:ascii="Times New Roman" w:hAnsi="Times New Roman"/>
          <w:i w:val="0"/>
          <w:iCs/>
          <w:sz w:val="24"/>
          <w:szCs w:val="24"/>
        </w:rPr>
        <w:t xml:space="preserve"> com dinâmica e motivação, onde adquiri durante minhas primeiras experiências profissionais: habilidades de </w:t>
      </w:r>
      <w:r>
        <w:rPr>
          <w:rStyle w:val="nfase"/>
          <w:rFonts w:ascii="Times New Roman" w:hAnsi="Times New Roman"/>
          <w:i w:val="0"/>
          <w:iCs/>
          <w:sz w:val="24"/>
          <w:szCs w:val="24"/>
        </w:rPr>
        <w:t>escuta e compreensão necessária</w:t>
      </w:r>
      <w:r w:rsidRPr="00F863ED">
        <w:rPr>
          <w:rStyle w:val="nfase"/>
          <w:rFonts w:ascii="Times New Roman" w:hAnsi="Times New Roman"/>
          <w:i w:val="0"/>
          <w:iCs/>
          <w:sz w:val="24"/>
          <w:szCs w:val="24"/>
        </w:rPr>
        <w:t xml:space="preserve"> para essa posição, enquanto me familiarizando com as ferramentas técnicas disponíveis na empresa</w:t>
      </w:r>
      <w:r>
        <w:rPr>
          <w:rStyle w:val="nfase"/>
          <w:rFonts w:ascii="Times New Roman" w:hAnsi="Times New Roman"/>
          <w:i w:val="0"/>
          <w:iCs/>
          <w:sz w:val="24"/>
          <w:szCs w:val="24"/>
        </w:rPr>
        <w:t>.</w:t>
      </w:r>
    </w:p>
    <w:p w:rsidR="00F15707" w:rsidRDefault="00F15707" w:rsidP="00F15707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bCs/>
          <w:sz w:val="24"/>
          <w:szCs w:val="24"/>
        </w:rPr>
      </w:pPr>
    </w:p>
    <w:p w:rsidR="00D2240A" w:rsidRDefault="002856E6" w:rsidP="008501C6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bCs/>
          <w:sz w:val="24"/>
          <w:szCs w:val="24"/>
        </w:rPr>
      </w:pPr>
      <w:r w:rsidRPr="00F172A0">
        <w:rPr>
          <w:rFonts w:ascii="Times New Roman" w:hAnsi="Times New Roman"/>
          <w:bCs/>
          <w:sz w:val="24"/>
          <w:szCs w:val="24"/>
        </w:rPr>
        <w:t>Atenciosamente,</w:t>
      </w:r>
    </w:p>
    <w:p w:rsidR="0003666B" w:rsidRPr="00095298" w:rsidRDefault="00095298" w:rsidP="00D2240A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Edwardian Script ITC" w:hAnsi="Edwardian Script ITC"/>
          <w:bCs/>
          <w:sz w:val="36"/>
          <w:szCs w:val="36"/>
        </w:rPr>
      </w:pPr>
      <w:bookmarkStart w:id="0" w:name="_GoBack"/>
      <w:bookmarkEnd w:id="0"/>
      <w:r w:rsidRPr="00095298">
        <w:rPr>
          <w:rFonts w:ascii="Edwardian Script ITC" w:hAnsi="Edwardian Script ITC"/>
          <w:b/>
          <w:bCs/>
          <w:sz w:val="36"/>
          <w:szCs w:val="36"/>
        </w:rPr>
        <w:t>Kelly Cristina Oliveira da Silva</w:t>
      </w:r>
    </w:p>
    <w:sectPr w:rsidR="0003666B" w:rsidRPr="00095298" w:rsidSect="008C1690">
      <w:pgSz w:w="12240" w:h="15840"/>
      <w:pgMar w:top="851" w:right="758" w:bottom="709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E83" w:rsidRDefault="00D41E83" w:rsidP="006C7874">
      <w:pPr>
        <w:spacing w:after="0" w:line="240" w:lineRule="auto"/>
      </w:pPr>
      <w:r>
        <w:separator/>
      </w:r>
    </w:p>
  </w:endnote>
  <w:endnote w:type="continuationSeparator" w:id="0">
    <w:p w:rsidR="00D41E83" w:rsidRDefault="00D41E83" w:rsidP="006C7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E83" w:rsidRDefault="00D41E83" w:rsidP="006C7874">
      <w:pPr>
        <w:spacing w:after="0" w:line="240" w:lineRule="auto"/>
      </w:pPr>
      <w:r>
        <w:separator/>
      </w:r>
    </w:p>
  </w:footnote>
  <w:footnote w:type="continuationSeparator" w:id="0">
    <w:p w:rsidR="00D41E83" w:rsidRDefault="00D41E83" w:rsidP="006C7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E6D0C"/>
    <w:multiLevelType w:val="hybridMultilevel"/>
    <w:tmpl w:val="908E1D3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F00741"/>
    <w:multiLevelType w:val="hybridMultilevel"/>
    <w:tmpl w:val="138C2C0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E87237"/>
    <w:multiLevelType w:val="hybridMultilevel"/>
    <w:tmpl w:val="EF5418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D03805"/>
    <w:multiLevelType w:val="hybridMultilevel"/>
    <w:tmpl w:val="91F01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E2A2A"/>
    <w:multiLevelType w:val="hybridMultilevel"/>
    <w:tmpl w:val="67000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27130"/>
    <w:multiLevelType w:val="hybridMultilevel"/>
    <w:tmpl w:val="22241F5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10101A7"/>
    <w:multiLevelType w:val="hybridMultilevel"/>
    <w:tmpl w:val="02CA5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02085"/>
    <w:multiLevelType w:val="hybridMultilevel"/>
    <w:tmpl w:val="96E694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DA1DA0"/>
    <w:multiLevelType w:val="hybridMultilevel"/>
    <w:tmpl w:val="7522312A"/>
    <w:lvl w:ilvl="0" w:tplc="997822EC">
      <w:start w:val="1"/>
      <w:numFmt w:val="bullet"/>
      <w:lvlText w:val=""/>
      <w:lvlJc w:val="righ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EC10128"/>
    <w:multiLevelType w:val="hybridMultilevel"/>
    <w:tmpl w:val="0930B5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683C27"/>
    <w:multiLevelType w:val="hybridMultilevel"/>
    <w:tmpl w:val="D6204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732ACC"/>
    <w:multiLevelType w:val="hybridMultilevel"/>
    <w:tmpl w:val="38A43AA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C3A5CBF"/>
    <w:multiLevelType w:val="hybridMultilevel"/>
    <w:tmpl w:val="8B7448F4"/>
    <w:lvl w:ilvl="0" w:tplc="997822EC">
      <w:start w:val="1"/>
      <w:numFmt w:val="bullet"/>
      <w:lvlText w:val=""/>
      <w:lvlJc w:val="righ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5F1A43EC"/>
    <w:multiLevelType w:val="hybridMultilevel"/>
    <w:tmpl w:val="455AF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7F2C9A"/>
    <w:multiLevelType w:val="hybridMultilevel"/>
    <w:tmpl w:val="1EEC9D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EB1E23"/>
    <w:multiLevelType w:val="hybridMultilevel"/>
    <w:tmpl w:val="9BACBFD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586E0B"/>
    <w:multiLevelType w:val="hybridMultilevel"/>
    <w:tmpl w:val="EFA64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5F7695"/>
    <w:multiLevelType w:val="hybridMultilevel"/>
    <w:tmpl w:val="19F2C1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C170BD"/>
    <w:multiLevelType w:val="hybridMultilevel"/>
    <w:tmpl w:val="C8FE3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D4D41"/>
    <w:multiLevelType w:val="hybridMultilevel"/>
    <w:tmpl w:val="904AE1A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3"/>
  </w:num>
  <w:num w:numId="5">
    <w:abstractNumId w:val="1"/>
  </w:num>
  <w:num w:numId="6">
    <w:abstractNumId w:val="14"/>
  </w:num>
  <w:num w:numId="7">
    <w:abstractNumId w:val="17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0"/>
  </w:num>
  <w:num w:numId="15">
    <w:abstractNumId w:val="18"/>
  </w:num>
  <w:num w:numId="16">
    <w:abstractNumId w:val="7"/>
  </w:num>
  <w:num w:numId="17">
    <w:abstractNumId w:val="11"/>
  </w:num>
  <w:num w:numId="18">
    <w:abstractNumId w:val="19"/>
  </w:num>
  <w:num w:numId="19">
    <w:abstractNumId w:val="12"/>
  </w:num>
  <w:num w:numId="2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22"/>
    <w:rsid w:val="0000425F"/>
    <w:rsid w:val="00013DC8"/>
    <w:rsid w:val="00024B6B"/>
    <w:rsid w:val="00024DA1"/>
    <w:rsid w:val="00032DB7"/>
    <w:rsid w:val="0003510B"/>
    <w:rsid w:val="0003666B"/>
    <w:rsid w:val="00040A8A"/>
    <w:rsid w:val="000440E9"/>
    <w:rsid w:val="00044E1D"/>
    <w:rsid w:val="00045532"/>
    <w:rsid w:val="00045AB4"/>
    <w:rsid w:val="00050DF1"/>
    <w:rsid w:val="00051B37"/>
    <w:rsid w:val="00052DD7"/>
    <w:rsid w:val="0006627B"/>
    <w:rsid w:val="0006755C"/>
    <w:rsid w:val="00072051"/>
    <w:rsid w:val="00072D18"/>
    <w:rsid w:val="00077ECF"/>
    <w:rsid w:val="00082022"/>
    <w:rsid w:val="00083173"/>
    <w:rsid w:val="00084982"/>
    <w:rsid w:val="000921C1"/>
    <w:rsid w:val="00095298"/>
    <w:rsid w:val="00095C16"/>
    <w:rsid w:val="000A2ACA"/>
    <w:rsid w:val="000A73D6"/>
    <w:rsid w:val="000B0DB3"/>
    <w:rsid w:val="000B574E"/>
    <w:rsid w:val="000B5D2A"/>
    <w:rsid w:val="000B7896"/>
    <w:rsid w:val="000C4BEF"/>
    <w:rsid w:val="000C6261"/>
    <w:rsid w:val="000C70A6"/>
    <w:rsid w:val="000C750C"/>
    <w:rsid w:val="000D7DE8"/>
    <w:rsid w:val="000F772B"/>
    <w:rsid w:val="00100CE3"/>
    <w:rsid w:val="00101C55"/>
    <w:rsid w:val="00104CF0"/>
    <w:rsid w:val="00112FAD"/>
    <w:rsid w:val="00116899"/>
    <w:rsid w:val="00121717"/>
    <w:rsid w:val="00122CEC"/>
    <w:rsid w:val="00123F31"/>
    <w:rsid w:val="00125010"/>
    <w:rsid w:val="00125E13"/>
    <w:rsid w:val="00126CC7"/>
    <w:rsid w:val="00127CB0"/>
    <w:rsid w:val="00140C6F"/>
    <w:rsid w:val="00142F9A"/>
    <w:rsid w:val="001461CA"/>
    <w:rsid w:val="0015079F"/>
    <w:rsid w:val="00151545"/>
    <w:rsid w:val="00152FEF"/>
    <w:rsid w:val="001539B5"/>
    <w:rsid w:val="00160A1D"/>
    <w:rsid w:val="00164C57"/>
    <w:rsid w:val="00165961"/>
    <w:rsid w:val="0018114E"/>
    <w:rsid w:val="001815FE"/>
    <w:rsid w:val="00194794"/>
    <w:rsid w:val="001B0B42"/>
    <w:rsid w:val="001B2847"/>
    <w:rsid w:val="001B2F77"/>
    <w:rsid w:val="001B7860"/>
    <w:rsid w:val="001C238A"/>
    <w:rsid w:val="001C3EA0"/>
    <w:rsid w:val="001C7312"/>
    <w:rsid w:val="001C7D5B"/>
    <w:rsid w:val="001D2FB4"/>
    <w:rsid w:val="001D620F"/>
    <w:rsid w:val="001E09FE"/>
    <w:rsid w:val="001E31C9"/>
    <w:rsid w:val="001E3EEF"/>
    <w:rsid w:val="001F01B0"/>
    <w:rsid w:val="001F4571"/>
    <w:rsid w:val="001F5B77"/>
    <w:rsid w:val="001F5DA3"/>
    <w:rsid w:val="00204DAD"/>
    <w:rsid w:val="00217D28"/>
    <w:rsid w:val="002251D9"/>
    <w:rsid w:val="00226F6C"/>
    <w:rsid w:val="0023050D"/>
    <w:rsid w:val="00236041"/>
    <w:rsid w:val="002549CD"/>
    <w:rsid w:val="002578C7"/>
    <w:rsid w:val="00264AC0"/>
    <w:rsid w:val="00272554"/>
    <w:rsid w:val="00277539"/>
    <w:rsid w:val="00277C99"/>
    <w:rsid w:val="002838A4"/>
    <w:rsid w:val="002856E6"/>
    <w:rsid w:val="00287F11"/>
    <w:rsid w:val="002937E6"/>
    <w:rsid w:val="002B0886"/>
    <w:rsid w:val="002B49D9"/>
    <w:rsid w:val="002C0252"/>
    <w:rsid w:val="002C0BB4"/>
    <w:rsid w:val="002C15A5"/>
    <w:rsid w:val="002C312B"/>
    <w:rsid w:val="002C470B"/>
    <w:rsid w:val="002C61A3"/>
    <w:rsid w:val="002D46BB"/>
    <w:rsid w:val="002D514D"/>
    <w:rsid w:val="002E1556"/>
    <w:rsid w:val="002E522B"/>
    <w:rsid w:val="002E6A55"/>
    <w:rsid w:val="002F5CCF"/>
    <w:rsid w:val="003003AC"/>
    <w:rsid w:val="0030126F"/>
    <w:rsid w:val="003035DC"/>
    <w:rsid w:val="00303BA7"/>
    <w:rsid w:val="00306B02"/>
    <w:rsid w:val="00311CF9"/>
    <w:rsid w:val="00330E2F"/>
    <w:rsid w:val="00337B4F"/>
    <w:rsid w:val="00344A1E"/>
    <w:rsid w:val="00344A3D"/>
    <w:rsid w:val="00350AE0"/>
    <w:rsid w:val="00356AB1"/>
    <w:rsid w:val="003630FD"/>
    <w:rsid w:val="00373E62"/>
    <w:rsid w:val="003814FC"/>
    <w:rsid w:val="00384353"/>
    <w:rsid w:val="003863B0"/>
    <w:rsid w:val="00386CC3"/>
    <w:rsid w:val="0038788A"/>
    <w:rsid w:val="003956DC"/>
    <w:rsid w:val="003A11D4"/>
    <w:rsid w:val="003B0DCE"/>
    <w:rsid w:val="003C1C45"/>
    <w:rsid w:val="003D54E3"/>
    <w:rsid w:val="003E4D84"/>
    <w:rsid w:val="003E6F89"/>
    <w:rsid w:val="003F1C01"/>
    <w:rsid w:val="003F472A"/>
    <w:rsid w:val="00401BF2"/>
    <w:rsid w:val="00402B04"/>
    <w:rsid w:val="00411796"/>
    <w:rsid w:val="004134A6"/>
    <w:rsid w:val="00416C9B"/>
    <w:rsid w:val="00432993"/>
    <w:rsid w:val="00443E9E"/>
    <w:rsid w:val="004452F4"/>
    <w:rsid w:val="0045142B"/>
    <w:rsid w:val="004526D7"/>
    <w:rsid w:val="0045440B"/>
    <w:rsid w:val="004850F8"/>
    <w:rsid w:val="00487CD6"/>
    <w:rsid w:val="00492D59"/>
    <w:rsid w:val="0049579A"/>
    <w:rsid w:val="004C0D7F"/>
    <w:rsid w:val="004C4AC3"/>
    <w:rsid w:val="004E0787"/>
    <w:rsid w:val="00524535"/>
    <w:rsid w:val="0052581E"/>
    <w:rsid w:val="00531A0E"/>
    <w:rsid w:val="00533C58"/>
    <w:rsid w:val="005341C4"/>
    <w:rsid w:val="005346A8"/>
    <w:rsid w:val="00540D16"/>
    <w:rsid w:val="00546AA8"/>
    <w:rsid w:val="00551853"/>
    <w:rsid w:val="00551B36"/>
    <w:rsid w:val="0055202D"/>
    <w:rsid w:val="005578D6"/>
    <w:rsid w:val="00563453"/>
    <w:rsid w:val="00574512"/>
    <w:rsid w:val="00577654"/>
    <w:rsid w:val="00583DD2"/>
    <w:rsid w:val="005950AC"/>
    <w:rsid w:val="005962AE"/>
    <w:rsid w:val="00597AF5"/>
    <w:rsid w:val="005A0E05"/>
    <w:rsid w:val="005A3254"/>
    <w:rsid w:val="005B21D7"/>
    <w:rsid w:val="005B7080"/>
    <w:rsid w:val="005C01D2"/>
    <w:rsid w:val="005C5FCD"/>
    <w:rsid w:val="005C7B5E"/>
    <w:rsid w:val="005E077B"/>
    <w:rsid w:val="005E3B1B"/>
    <w:rsid w:val="005F719D"/>
    <w:rsid w:val="00601467"/>
    <w:rsid w:val="006121A3"/>
    <w:rsid w:val="00617087"/>
    <w:rsid w:val="00624112"/>
    <w:rsid w:val="006322DA"/>
    <w:rsid w:val="006329E1"/>
    <w:rsid w:val="0063737F"/>
    <w:rsid w:val="00641AA1"/>
    <w:rsid w:val="00645981"/>
    <w:rsid w:val="0064796B"/>
    <w:rsid w:val="006551ED"/>
    <w:rsid w:val="00656CC8"/>
    <w:rsid w:val="00674D9F"/>
    <w:rsid w:val="006768F9"/>
    <w:rsid w:val="00676AE2"/>
    <w:rsid w:val="00683145"/>
    <w:rsid w:val="00685AA6"/>
    <w:rsid w:val="00697196"/>
    <w:rsid w:val="006C7874"/>
    <w:rsid w:val="006E21B5"/>
    <w:rsid w:val="006E2DD9"/>
    <w:rsid w:val="006F6362"/>
    <w:rsid w:val="00700411"/>
    <w:rsid w:val="0070244B"/>
    <w:rsid w:val="0071491C"/>
    <w:rsid w:val="00722A09"/>
    <w:rsid w:val="00724ADF"/>
    <w:rsid w:val="00733261"/>
    <w:rsid w:val="00733956"/>
    <w:rsid w:val="00742024"/>
    <w:rsid w:val="00743C3D"/>
    <w:rsid w:val="007470E6"/>
    <w:rsid w:val="00753293"/>
    <w:rsid w:val="00762040"/>
    <w:rsid w:val="007670EB"/>
    <w:rsid w:val="00776322"/>
    <w:rsid w:val="00776B50"/>
    <w:rsid w:val="0078224C"/>
    <w:rsid w:val="00782FF7"/>
    <w:rsid w:val="00785AC2"/>
    <w:rsid w:val="007905BF"/>
    <w:rsid w:val="00791E4B"/>
    <w:rsid w:val="007968FE"/>
    <w:rsid w:val="007A0E7F"/>
    <w:rsid w:val="007B0BBA"/>
    <w:rsid w:val="007B2150"/>
    <w:rsid w:val="007B6060"/>
    <w:rsid w:val="007D273D"/>
    <w:rsid w:val="007D7E4D"/>
    <w:rsid w:val="007E32B6"/>
    <w:rsid w:val="007E5D87"/>
    <w:rsid w:val="007E6DEB"/>
    <w:rsid w:val="007F7732"/>
    <w:rsid w:val="00803EE2"/>
    <w:rsid w:val="00804E8D"/>
    <w:rsid w:val="0080598F"/>
    <w:rsid w:val="008068BF"/>
    <w:rsid w:val="00810357"/>
    <w:rsid w:val="00812702"/>
    <w:rsid w:val="00812B5B"/>
    <w:rsid w:val="00814A48"/>
    <w:rsid w:val="008157B1"/>
    <w:rsid w:val="0082394A"/>
    <w:rsid w:val="00825D02"/>
    <w:rsid w:val="0082676B"/>
    <w:rsid w:val="00830172"/>
    <w:rsid w:val="00832610"/>
    <w:rsid w:val="0083540D"/>
    <w:rsid w:val="008403F9"/>
    <w:rsid w:val="00840DB1"/>
    <w:rsid w:val="0084194E"/>
    <w:rsid w:val="00846EFA"/>
    <w:rsid w:val="008501C6"/>
    <w:rsid w:val="00853721"/>
    <w:rsid w:val="00856755"/>
    <w:rsid w:val="0086251F"/>
    <w:rsid w:val="00864906"/>
    <w:rsid w:val="00870D51"/>
    <w:rsid w:val="008756F6"/>
    <w:rsid w:val="00883A81"/>
    <w:rsid w:val="00885A74"/>
    <w:rsid w:val="00890F4F"/>
    <w:rsid w:val="008B17E2"/>
    <w:rsid w:val="008B71B7"/>
    <w:rsid w:val="008C1690"/>
    <w:rsid w:val="008C3653"/>
    <w:rsid w:val="008D3FF5"/>
    <w:rsid w:val="008E07FE"/>
    <w:rsid w:val="008E55B9"/>
    <w:rsid w:val="008E630C"/>
    <w:rsid w:val="008F07AD"/>
    <w:rsid w:val="008F78C3"/>
    <w:rsid w:val="009178B9"/>
    <w:rsid w:val="0092345C"/>
    <w:rsid w:val="00925800"/>
    <w:rsid w:val="00935932"/>
    <w:rsid w:val="00940581"/>
    <w:rsid w:val="009534B9"/>
    <w:rsid w:val="009568EF"/>
    <w:rsid w:val="00957A73"/>
    <w:rsid w:val="009622AE"/>
    <w:rsid w:val="0096707E"/>
    <w:rsid w:val="00967610"/>
    <w:rsid w:val="009713F5"/>
    <w:rsid w:val="00971BEA"/>
    <w:rsid w:val="00974AF9"/>
    <w:rsid w:val="009812C6"/>
    <w:rsid w:val="009835C4"/>
    <w:rsid w:val="00983E9A"/>
    <w:rsid w:val="00985215"/>
    <w:rsid w:val="00995074"/>
    <w:rsid w:val="009952C7"/>
    <w:rsid w:val="0099543A"/>
    <w:rsid w:val="00995988"/>
    <w:rsid w:val="0099761D"/>
    <w:rsid w:val="009A2140"/>
    <w:rsid w:val="009A2A6E"/>
    <w:rsid w:val="009B2522"/>
    <w:rsid w:val="009B3727"/>
    <w:rsid w:val="009B57CD"/>
    <w:rsid w:val="009D7542"/>
    <w:rsid w:val="009E427C"/>
    <w:rsid w:val="009F0032"/>
    <w:rsid w:val="009F2893"/>
    <w:rsid w:val="009F72D3"/>
    <w:rsid w:val="00A0261A"/>
    <w:rsid w:val="00A03B3C"/>
    <w:rsid w:val="00A07C0D"/>
    <w:rsid w:val="00A1395D"/>
    <w:rsid w:val="00A14340"/>
    <w:rsid w:val="00A23F29"/>
    <w:rsid w:val="00A26536"/>
    <w:rsid w:val="00A26F5A"/>
    <w:rsid w:val="00A3029A"/>
    <w:rsid w:val="00A30A58"/>
    <w:rsid w:val="00A32BE1"/>
    <w:rsid w:val="00A43AFC"/>
    <w:rsid w:val="00A454C9"/>
    <w:rsid w:val="00A45EAD"/>
    <w:rsid w:val="00A474D4"/>
    <w:rsid w:val="00A5472D"/>
    <w:rsid w:val="00A579B5"/>
    <w:rsid w:val="00A62651"/>
    <w:rsid w:val="00A664E2"/>
    <w:rsid w:val="00A70B98"/>
    <w:rsid w:val="00A751D3"/>
    <w:rsid w:val="00A8262C"/>
    <w:rsid w:val="00A96273"/>
    <w:rsid w:val="00AA4552"/>
    <w:rsid w:val="00AA6EBD"/>
    <w:rsid w:val="00AA7D63"/>
    <w:rsid w:val="00AB1227"/>
    <w:rsid w:val="00AB437A"/>
    <w:rsid w:val="00AB46C5"/>
    <w:rsid w:val="00AC045E"/>
    <w:rsid w:val="00AC43B4"/>
    <w:rsid w:val="00AD2B88"/>
    <w:rsid w:val="00AD424B"/>
    <w:rsid w:val="00AD676B"/>
    <w:rsid w:val="00AD6BAC"/>
    <w:rsid w:val="00AE15E5"/>
    <w:rsid w:val="00AE61A4"/>
    <w:rsid w:val="00AF02B8"/>
    <w:rsid w:val="00AF40AC"/>
    <w:rsid w:val="00AF76DD"/>
    <w:rsid w:val="00B01B94"/>
    <w:rsid w:val="00B0343B"/>
    <w:rsid w:val="00B05AD3"/>
    <w:rsid w:val="00B130B1"/>
    <w:rsid w:val="00B232AD"/>
    <w:rsid w:val="00B25A75"/>
    <w:rsid w:val="00B336AE"/>
    <w:rsid w:val="00B34955"/>
    <w:rsid w:val="00B34B19"/>
    <w:rsid w:val="00B3508F"/>
    <w:rsid w:val="00B41E35"/>
    <w:rsid w:val="00B46B25"/>
    <w:rsid w:val="00B5116D"/>
    <w:rsid w:val="00B512CA"/>
    <w:rsid w:val="00B52668"/>
    <w:rsid w:val="00B52C3A"/>
    <w:rsid w:val="00B53E6B"/>
    <w:rsid w:val="00B60B37"/>
    <w:rsid w:val="00B62543"/>
    <w:rsid w:val="00B66F5B"/>
    <w:rsid w:val="00B7040F"/>
    <w:rsid w:val="00B70E64"/>
    <w:rsid w:val="00B75C6B"/>
    <w:rsid w:val="00B872FA"/>
    <w:rsid w:val="00B902B9"/>
    <w:rsid w:val="00B9173D"/>
    <w:rsid w:val="00B91D09"/>
    <w:rsid w:val="00BA03C6"/>
    <w:rsid w:val="00BB0284"/>
    <w:rsid w:val="00BB4705"/>
    <w:rsid w:val="00BC3601"/>
    <w:rsid w:val="00BC453C"/>
    <w:rsid w:val="00BC60AB"/>
    <w:rsid w:val="00BD1A93"/>
    <w:rsid w:val="00BE2FA2"/>
    <w:rsid w:val="00BE64F4"/>
    <w:rsid w:val="00BF2502"/>
    <w:rsid w:val="00BF2E14"/>
    <w:rsid w:val="00BF3861"/>
    <w:rsid w:val="00C01C92"/>
    <w:rsid w:val="00C12163"/>
    <w:rsid w:val="00C140EA"/>
    <w:rsid w:val="00C15ABD"/>
    <w:rsid w:val="00C20880"/>
    <w:rsid w:val="00C2112B"/>
    <w:rsid w:val="00C230B3"/>
    <w:rsid w:val="00C34554"/>
    <w:rsid w:val="00C40111"/>
    <w:rsid w:val="00C44CFF"/>
    <w:rsid w:val="00C5110B"/>
    <w:rsid w:val="00C5169F"/>
    <w:rsid w:val="00C53CC1"/>
    <w:rsid w:val="00C55D04"/>
    <w:rsid w:val="00C60E41"/>
    <w:rsid w:val="00C64D36"/>
    <w:rsid w:val="00C65BD9"/>
    <w:rsid w:val="00C763F2"/>
    <w:rsid w:val="00C834BF"/>
    <w:rsid w:val="00C86489"/>
    <w:rsid w:val="00C87ED5"/>
    <w:rsid w:val="00C9035E"/>
    <w:rsid w:val="00C90CEE"/>
    <w:rsid w:val="00C977DF"/>
    <w:rsid w:val="00CA4679"/>
    <w:rsid w:val="00CA561F"/>
    <w:rsid w:val="00CB192E"/>
    <w:rsid w:val="00CB2C10"/>
    <w:rsid w:val="00CB7960"/>
    <w:rsid w:val="00CC498D"/>
    <w:rsid w:val="00CE1009"/>
    <w:rsid w:val="00CE3B00"/>
    <w:rsid w:val="00D023D9"/>
    <w:rsid w:val="00D1175B"/>
    <w:rsid w:val="00D17D35"/>
    <w:rsid w:val="00D2240A"/>
    <w:rsid w:val="00D26237"/>
    <w:rsid w:val="00D2685A"/>
    <w:rsid w:val="00D33129"/>
    <w:rsid w:val="00D35B9F"/>
    <w:rsid w:val="00D409D0"/>
    <w:rsid w:val="00D41E83"/>
    <w:rsid w:val="00D45D85"/>
    <w:rsid w:val="00D47EBE"/>
    <w:rsid w:val="00D51F40"/>
    <w:rsid w:val="00D52503"/>
    <w:rsid w:val="00D547A7"/>
    <w:rsid w:val="00D54DF2"/>
    <w:rsid w:val="00D55574"/>
    <w:rsid w:val="00D558EE"/>
    <w:rsid w:val="00D569C6"/>
    <w:rsid w:val="00D65EE1"/>
    <w:rsid w:val="00D713D1"/>
    <w:rsid w:val="00D72F5D"/>
    <w:rsid w:val="00D75315"/>
    <w:rsid w:val="00D77A79"/>
    <w:rsid w:val="00DC259E"/>
    <w:rsid w:val="00DC488F"/>
    <w:rsid w:val="00DC6145"/>
    <w:rsid w:val="00DD309D"/>
    <w:rsid w:val="00DD3CFA"/>
    <w:rsid w:val="00DE3123"/>
    <w:rsid w:val="00DF0320"/>
    <w:rsid w:val="00E06536"/>
    <w:rsid w:val="00E07047"/>
    <w:rsid w:val="00E22C6F"/>
    <w:rsid w:val="00E237DC"/>
    <w:rsid w:val="00E258AA"/>
    <w:rsid w:val="00E30DA1"/>
    <w:rsid w:val="00E33EA2"/>
    <w:rsid w:val="00E40189"/>
    <w:rsid w:val="00E42F3B"/>
    <w:rsid w:val="00E44D20"/>
    <w:rsid w:val="00E70EBF"/>
    <w:rsid w:val="00E743E4"/>
    <w:rsid w:val="00E82650"/>
    <w:rsid w:val="00E8303C"/>
    <w:rsid w:val="00E83149"/>
    <w:rsid w:val="00E912C8"/>
    <w:rsid w:val="00E97AD1"/>
    <w:rsid w:val="00EA17C4"/>
    <w:rsid w:val="00EA29AF"/>
    <w:rsid w:val="00EA2F54"/>
    <w:rsid w:val="00EA3EFA"/>
    <w:rsid w:val="00EB497D"/>
    <w:rsid w:val="00EB673D"/>
    <w:rsid w:val="00EC0366"/>
    <w:rsid w:val="00EC1168"/>
    <w:rsid w:val="00EC133F"/>
    <w:rsid w:val="00EC6928"/>
    <w:rsid w:val="00EE077D"/>
    <w:rsid w:val="00EF2F4C"/>
    <w:rsid w:val="00EF430B"/>
    <w:rsid w:val="00EF440C"/>
    <w:rsid w:val="00EF60B0"/>
    <w:rsid w:val="00EF7849"/>
    <w:rsid w:val="00EF7C9F"/>
    <w:rsid w:val="00F01854"/>
    <w:rsid w:val="00F15707"/>
    <w:rsid w:val="00F172A0"/>
    <w:rsid w:val="00F26E44"/>
    <w:rsid w:val="00F31F93"/>
    <w:rsid w:val="00F32CF7"/>
    <w:rsid w:val="00F342D9"/>
    <w:rsid w:val="00F46152"/>
    <w:rsid w:val="00F53CA5"/>
    <w:rsid w:val="00F57383"/>
    <w:rsid w:val="00F60090"/>
    <w:rsid w:val="00F63578"/>
    <w:rsid w:val="00F637A1"/>
    <w:rsid w:val="00F66134"/>
    <w:rsid w:val="00F67882"/>
    <w:rsid w:val="00F72355"/>
    <w:rsid w:val="00F82CB0"/>
    <w:rsid w:val="00F8358E"/>
    <w:rsid w:val="00F83ECB"/>
    <w:rsid w:val="00F84E14"/>
    <w:rsid w:val="00F85A77"/>
    <w:rsid w:val="00F863ED"/>
    <w:rsid w:val="00F9002C"/>
    <w:rsid w:val="00FA7981"/>
    <w:rsid w:val="00FB1738"/>
    <w:rsid w:val="00FB4A30"/>
    <w:rsid w:val="00FB4A7E"/>
    <w:rsid w:val="00FB5D41"/>
    <w:rsid w:val="00FB6FAB"/>
    <w:rsid w:val="00FC7771"/>
    <w:rsid w:val="00FD01E4"/>
    <w:rsid w:val="00FD53E5"/>
    <w:rsid w:val="00FD58BB"/>
    <w:rsid w:val="00FD7955"/>
    <w:rsid w:val="00FF1DBA"/>
    <w:rsid w:val="00FF4E69"/>
    <w:rsid w:val="7610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F863ED"/>
    <w:rPr>
      <w:rFonts w:cs="Times New Roman"/>
      <w:i/>
    </w:rPr>
  </w:style>
  <w:style w:type="character" w:styleId="Hyperlink">
    <w:name w:val="Hyperlink"/>
    <w:basedOn w:val="Fontepargpadro"/>
    <w:uiPriority w:val="99"/>
    <w:unhideWhenUsed/>
    <w:rsid w:val="00F863ED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rsid w:val="00084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08498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61A3"/>
    <w:pPr>
      <w:ind w:left="708"/>
    </w:pPr>
  </w:style>
  <w:style w:type="paragraph" w:styleId="Cabealho">
    <w:name w:val="header"/>
    <w:basedOn w:val="Normal"/>
    <w:link w:val="CabealhoChar"/>
    <w:uiPriority w:val="99"/>
    <w:rsid w:val="006C7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7874"/>
  </w:style>
  <w:style w:type="paragraph" w:styleId="Rodap">
    <w:name w:val="footer"/>
    <w:basedOn w:val="Normal"/>
    <w:link w:val="RodapChar"/>
    <w:uiPriority w:val="99"/>
    <w:rsid w:val="006C7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78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F863ED"/>
    <w:rPr>
      <w:rFonts w:cs="Times New Roman"/>
      <w:i/>
    </w:rPr>
  </w:style>
  <w:style w:type="character" w:styleId="Hyperlink">
    <w:name w:val="Hyperlink"/>
    <w:basedOn w:val="Fontepargpadro"/>
    <w:uiPriority w:val="99"/>
    <w:unhideWhenUsed/>
    <w:rsid w:val="00F863ED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rsid w:val="00084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08498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61A3"/>
    <w:pPr>
      <w:ind w:left="708"/>
    </w:pPr>
  </w:style>
  <w:style w:type="paragraph" w:styleId="Cabealho">
    <w:name w:val="header"/>
    <w:basedOn w:val="Normal"/>
    <w:link w:val="CabealhoChar"/>
    <w:uiPriority w:val="99"/>
    <w:rsid w:val="006C7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7874"/>
  </w:style>
  <w:style w:type="paragraph" w:styleId="Rodap">
    <w:name w:val="footer"/>
    <w:basedOn w:val="Normal"/>
    <w:link w:val="RodapChar"/>
    <w:uiPriority w:val="99"/>
    <w:rsid w:val="006C7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7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66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poliglota.com.br/2012/10/27/objetivos-prontos-e-frases-para-curriculo.html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ellysilva54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\Downloads\Marcos%20Rodrigues%20Enfermeiro%20(2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EF61C-E975-4DE7-9907-14397FCBF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Marcos Rodrigues Enfermeiro (2)</Template>
  <TotalTime>423</TotalTime>
  <Pages>1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10</cp:revision>
  <cp:lastPrinted>2017-09-30T13:59:00Z</cp:lastPrinted>
  <dcterms:created xsi:type="dcterms:W3CDTF">2018-11-01T14:07:00Z</dcterms:created>
  <dcterms:modified xsi:type="dcterms:W3CDTF">2019-01-11T18:00:00Z</dcterms:modified>
</cp:coreProperties>
</file>