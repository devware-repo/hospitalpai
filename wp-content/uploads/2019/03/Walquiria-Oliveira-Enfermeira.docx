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3184"/>
        <w:gridCol w:w="762"/>
        <w:gridCol w:w="6520"/>
      </w:tblGrid>
      <w:tr w:rsidR="00B93310" w:rsidRPr="008203A9" w:rsidTr="000C7394">
        <w:trPr>
          <w:trHeight w:val="12049"/>
        </w:trPr>
        <w:tc>
          <w:tcPr>
            <w:tcW w:w="3023" w:type="dxa"/>
          </w:tcPr>
          <w:sdt>
            <w:sdtPr>
              <w:rPr>
                <w:rFonts w:ascii="Bookman Old Style" w:hAnsi="Bookman Old Style"/>
                <w:b/>
                <w:lang w:val="pt-BR"/>
              </w:rPr>
              <w:alias w:val="Seu Nome:"/>
              <w:tag w:val="Seu Nome:"/>
              <w:id w:val="-1220516334"/>
              <w:placeholder>
                <w:docPart w:val="515E4C1E605C43FA9F8F0F2BB3390B3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8203A9" w:rsidRDefault="008203A9" w:rsidP="003856C9">
                <w:pPr>
                  <w:pStyle w:val="Ttulo1"/>
                  <w:rPr>
                    <w:rFonts w:ascii="Bookman Old Style" w:hAnsi="Bookman Old Style"/>
                    <w:b/>
                    <w:lang w:val="pt-BR"/>
                  </w:rPr>
                </w:pPr>
                <w:r>
                  <w:rPr>
                    <w:rFonts w:ascii="Bookman Old Style" w:hAnsi="Bookman Old Style"/>
                    <w:b/>
                    <w:lang w:val="pt-BR"/>
                  </w:rPr>
                  <w:t>WalquÍ</w:t>
                </w:r>
                <w:r w:rsidRPr="008203A9">
                  <w:rPr>
                    <w:rFonts w:ascii="Bookman Old Style" w:hAnsi="Bookman Old Style"/>
                    <w:b/>
                    <w:lang w:val="pt-BR"/>
                  </w:rPr>
                  <w:t xml:space="preserve">ria gomes </w:t>
                </w:r>
                <w:r w:rsidR="00190C98">
                  <w:rPr>
                    <w:rFonts w:ascii="Bookman Old Style" w:hAnsi="Bookman Old Style"/>
                    <w:b/>
                    <w:lang w:val="pt-BR"/>
                  </w:rPr>
                  <w:br/>
                </w:r>
                <w:r w:rsidRPr="008203A9">
                  <w:rPr>
                    <w:rFonts w:ascii="Bookman Old Style" w:hAnsi="Bookman Old Style"/>
                    <w:b/>
                    <w:lang w:val="pt-BR"/>
                  </w:rPr>
                  <w:t>de oliveira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3184"/>
            </w:tblGrid>
            <w:tr w:rsidR="00441EB9" w:rsidRPr="008203A9" w:rsidTr="008203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8203A9" w:rsidRDefault="00441EB9" w:rsidP="00441EB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  <w:r w:rsidRPr="008203A9">
                    <w:rPr>
                      <w:rFonts w:ascii="Bookman Old Style" w:hAnsi="Bookman Old Style"/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Ícone de e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A95C3F" id="Grupo 43" o:spid="_x0000_s1026" alt="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4ILx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JQA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xweCC8UAABOcgAADgAAAAAAAAAAAAAAAAAuAgAAZHJzL2Uyb0RvYy54bWxQ&#10;SwECLQAUAAYACAAAACEAaEcb0NgAAAADAQAADwAAAAAAAAAAAAAAAACJFgAAZHJzL2Rvd25yZXYu&#10;eG1sUEsFBgAAAAAEAAQA8wAAAI4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8203A9" w:rsidTr="008203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8203A9" w:rsidRDefault="008203A9" w:rsidP="008203A9">
                  <w:pPr>
                    <w:pStyle w:val="Ttulo3"/>
                    <w:rPr>
                      <w:rFonts w:ascii="Bookman Old Style" w:hAnsi="Bookman Old Style"/>
                      <w:sz w:val="22"/>
                      <w:szCs w:val="22"/>
                      <w:lang w:val="pt-BR"/>
                    </w:rPr>
                  </w:pPr>
                  <w:r w:rsidRPr="008203A9">
                    <w:rPr>
                      <w:rFonts w:ascii="Bookman Old Style" w:eastAsia="Arial" w:hAnsi="Bookman Old Style" w:cs="Arial"/>
                      <w:caps w:val="0"/>
                      <w:sz w:val="22"/>
                      <w:szCs w:val="22"/>
                      <w:lang w:val="pt-BR" w:eastAsia="pt-BR"/>
                    </w:rPr>
                    <w:t>wal_oliver15@hotmail.com</w:t>
                  </w:r>
                </w:p>
              </w:tc>
            </w:tr>
            <w:tr w:rsidR="00441EB9" w:rsidRPr="008203A9" w:rsidTr="008203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8203A9" w:rsidRDefault="00441EB9" w:rsidP="00441EB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  <w:r w:rsidRPr="008203A9">
                    <w:rPr>
                      <w:rFonts w:ascii="Bookman Old Style" w:hAnsi="Bookman Old Style"/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1765E7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8203A9" w:rsidTr="008203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8203A9" w:rsidP="008203A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(061) 3339-1732</w:t>
                  </w:r>
                </w:p>
                <w:p w:rsidR="008203A9" w:rsidRDefault="008203A9" w:rsidP="008203A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(061) 99315-8818</w:t>
                  </w:r>
                </w:p>
                <w:p w:rsidR="008203A9" w:rsidRDefault="008203A9" w:rsidP="008203A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(061) 98167-1225</w:t>
                  </w:r>
                </w:p>
                <w:p w:rsidR="00190C98" w:rsidRPr="008203A9" w:rsidRDefault="00190C98" w:rsidP="008203A9">
                  <w:pPr>
                    <w:pStyle w:val="Ttulo3"/>
                    <w:rPr>
                      <w:rFonts w:ascii="Bookman Old Style" w:hAnsi="Bookman Old Style"/>
                      <w:lang w:val="pt-BR"/>
                    </w:rPr>
                  </w:pPr>
                </w:p>
              </w:tc>
            </w:tr>
            <w:tr w:rsidR="005A7E57" w:rsidRPr="008203A9" w:rsidTr="008203A9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190C98" w:rsidRPr="00F50F5F" w:rsidRDefault="00190C98" w:rsidP="00616FF4">
                  <w:pPr>
                    <w:pStyle w:val="ElementoGrfico"/>
                    <w:rPr>
                      <w:rFonts w:ascii="Bookman Old Style" w:hAnsi="Bookman Old Style"/>
                      <w:b/>
                      <w:lang w:val="pt-BR"/>
                    </w:rPr>
                  </w:pPr>
                  <w:r w:rsidRPr="00F50F5F">
                    <w:rPr>
                      <w:rFonts w:ascii="Bookman Old Style" w:hAnsi="Bookman Old Style"/>
                      <w:b/>
                      <w:lang w:val="pt-BR"/>
                    </w:rPr>
                    <w:t>ENDEREÇO</w:t>
                  </w:r>
                </w:p>
                <w:p w:rsidR="005A7E57" w:rsidRPr="008203A9" w:rsidRDefault="00616FF4" w:rsidP="00616FF4">
                  <w:pPr>
                    <w:pStyle w:val="ElementoGrfico"/>
                    <w:rPr>
                      <w:rFonts w:ascii="Bookman Old Style" w:hAnsi="Bookman Old Style"/>
                      <w:lang w:val="pt-BR"/>
                    </w:rPr>
                  </w:pPr>
                  <w:r w:rsidRPr="008203A9">
                    <w:rPr>
                      <w:rFonts w:ascii="Bookman Old Style" w:hAnsi="Bookman Old Style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02A06F" id="Conector Reto 83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u0wEAAOsDAAAOAAAAZHJzL2Uyb0RvYy54bWysU9tuEzEQfUfiHyy/k70g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LPZXu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90C98" w:rsidRDefault="00F5204B" w:rsidP="008203A9">
                  <w:pPr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Quadra 2, conjunto 1, casa 04</w:t>
                  </w:r>
                  <w:r w:rsidR="00190C98">
                    <w:rPr>
                      <w:rFonts w:ascii="Bookman Old Style" w:hAnsi="Bookman Old Style"/>
                      <w:lang w:val="pt-BR"/>
                    </w:rPr>
                    <w:t>, Morro Azul</w:t>
                  </w:r>
                </w:p>
                <w:p w:rsidR="005A7E57" w:rsidRPr="008203A9" w:rsidRDefault="00190C98" w:rsidP="008203A9">
                  <w:pPr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São Sebastião - DF</w:t>
                  </w:r>
                </w:p>
              </w:tc>
            </w:tr>
            <w:tr w:rsidR="00463463" w:rsidRPr="008203A9" w:rsidTr="008203A9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Pr="00F50F5F" w:rsidRDefault="00190C98" w:rsidP="0043426C">
                  <w:pPr>
                    <w:pStyle w:val="Ttulo3"/>
                    <w:rPr>
                      <w:rFonts w:ascii="Bookman Old Style" w:hAnsi="Bookman Old Style"/>
                      <w:b/>
                      <w:lang w:val="pt-BR"/>
                    </w:rPr>
                  </w:pPr>
                  <w:r w:rsidRPr="00F50F5F">
                    <w:rPr>
                      <w:rFonts w:ascii="Bookman Old Style" w:hAnsi="Bookman Old Style"/>
                      <w:b/>
                      <w:lang w:val="pt-BR"/>
                    </w:rPr>
                    <w:t>oBJETIVO PROFISSIONAL</w:t>
                  </w:r>
                </w:p>
                <w:p w:rsidR="00616FF4" w:rsidRPr="008203A9" w:rsidRDefault="00616FF4" w:rsidP="00616FF4">
                  <w:pPr>
                    <w:pStyle w:val="ElementoGrfico"/>
                    <w:rPr>
                      <w:rFonts w:ascii="Bookman Old Style" w:hAnsi="Bookman Old Style"/>
                      <w:lang w:val="pt-BR"/>
                    </w:rPr>
                  </w:pPr>
                  <w:r w:rsidRPr="008203A9">
                    <w:rPr>
                      <w:rFonts w:ascii="Bookman Old Style" w:hAnsi="Bookman Old Style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to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DCEF44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1v0wEAAOs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l+21v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8203A9" w:rsidRDefault="00F27EB8" w:rsidP="00086485">
                  <w:pPr>
                    <w:rPr>
                      <w:rFonts w:ascii="Bookman Old Style" w:hAnsi="Bookman Old Style"/>
                      <w:lang w:val="pt-BR"/>
                    </w:rPr>
                  </w:pPr>
                  <w:r>
                    <w:rPr>
                      <w:rFonts w:ascii="Bookman Old Style" w:hAnsi="Bookman Old Style"/>
                      <w:lang w:val="pt-BR"/>
                    </w:rPr>
                    <w:t>Contribuir para a empresa e para a equipe multiprofissional com meus conhecimentos e aprimorar minhas habilidades profissionais desenvolvendo o pro</w:t>
                  </w:r>
                  <w:r>
                    <w:rPr>
                      <w:rFonts w:ascii="Bookman Old Style" w:hAnsi="Bookman Old Style"/>
                      <w:lang w:val="pt-BR"/>
                    </w:rPr>
                    <w:t>cesso de trabalho do Enfermeiro</w:t>
                  </w:r>
                  <w:bookmarkStart w:id="0" w:name="_GoBack"/>
                  <w:bookmarkEnd w:id="0"/>
                </w:p>
              </w:tc>
            </w:tr>
          </w:tbl>
          <w:p w:rsidR="00190C98" w:rsidRDefault="00190C98" w:rsidP="00190C98">
            <w:pPr>
              <w:pStyle w:val="ElementoGrfico"/>
              <w:rPr>
                <w:rFonts w:ascii="Bookman Old Style" w:hAnsi="Bookman Old Style"/>
                <w:lang w:val="pt-BR"/>
              </w:rPr>
            </w:pPr>
          </w:p>
          <w:p w:rsidR="00190C98" w:rsidRPr="00F50F5F" w:rsidRDefault="00190C98" w:rsidP="00190C98">
            <w:pPr>
              <w:pStyle w:val="ElementoGrfico"/>
              <w:rPr>
                <w:rFonts w:ascii="Bookman Old Style" w:hAnsi="Bookman Old Style"/>
                <w:b/>
                <w:lang w:val="pt-BR"/>
              </w:rPr>
            </w:pPr>
            <w:r w:rsidRPr="00F50F5F">
              <w:rPr>
                <w:rFonts w:ascii="Bookman Old Style" w:hAnsi="Bookman Old Style"/>
                <w:b/>
                <w:lang w:val="pt-BR"/>
              </w:rPr>
              <w:t>IDIOMAS</w:t>
            </w:r>
          </w:p>
          <w:p w:rsidR="00190C98" w:rsidRPr="008203A9" w:rsidRDefault="00190C98" w:rsidP="00190C98">
            <w:pPr>
              <w:pStyle w:val="ElementoGrfico"/>
              <w:rPr>
                <w:rFonts w:ascii="Bookman Old Style" w:hAnsi="Bookman Old Style"/>
                <w:lang w:val="pt-BR"/>
              </w:rPr>
            </w:pPr>
            <w:r w:rsidRPr="008203A9">
              <w:rPr>
                <w:rFonts w:ascii="Bookman Old Style" w:hAnsi="Bookman Old Style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1353563" wp14:editId="414DDBF9">
                      <wp:extent cx="221615" cy="0"/>
                      <wp:effectExtent l="0" t="0" r="26035" b="19050"/>
                      <wp:docPr id="4" name="Conector Reto 84" descr="Gráfico de linh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724431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9I90wEAAOo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/pYzJyw9&#10;0ZYeSiaP7B6SZ9fkHyBKmtkd/vxB/XqymdFuFDGPbwqxI5at2+HZimGHeRazQpu/pJLNZeTHZeQw&#10;JybJ2bbNVfOOM3kJVY+4gDHdgbcsX3pOJfMwRCcOH2OiWpR6Sclu49hEK9i+r8uzVrmxUyvllo4G&#10;Tmn3oEgxFW8KXdk12BpkB0FbIqQEl5osjQoYR9kZprQxC7D+N/Ccn6FQ9vA54AVRKnuXFrDVzuPf&#10;qqf50rI65VP7T3Tn64MfjuWRSoAWqig8L3/e2Kd2gT/+optf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S09I90wEAAOoDAAAO&#10;AAAAAAAAAAAAAAAAAC4CAABkcnMvZTJvRG9jLnhtbFBLAQItABQABgAIAAAAIQAbPlgZ2QAAAAEB&#10;AAAPAAAAAAAAAAAAAAAAAC0EAABkcnMvZG93bnJldi54bWxQSwUGAAAAAAQABADzAAAAMw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93310" w:rsidRDefault="00190C98" w:rsidP="00190C98">
            <w:pPr>
              <w:rPr>
                <w:rFonts w:ascii="Bookman Old Style" w:hAnsi="Bookman Old Style"/>
                <w:lang w:val="pt-BR"/>
              </w:rPr>
            </w:pPr>
            <w:r>
              <w:rPr>
                <w:rFonts w:ascii="Bookman Old Style" w:hAnsi="Bookman Old Style"/>
                <w:lang w:val="pt-BR"/>
              </w:rPr>
              <w:t>Inglês básico</w:t>
            </w:r>
          </w:p>
          <w:p w:rsidR="00190C98" w:rsidRDefault="00190C98" w:rsidP="00190C98">
            <w:pPr>
              <w:jc w:val="both"/>
              <w:rPr>
                <w:rFonts w:ascii="Bookman Old Style" w:hAnsi="Bookman Old Style"/>
                <w:color w:val="298881" w:themeColor="accent1" w:themeShade="BF"/>
                <w:lang w:val="pt-BR"/>
              </w:rPr>
            </w:pPr>
            <w:r w:rsidRPr="00190C98">
              <w:rPr>
                <w:rFonts w:ascii="Bookman Old Style" w:hAnsi="Bookman Old Style"/>
                <w:color w:val="298881" w:themeColor="accent1" w:themeShade="BF"/>
                <w:lang w:val="pt-BR"/>
              </w:rPr>
              <w:t>_____________________________</w:t>
            </w:r>
          </w:p>
          <w:p w:rsidR="00190C98" w:rsidRPr="00F50F5F" w:rsidRDefault="00190C98" w:rsidP="00190C98">
            <w:pPr>
              <w:rPr>
                <w:rFonts w:ascii="Bookman Old Style" w:hAnsi="Bookman Old Style"/>
                <w:b/>
                <w:lang w:val="pt-BR"/>
              </w:rPr>
            </w:pPr>
            <w:r w:rsidRPr="00F50F5F">
              <w:rPr>
                <w:rFonts w:ascii="Bookman Old Style" w:hAnsi="Bookman Old Style"/>
                <w:b/>
                <w:lang w:val="pt-BR"/>
              </w:rPr>
              <w:t>INFORMÁTICA</w:t>
            </w:r>
          </w:p>
          <w:p w:rsidR="00190C98" w:rsidRPr="008203A9" w:rsidRDefault="00190C98" w:rsidP="00190C98">
            <w:pPr>
              <w:pStyle w:val="ElementoGrfico"/>
              <w:rPr>
                <w:rFonts w:ascii="Bookman Old Style" w:hAnsi="Bookman Old Style"/>
                <w:lang w:val="pt-BR"/>
              </w:rPr>
            </w:pPr>
            <w:r w:rsidRPr="008203A9">
              <w:rPr>
                <w:rFonts w:ascii="Bookman Old Style" w:hAnsi="Bookman Old Style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E26671F" wp14:editId="524F0D04">
                      <wp:extent cx="221615" cy="0"/>
                      <wp:effectExtent l="0" t="0" r="26035" b="19050"/>
                      <wp:docPr id="5" name="Conector Reto 84" descr="Gráfico de linh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37B6A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E8D01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" strokecolor="#37b6ae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190C98" w:rsidRPr="008203A9" w:rsidRDefault="00190C98" w:rsidP="000C7394">
            <w:pPr>
              <w:rPr>
                <w:rFonts w:ascii="Bookman Old Style" w:hAnsi="Bookman Old Style"/>
                <w:lang w:val="pt-BR"/>
              </w:rPr>
            </w:pPr>
            <w:r>
              <w:rPr>
                <w:rFonts w:ascii="Bookman Old Style" w:hAnsi="Bookman Old Style"/>
                <w:lang w:val="pt-BR"/>
              </w:rPr>
              <w:t>Informática básica, internet</w:t>
            </w:r>
            <w:r w:rsidR="000C7394">
              <w:rPr>
                <w:rFonts w:ascii="Bookman Old Style" w:hAnsi="Bookman Old Style"/>
                <w:lang w:val="pt-BR"/>
              </w:rPr>
              <w:t>, pacote Office</w:t>
            </w:r>
          </w:p>
        </w:tc>
        <w:tc>
          <w:tcPr>
            <w:tcW w:w="723" w:type="dxa"/>
          </w:tcPr>
          <w:p w:rsidR="00B93310" w:rsidRPr="008203A9" w:rsidRDefault="00B93310" w:rsidP="00463463">
            <w:pPr>
              <w:rPr>
                <w:rFonts w:ascii="Bookman Old Style" w:hAnsi="Bookman Old Style"/>
                <w:lang w:val="pt-BR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520"/>
            </w:tblGrid>
            <w:tr w:rsidR="008F6337" w:rsidRPr="008203A9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8203A9" w:rsidRDefault="00A601A6" w:rsidP="008F6337">
                  <w:pPr>
                    <w:pStyle w:val="Ttulo2"/>
                    <w:rPr>
                      <w:rFonts w:ascii="Bookman Old Style" w:hAnsi="Bookman Old Style"/>
                      <w:lang w:val="pt-BR"/>
                    </w:rPr>
                  </w:pPr>
                  <w:sdt>
                    <w:sdtPr>
                      <w:rPr>
                        <w:rFonts w:ascii="Bookman Old Style" w:hAnsi="Bookman Old Style"/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60195D4F65614DA990FDF62B256DD7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8203A9">
                        <w:rPr>
                          <w:rFonts w:ascii="Bookman Old Style" w:hAnsi="Bookman Old Style"/>
                          <w:b/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8203A9" w:rsidRPr="008203A9" w:rsidRDefault="00F5204B" w:rsidP="008203A9">
                  <w:pPr>
                    <w:spacing w:after="0"/>
                    <w:rPr>
                      <w:rFonts w:ascii="Bookman Old Style" w:eastAsia="Arial" w:hAnsi="Bookman Old Style" w:cs="Arial"/>
                      <w:b/>
                      <w:i/>
                    </w:rPr>
                  </w:pPr>
                  <w:r>
                    <w:rPr>
                      <w:rFonts w:ascii="Bookman Old Style" w:eastAsia="Arial" w:hAnsi="Bookman Old Style" w:cs="Arial"/>
                      <w:b/>
                      <w:i/>
                    </w:rPr>
                    <w:t>Secreta</w:t>
                  </w:r>
                  <w:r w:rsidR="008203A9" w:rsidRPr="008203A9">
                    <w:rPr>
                      <w:rFonts w:ascii="Bookman Old Style" w:eastAsia="Arial" w:hAnsi="Bookman Old Style" w:cs="Arial"/>
                      <w:b/>
                      <w:i/>
                    </w:rPr>
                    <w:t>ria de Saúde do Distrito Federal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Cargo: Estagiária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Período: Abril/2018 a junho/2018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Atribuições: Desenvolver o processo de trabalho integrado com a equipe de enfermagem e de saúde participando e realizando as tarefas dos enfermeiros e técnicos de enfermagem da Unidade Básica de Saúde nº 1 de São Sebastião – DF.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  <w:b/>
                      <w:i/>
                    </w:rPr>
                  </w:pPr>
                  <w:r w:rsidRPr="008203A9">
                    <w:rPr>
                      <w:rFonts w:ascii="Bookman Old Style" w:eastAsia="Arial" w:hAnsi="Bookman Old Style" w:cs="Arial"/>
                      <w:b/>
                      <w:i/>
                    </w:rPr>
                    <w:t>Hospital Universitário de Brasília – EBSERH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Cargo: Estagiária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Período: Agosto/2018 a novembro/2018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</w:p>
                <w:p w:rsidR="008F6337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bookmarkStart w:id="1" w:name="_gjdgxs" w:colFirst="0" w:colLast="0"/>
                  <w:bookmarkEnd w:id="1"/>
                  <w:r w:rsidRPr="008203A9">
                    <w:rPr>
                      <w:rFonts w:ascii="Bookman Old Style" w:eastAsia="Arial" w:hAnsi="Bookman Old Style" w:cs="Arial"/>
                    </w:rPr>
                    <w:t>Atribuições:</w:t>
                  </w:r>
                  <w:r w:rsidRPr="008203A9">
                    <w:rPr>
                      <w:rFonts w:ascii="Bookman Old Style" w:eastAsia="Calibri" w:hAnsi="Bookman Old Style" w:cs="Calibri"/>
                    </w:rPr>
                    <w:t xml:space="preserve"> </w:t>
                  </w:r>
                  <w:r w:rsidRPr="008203A9">
                    <w:rPr>
                      <w:rFonts w:ascii="Bookman Old Style" w:eastAsia="Arial" w:hAnsi="Bookman Old Style" w:cs="Arial"/>
                    </w:rPr>
                    <w:t>Desenvolver o processo de trabalho integrado com a equipe de enfermagem e de saúde participando e realizando as tarefas dos enfermeiros e técnicos de enfermagem do Centro Cirúrgico e da Unidade de Clínica Médica do Hospital.</w:t>
                  </w:r>
                </w:p>
              </w:tc>
            </w:tr>
            <w:tr w:rsidR="008F6337" w:rsidRPr="008203A9" w:rsidTr="00190C98">
              <w:trPr>
                <w:trHeight w:val="2408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7B2F5C" w:rsidRPr="008203A9" w:rsidRDefault="00A601A6" w:rsidP="00E24393">
                  <w:pPr>
                    <w:pStyle w:val="Ttulo2"/>
                    <w:rPr>
                      <w:rFonts w:ascii="Bookman Old Style" w:hAnsi="Bookman Old Style"/>
                      <w:lang w:val="pt-BR"/>
                    </w:rPr>
                  </w:pPr>
                  <w:sdt>
                    <w:sdtPr>
                      <w:rPr>
                        <w:rFonts w:ascii="Bookman Old Style" w:hAnsi="Bookman Old Style"/>
                        <w:lang w:val="pt-BR"/>
                      </w:rPr>
                      <w:alias w:val="Educação:"/>
                      <w:tag w:val="Educação:"/>
                      <w:id w:val="1349516922"/>
                      <w:placeholder>
                        <w:docPart w:val="28202CB10E1B45E59ECC91CACCAFD0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F50F5F">
                        <w:rPr>
                          <w:rFonts w:ascii="Bookman Old Style" w:hAnsi="Bookman Old Style"/>
                          <w:b/>
                          <w:lang w:val="pt-BR" w:bidi="pt-BR"/>
                        </w:rPr>
                        <w:t>Educação</w:t>
                      </w:r>
                    </w:sdtContent>
                  </w:sdt>
                </w:p>
                <w:p w:rsidR="008203A9" w:rsidRPr="008203A9" w:rsidRDefault="008203A9" w:rsidP="008203A9">
                  <w:pPr>
                    <w:rPr>
                      <w:rFonts w:ascii="Bookman Old Style" w:eastAsia="Arial" w:hAnsi="Bookman Old Style" w:cs="Arial"/>
                      <w:b/>
                    </w:rPr>
                  </w:pPr>
                  <w:r w:rsidRPr="008203A9">
                    <w:rPr>
                      <w:rFonts w:ascii="Bookman Old Style" w:eastAsia="Arial" w:hAnsi="Bookman Old Style" w:cs="Arial"/>
                      <w:b/>
                    </w:rPr>
                    <w:t>GRADUAÇÃO EM ENFERMAGEM</w:t>
                  </w:r>
                </w:p>
                <w:p w:rsidR="008203A9" w:rsidRPr="008203A9" w:rsidRDefault="008203A9" w:rsidP="008203A9">
                  <w:pPr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 xml:space="preserve"> Universidade de Brasília (UnB)</w:t>
                  </w:r>
                </w:p>
                <w:p w:rsidR="008F6337" w:rsidRPr="008203A9" w:rsidRDefault="008203A9" w:rsidP="008203A9">
                  <w:pPr>
                    <w:rPr>
                      <w:rFonts w:ascii="Bookman Old Style" w:hAnsi="Bookman Old Style"/>
                      <w:lang w:val="pt-BR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Brasília – 2018</w:t>
                  </w:r>
                </w:p>
              </w:tc>
            </w:tr>
            <w:tr w:rsidR="008F6337" w:rsidRPr="008203A9" w:rsidTr="00B85871">
              <w:tc>
                <w:tcPr>
                  <w:tcW w:w="5191" w:type="dxa"/>
                </w:tcPr>
                <w:p w:rsidR="008F6337" w:rsidRPr="008203A9" w:rsidRDefault="008203A9" w:rsidP="008F6337">
                  <w:pPr>
                    <w:pStyle w:val="Ttulo2"/>
                    <w:rPr>
                      <w:rFonts w:ascii="Bookman Old Style" w:hAnsi="Bookman Old Style"/>
                      <w:b/>
                      <w:lang w:val="pt-BR"/>
                    </w:rPr>
                  </w:pPr>
                  <w:r w:rsidRPr="008203A9">
                    <w:rPr>
                      <w:rFonts w:ascii="Bookman Old Style" w:hAnsi="Bookman Old Style"/>
                      <w:b/>
                      <w:lang w:val="pt-BR"/>
                    </w:rPr>
                    <w:t>eXPERIÊNCIA VOLUNTÁRIA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Um ano de trabalho voluntário na Associação Pestalozzi de Brasília.</w:t>
                  </w:r>
                </w:p>
                <w:p w:rsidR="008203A9" w:rsidRPr="008203A9" w:rsidRDefault="008203A9" w:rsidP="008203A9">
                  <w:pPr>
                    <w:spacing w:after="0"/>
                    <w:rPr>
                      <w:rFonts w:ascii="Bookman Old Style" w:eastAsia="Arial" w:hAnsi="Bookman Old Style" w:cs="Arial"/>
                    </w:rPr>
                  </w:pPr>
                  <w:r w:rsidRPr="008203A9">
                    <w:rPr>
                      <w:rFonts w:ascii="Bookman Old Style" w:eastAsia="Arial" w:hAnsi="Bookman Old Style" w:cs="Arial"/>
                    </w:rPr>
                    <w:t>Participação nas oficinas e atividades realizadas pela instituição, auxílio aos profissionais durante a preparação do lanche servido aos pacientes e posterior organização do refeitório, realização de campanhas beneficentes para a comunidade.</w:t>
                  </w:r>
                </w:p>
                <w:p w:rsidR="008F6337" w:rsidRPr="008203A9" w:rsidRDefault="008F6337" w:rsidP="008203A9">
                  <w:pPr>
                    <w:rPr>
                      <w:rFonts w:ascii="Bookman Old Style" w:hAnsi="Bookman Old Style"/>
                      <w:lang w:val="pt-BR"/>
                    </w:rPr>
                  </w:pPr>
                </w:p>
              </w:tc>
            </w:tr>
          </w:tbl>
          <w:p w:rsidR="008F6337" w:rsidRPr="008203A9" w:rsidRDefault="008F6337" w:rsidP="003856C9">
            <w:pPr>
              <w:rPr>
                <w:rFonts w:ascii="Bookman Old Style" w:hAnsi="Bookman Old Style"/>
                <w:lang w:val="pt-BR"/>
              </w:rPr>
            </w:pPr>
          </w:p>
        </w:tc>
      </w:tr>
    </w:tbl>
    <w:p w:rsidR="00E941EF" w:rsidRPr="008203A9" w:rsidRDefault="00E941EF" w:rsidP="000C7394">
      <w:pPr>
        <w:pStyle w:val="SemEspaamento"/>
        <w:jc w:val="both"/>
        <w:rPr>
          <w:rFonts w:ascii="Bookman Old Style" w:hAnsi="Bookman Old Style"/>
          <w:lang w:val="pt-BR"/>
        </w:rPr>
      </w:pPr>
    </w:p>
    <w:sectPr w:rsidR="00E941EF" w:rsidRPr="008203A9" w:rsidSect="00F27E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A6" w:rsidRDefault="00A601A6" w:rsidP="003856C9">
      <w:pPr>
        <w:spacing w:after="0" w:line="240" w:lineRule="auto"/>
      </w:pPr>
      <w:r>
        <w:separator/>
      </w:r>
    </w:p>
  </w:endnote>
  <w:endnote w:type="continuationSeparator" w:id="0">
    <w:p w:rsidR="00A601A6" w:rsidRDefault="00A601A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485" w:rsidRDefault="000864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2D567E" id="Grupo 4" o:spid="_x0000_s1026" alt="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CuFl9HjGQAA&#10;87MAAA4AAAAAAAAAAAAAAAAALgIAAGRycy9lMm9Eb2MueG1sUEsBAi0AFAAGAAgAAAAhAHO3OPza&#10;AAAABQEAAA8AAAAAAAAAAAAAAAAAPRwAAGRycy9kb3ducmV2LnhtbFBLBQYAAAAABAAEAPMAAABE&#10;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086485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7F8F04" id="Grupo 4" o:spid="_x0000_s1026" alt="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RSHECVhoA&#10;APOzAAAOAAAAAAAAAAAAAAAAAC4CAABkcnMvZTJvRG9jLnhtbFBLAQItABQABgAIAAAAIQBztzj8&#10;2gAAAAUBAAAPAAAAAAAAAAAAAAAAALAcAABkcnMvZG93bnJldi54bWxQSwUGAAAAAAQABADzAAAA&#10;tx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A6" w:rsidRDefault="00A601A6" w:rsidP="003856C9">
      <w:pPr>
        <w:spacing w:after="0" w:line="240" w:lineRule="auto"/>
      </w:pPr>
      <w:r>
        <w:separator/>
      </w:r>
    </w:p>
  </w:footnote>
  <w:footnote w:type="continuationSeparator" w:id="0">
    <w:p w:rsidR="00A601A6" w:rsidRDefault="00A601A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485" w:rsidRDefault="000864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A77A6A" id="Grupo 17" o:spid="_x0000_s1026" alt="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DaF16/DFgAA&#10;16wAAA4AAAAAAAAAAAAAAAAALgIAAGRycy9lMm9Eb2MueG1sUEsBAi0AFAAGAAgAAAAhAEzxCuXc&#10;AAAABQEAAA8AAAAAAAAAAAAAAAAAHRkAAGRycy9kb3ducmV2LnhtbFBLBQYAAAAABAAEAPMAAAAm&#10;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EA510D" id="Grupo 17" o:spid="_x0000_s1026" alt="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2wxVw8UW&#10;AADWrAAADgAAAAAAAAAAAAAAAAAuAgAAZHJzL2Uyb0RvYy54bWxQSwECLQAUAAYACAAAACEATPEK&#10;5dwAAAAFAQAADwAAAAAAAAAAAAAAAAAfGQAAZHJzL2Rvd25yZXYueG1sUEsFBgAAAAAEAAQA8wAA&#10;ACg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A9"/>
    <w:rsid w:val="00052BE1"/>
    <w:rsid w:val="0006477B"/>
    <w:rsid w:val="0007412A"/>
    <w:rsid w:val="00086485"/>
    <w:rsid w:val="000C1047"/>
    <w:rsid w:val="000C7394"/>
    <w:rsid w:val="0010199E"/>
    <w:rsid w:val="001765FE"/>
    <w:rsid w:val="00190C98"/>
    <w:rsid w:val="0019561F"/>
    <w:rsid w:val="001B32D2"/>
    <w:rsid w:val="00276126"/>
    <w:rsid w:val="00293B83"/>
    <w:rsid w:val="002A3621"/>
    <w:rsid w:val="002B3890"/>
    <w:rsid w:val="002B7747"/>
    <w:rsid w:val="002C77B9"/>
    <w:rsid w:val="002E742E"/>
    <w:rsid w:val="002F485A"/>
    <w:rsid w:val="003053D9"/>
    <w:rsid w:val="00335B49"/>
    <w:rsid w:val="003856C9"/>
    <w:rsid w:val="00396369"/>
    <w:rsid w:val="003B6AB3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44FBE"/>
    <w:rsid w:val="00551D35"/>
    <w:rsid w:val="00557019"/>
    <w:rsid w:val="005674AC"/>
    <w:rsid w:val="005A1E51"/>
    <w:rsid w:val="005A7E57"/>
    <w:rsid w:val="005C7002"/>
    <w:rsid w:val="00616FF4"/>
    <w:rsid w:val="006A3CE7"/>
    <w:rsid w:val="00743379"/>
    <w:rsid w:val="007803B7"/>
    <w:rsid w:val="00780C0A"/>
    <w:rsid w:val="007B2F5C"/>
    <w:rsid w:val="007C5F05"/>
    <w:rsid w:val="008203A9"/>
    <w:rsid w:val="00832043"/>
    <w:rsid w:val="00832F81"/>
    <w:rsid w:val="008C7CA2"/>
    <w:rsid w:val="008F6337"/>
    <w:rsid w:val="00925570"/>
    <w:rsid w:val="00996D24"/>
    <w:rsid w:val="00A1115A"/>
    <w:rsid w:val="00A42F91"/>
    <w:rsid w:val="00A601A6"/>
    <w:rsid w:val="00AD2D78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176AC"/>
    <w:rsid w:val="00E24393"/>
    <w:rsid w:val="00E34D58"/>
    <w:rsid w:val="00E941EF"/>
    <w:rsid w:val="00EB1C1B"/>
    <w:rsid w:val="00F27EB8"/>
    <w:rsid w:val="00F50F5F"/>
    <w:rsid w:val="00F5204B"/>
    <w:rsid w:val="00F56435"/>
    <w:rsid w:val="00FA07AA"/>
    <w:rsid w:val="00FB0A17"/>
    <w:rsid w:val="00FB6A8F"/>
    <w:rsid w:val="00FC55F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55191F-06D7-4285-83E8-40B10200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quiri\AppData\Roaming\Microsoft\Modelo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5E4C1E605C43FA9F8F0F2BB3390B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6B722-E49A-4C82-955C-F4B168EC0420}"/>
      </w:docPartPr>
      <w:docPartBody>
        <w:p w:rsidR="00375CDF" w:rsidRDefault="0066048F">
          <w:pPr>
            <w:pStyle w:val="515E4C1E605C43FA9F8F0F2BB3390B3F"/>
          </w:pPr>
          <w:r w:rsidRPr="00FC55FB">
            <w:rPr>
              <w:lang w:bidi="pt-BR"/>
            </w:rPr>
            <w:t>Seu Nome</w:t>
          </w:r>
        </w:p>
      </w:docPartBody>
    </w:docPart>
    <w:docPart>
      <w:docPartPr>
        <w:name w:val="60195D4F65614DA990FDF62B256DD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07A8AD-BAAD-452A-8B91-F6521A9A702D}"/>
      </w:docPartPr>
      <w:docPartBody>
        <w:p w:rsidR="00375CDF" w:rsidRDefault="0066048F">
          <w:pPr>
            <w:pStyle w:val="60195D4F65614DA990FDF62B256DD72E"/>
          </w:pPr>
          <w:r w:rsidRPr="00FC55FB">
            <w:rPr>
              <w:lang w:bidi="pt-BR"/>
            </w:rPr>
            <w:t>Experiência</w:t>
          </w:r>
        </w:p>
      </w:docPartBody>
    </w:docPart>
    <w:docPart>
      <w:docPartPr>
        <w:name w:val="28202CB10E1B45E59ECC91CACCAFD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1AB60-424D-4BC9-9549-EB9D1A9AB2E1}"/>
      </w:docPartPr>
      <w:docPartBody>
        <w:p w:rsidR="00375CDF" w:rsidRDefault="0066048F">
          <w:pPr>
            <w:pStyle w:val="28202CB10E1B45E59ECC91CACCAFD045"/>
          </w:pPr>
          <w:r w:rsidRPr="00FC55FB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8F"/>
    <w:rsid w:val="001B08AB"/>
    <w:rsid w:val="00265C61"/>
    <w:rsid w:val="00375CDF"/>
    <w:rsid w:val="00443016"/>
    <w:rsid w:val="0066048F"/>
    <w:rsid w:val="006A3486"/>
    <w:rsid w:val="008D6923"/>
    <w:rsid w:val="00A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5E4C1E605C43FA9F8F0F2BB3390B3F">
    <w:name w:val="515E4C1E605C43FA9F8F0F2BB3390B3F"/>
  </w:style>
  <w:style w:type="paragraph" w:customStyle="1" w:styleId="C6D3A266671C411889236D0DD5573631">
    <w:name w:val="C6D3A266671C411889236D0DD5573631"/>
  </w:style>
  <w:style w:type="paragraph" w:customStyle="1" w:styleId="568DF9C3979B4D7EA7E7FFAE5335D94E">
    <w:name w:val="568DF9C3979B4D7EA7E7FFAE5335D94E"/>
  </w:style>
  <w:style w:type="paragraph" w:customStyle="1" w:styleId="9ED822CE08BF4039AD29C3E1A60656FC">
    <w:name w:val="9ED822CE08BF4039AD29C3E1A60656FC"/>
  </w:style>
  <w:style w:type="paragraph" w:customStyle="1" w:styleId="D0E21C03EC894CD7B907D2442618A53B">
    <w:name w:val="D0E21C03EC894CD7B907D2442618A53B"/>
  </w:style>
  <w:style w:type="paragraph" w:customStyle="1" w:styleId="04E317AB3F3342B0990778CEEEF51392">
    <w:name w:val="04E317AB3F3342B0990778CEEEF51392"/>
  </w:style>
  <w:style w:type="paragraph" w:customStyle="1" w:styleId="4CD97BAF3F6D44CCA32648EC2233B6A5">
    <w:name w:val="4CD97BAF3F6D44CCA32648EC2233B6A5"/>
  </w:style>
  <w:style w:type="paragraph" w:customStyle="1" w:styleId="1C3B3B369CF941DA852249CD13D09D62">
    <w:name w:val="1C3B3B369CF941DA852249CD13D09D62"/>
  </w:style>
  <w:style w:type="paragraph" w:customStyle="1" w:styleId="49C491F7B5934B71A4E71AC77ABB15DB">
    <w:name w:val="49C491F7B5934B71A4E71AC77ABB15DB"/>
  </w:style>
  <w:style w:type="paragraph" w:customStyle="1" w:styleId="60195D4F65614DA990FDF62B256DD72E">
    <w:name w:val="60195D4F65614DA990FDF62B256DD72E"/>
  </w:style>
  <w:style w:type="paragraph" w:customStyle="1" w:styleId="C8768AE0712B41928E346FA83225CFA8">
    <w:name w:val="C8768AE0712B41928E346FA83225CFA8"/>
  </w:style>
  <w:style w:type="paragraph" w:customStyle="1" w:styleId="704E1A04688A415092A68AB720201DED">
    <w:name w:val="704E1A04688A415092A68AB720201DED"/>
  </w:style>
  <w:style w:type="paragraph" w:customStyle="1" w:styleId="5E9D584513F847D7AB5673C947B4628A">
    <w:name w:val="5E9D584513F847D7AB5673C947B4628A"/>
  </w:style>
  <w:style w:type="paragraph" w:customStyle="1" w:styleId="360D22FAACC142868CFCDEFC9BBE594A">
    <w:name w:val="360D22FAACC142868CFCDEFC9BBE594A"/>
  </w:style>
  <w:style w:type="paragraph" w:customStyle="1" w:styleId="6168C68545C7427A9F1E4052BDD49E9C">
    <w:name w:val="6168C68545C7427A9F1E4052BDD49E9C"/>
  </w:style>
  <w:style w:type="paragraph" w:customStyle="1" w:styleId="76C586A05785411DB109C11715BACEC5">
    <w:name w:val="76C586A05785411DB109C11715BACEC5"/>
  </w:style>
  <w:style w:type="paragraph" w:customStyle="1" w:styleId="28202CB10E1B45E59ECC91CACCAFD045">
    <w:name w:val="28202CB10E1B45E59ECC91CACCAFD045"/>
  </w:style>
  <w:style w:type="paragraph" w:customStyle="1" w:styleId="3134B0E25F94469D8929E442803F8EC5">
    <w:name w:val="3134B0E25F94469D8929E442803F8EC5"/>
  </w:style>
  <w:style w:type="paragraph" w:customStyle="1" w:styleId="54A81BDA28AD4A5C934C2061958B51DB">
    <w:name w:val="54A81BDA28AD4A5C934C2061958B51DB"/>
  </w:style>
  <w:style w:type="paragraph" w:customStyle="1" w:styleId="EAC2732E844B4DC698683FE1D6861A79">
    <w:name w:val="EAC2732E844B4DC698683FE1D6861A79"/>
  </w:style>
  <w:style w:type="paragraph" w:customStyle="1" w:styleId="C61CF938879D4DD7B92E1D8DF56AE2E8">
    <w:name w:val="C61CF938879D4DD7B92E1D8DF56AE2E8"/>
  </w:style>
  <w:style w:type="paragraph" w:customStyle="1" w:styleId="CBB9662FD944436AB9E032D76E03DC31">
    <w:name w:val="CBB9662FD944436AB9E032D76E03D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WalquÍria gomes 
de oliveira</dc:creator>
  <cp:keywords/>
  <dc:description/>
  <cp:lastModifiedBy>Walquíria Oliveira</cp:lastModifiedBy>
  <cp:revision>2</cp:revision>
  <dcterms:created xsi:type="dcterms:W3CDTF">2019-03-01T15:12:00Z</dcterms:created>
  <dcterms:modified xsi:type="dcterms:W3CDTF">2019-03-01T15:12:00Z</dcterms:modified>
</cp:coreProperties>
</file>