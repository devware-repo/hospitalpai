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DAB" w:rsidRDefault="00CE4EB4" w:rsidP="00AF7E33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          </w:t>
      </w:r>
      <w:r w:rsidR="00740F85">
        <w:rPr>
          <w:rFonts w:ascii="Arial" w:hAnsi="Arial" w:cs="Arial"/>
          <w:sz w:val="56"/>
          <w:szCs w:val="56"/>
        </w:rPr>
        <w:t>Thaís Sousa Santos</w:t>
      </w:r>
      <w:proofErr w:type="gramStart"/>
      <w:r w:rsidR="00523588">
        <w:rPr>
          <w:rFonts w:ascii="Arial" w:hAnsi="Arial" w:cs="Arial"/>
          <w:sz w:val="56"/>
          <w:szCs w:val="56"/>
        </w:rPr>
        <w:t xml:space="preserve">  </w:t>
      </w:r>
      <w:proofErr w:type="gramEnd"/>
      <w:r w:rsidR="008A0ECD" w:rsidRPr="00523588">
        <w:rPr>
          <w:rFonts w:ascii="Arial" w:hAnsi="Arial" w:cs="Arial"/>
          <w:noProof/>
          <w:sz w:val="56"/>
          <w:szCs w:val="56"/>
        </w:rPr>
        <w:drawing>
          <wp:inline distT="0" distB="0" distL="0" distR="0">
            <wp:extent cx="1171575" cy="1419225"/>
            <wp:effectExtent l="0" t="0" r="0" b="0"/>
            <wp:docPr id="1" name="Imagem 1" descr="1430342279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303422795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FE8" w:rsidRPr="00030983" w:rsidRDefault="005F5B4B" w:rsidP="00693FE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92A43">
        <w:rPr>
          <w:rFonts w:ascii="Arial" w:hAnsi="Arial" w:cs="Arial"/>
        </w:rPr>
        <w:t>2</w:t>
      </w:r>
      <w:r w:rsidR="00AF7E33">
        <w:rPr>
          <w:rFonts w:ascii="Arial" w:hAnsi="Arial" w:cs="Arial"/>
        </w:rPr>
        <w:t>7</w:t>
      </w:r>
      <w:r w:rsidR="00575C6D">
        <w:rPr>
          <w:rFonts w:ascii="Arial" w:hAnsi="Arial" w:cs="Arial"/>
        </w:rPr>
        <w:t>anos</w:t>
      </w:r>
      <w:r w:rsidR="00030983" w:rsidRPr="00030983">
        <w:rPr>
          <w:rFonts w:ascii="Arial" w:hAnsi="Arial" w:cs="Arial"/>
        </w:rPr>
        <w:t xml:space="preserve">, </w:t>
      </w:r>
      <w:r w:rsidR="00A17522">
        <w:rPr>
          <w:rFonts w:ascii="Arial" w:hAnsi="Arial" w:cs="Arial"/>
        </w:rPr>
        <w:t>So</w:t>
      </w:r>
      <w:r w:rsidR="00EF0000">
        <w:rPr>
          <w:rFonts w:ascii="Arial" w:hAnsi="Arial" w:cs="Arial"/>
        </w:rPr>
        <w:t>lteira</w:t>
      </w:r>
      <w:r w:rsidR="00030983" w:rsidRPr="00030983">
        <w:rPr>
          <w:rFonts w:ascii="Arial" w:hAnsi="Arial" w:cs="Arial"/>
        </w:rPr>
        <w:t xml:space="preserve">, </w:t>
      </w:r>
      <w:r w:rsidR="00AF7FBA">
        <w:rPr>
          <w:rFonts w:ascii="Arial" w:hAnsi="Arial" w:cs="Arial"/>
        </w:rPr>
        <w:t>Brasileira</w:t>
      </w:r>
    </w:p>
    <w:p w:rsidR="00693FE8" w:rsidRPr="00030983" w:rsidRDefault="00833034" w:rsidP="0003098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Cidade Ocidental</w:t>
      </w:r>
      <w:r w:rsidR="00173B1F">
        <w:rPr>
          <w:rFonts w:ascii="Arial" w:hAnsi="Arial" w:cs="Arial"/>
        </w:rPr>
        <w:t>- GO</w:t>
      </w:r>
      <w:r w:rsidR="00523588">
        <w:rPr>
          <w:rFonts w:ascii="Arial" w:hAnsi="Arial" w:cs="Arial"/>
        </w:rPr>
        <w:t xml:space="preserve">                                                                                </w:t>
      </w:r>
    </w:p>
    <w:p w:rsidR="00DB7424" w:rsidRDefault="00693FE8" w:rsidP="00693FE8">
      <w:pPr>
        <w:jc w:val="center"/>
        <w:rPr>
          <w:rFonts w:ascii="Arial" w:hAnsi="Arial" w:cs="Arial"/>
        </w:rPr>
      </w:pPr>
      <w:r w:rsidRPr="00030983">
        <w:rPr>
          <w:rFonts w:ascii="Arial" w:hAnsi="Arial" w:cs="Arial"/>
        </w:rPr>
        <w:t>Telefone:</w:t>
      </w:r>
      <w:r w:rsidR="00427955">
        <w:rPr>
          <w:rFonts w:ascii="Arial" w:hAnsi="Arial" w:cs="Arial"/>
        </w:rPr>
        <w:t xml:space="preserve"> </w:t>
      </w:r>
      <w:r w:rsidR="00CE0790">
        <w:rPr>
          <w:rFonts w:ascii="Arial" w:hAnsi="Arial" w:cs="Arial"/>
        </w:rPr>
        <w:t xml:space="preserve">(61) </w:t>
      </w:r>
      <w:r w:rsidR="00AF7E33">
        <w:rPr>
          <w:rFonts w:ascii="Arial" w:hAnsi="Arial" w:cs="Arial"/>
        </w:rPr>
        <w:t>991148813</w:t>
      </w:r>
    </w:p>
    <w:p w:rsidR="00933EA1" w:rsidRDefault="00E453EA" w:rsidP="00523588">
      <w:pPr>
        <w:tabs>
          <w:tab w:val="right" w:pos="9026"/>
        </w:tabs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 xml:space="preserve">                       </w:t>
      </w:r>
      <w:r w:rsidR="00363430">
        <w:rPr>
          <w:rFonts w:ascii="Arial" w:hAnsi="Arial" w:cs="Arial"/>
          <w:b/>
          <w:sz w:val="28"/>
          <w:szCs w:val="28"/>
        </w:rPr>
        <w:t xml:space="preserve">                      </w:t>
      </w:r>
      <w:proofErr w:type="spellStart"/>
      <w:proofErr w:type="gramStart"/>
      <w:r w:rsidR="002F1668">
        <w:rPr>
          <w:rFonts w:ascii="Arial" w:hAnsi="Arial" w:cs="Arial"/>
          <w:b/>
          <w:sz w:val="28"/>
          <w:szCs w:val="28"/>
        </w:rPr>
        <w:t>Cnh</w:t>
      </w:r>
      <w:proofErr w:type="spellEnd"/>
      <w:proofErr w:type="gramEnd"/>
      <w:r w:rsidR="002F1668">
        <w:rPr>
          <w:rFonts w:ascii="Arial" w:hAnsi="Arial" w:cs="Arial"/>
          <w:b/>
          <w:sz w:val="28"/>
          <w:szCs w:val="28"/>
        </w:rPr>
        <w:t xml:space="preserve"> :A/B</w:t>
      </w:r>
      <w:r w:rsidR="00363430">
        <w:rPr>
          <w:rFonts w:ascii="Arial" w:hAnsi="Arial" w:cs="Arial"/>
          <w:b/>
          <w:sz w:val="28"/>
          <w:szCs w:val="28"/>
        </w:rPr>
        <w:t xml:space="preserve">  </w:t>
      </w:r>
      <w:r w:rsidR="00523588">
        <w:rPr>
          <w:rFonts w:ascii="Arial" w:hAnsi="Arial" w:cs="Arial"/>
          <w:b/>
          <w:sz w:val="28"/>
          <w:szCs w:val="28"/>
        </w:rPr>
        <w:tab/>
      </w:r>
    </w:p>
    <w:p w:rsidR="00427955" w:rsidRPr="002D4BF0" w:rsidRDefault="00427955" w:rsidP="00427955">
      <w:pPr>
        <w:rPr>
          <w:rFonts w:ascii="Arial" w:hAnsi="Arial" w:cs="Arial"/>
          <w:sz w:val="28"/>
          <w:szCs w:val="28"/>
        </w:rPr>
      </w:pPr>
      <w:r w:rsidRPr="002D4BF0">
        <w:rPr>
          <w:rFonts w:ascii="Arial" w:hAnsi="Arial" w:cs="Arial"/>
          <w:b/>
          <w:sz w:val="28"/>
          <w:szCs w:val="28"/>
        </w:rPr>
        <w:t>ESCOLARIDADE</w:t>
      </w:r>
    </w:p>
    <w:p w:rsidR="00030983" w:rsidRPr="00030983" w:rsidRDefault="00030983" w:rsidP="00693FE8">
      <w:pPr>
        <w:jc w:val="center"/>
        <w:rPr>
          <w:rFonts w:ascii="Arial" w:hAnsi="Arial" w:cs="Arial"/>
        </w:rPr>
      </w:pPr>
    </w:p>
    <w:p w:rsidR="0057535F" w:rsidRDefault="00CE0790" w:rsidP="0057535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Ensino </w:t>
      </w:r>
      <w:r w:rsidR="00740F85">
        <w:rPr>
          <w:rFonts w:ascii="Arial" w:hAnsi="Arial" w:cs="Arial"/>
        </w:rPr>
        <w:t>Médio completo</w:t>
      </w:r>
      <w:r w:rsidR="00F96056">
        <w:rPr>
          <w:rFonts w:ascii="Arial" w:hAnsi="Arial" w:cs="Arial"/>
        </w:rPr>
        <w:t>,TECNICO DE ENFERMAGEM</w:t>
      </w:r>
    </w:p>
    <w:p w:rsidR="00DC5CB3" w:rsidRPr="001F7DE1" w:rsidRDefault="00DC5CB3" w:rsidP="00DC5CB3">
      <w:pPr>
        <w:ind w:left="510"/>
        <w:rPr>
          <w:rFonts w:ascii="Arial" w:hAnsi="Arial" w:cs="Arial"/>
        </w:rPr>
      </w:pPr>
    </w:p>
    <w:p w:rsidR="00DB7424" w:rsidRDefault="00DB7424" w:rsidP="002D4BF0">
      <w:pPr>
        <w:pStyle w:val="Ttulo2"/>
        <w:rPr>
          <w:rFonts w:ascii="Arial" w:hAnsi="Arial" w:cs="Arial"/>
        </w:rPr>
      </w:pPr>
    </w:p>
    <w:p w:rsidR="002D4BF0" w:rsidRPr="00DB7424" w:rsidRDefault="002D4BF0" w:rsidP="002D4BF0">
      <w:pPr>
        <w:pStyle w:val="Ttulo2"/>
        <w:rPr>
          <w:rFonts w:ascii="Arial" w:hAnsi="Arial" w:cs="Arial"/>
          <w:i w:val="0"/>
          <w:sz w:val="28"/>
          <w:szCs w:val="28"/>
        </w:rPr>
      </w:pPr>
      <w:r w:rsidRPr="00DB7424">
        <w:rPr>
          <w:rFonts w:ascii="Arial" w:hAnsi="Arial" w:cs="Arial"/>
          <w:i w:val="0"/>
          <w:sz w:val="28"/>
          <w:szCs w:val="28"/>
        </w:rPr>
        <w:t>CARACTERÍSTICAS PESSOAIS:</w:t>
      </w:r>
    </w:p>
    <w:p w:rsidR="002D4BF0" w:rsidRPr="00CD46AD" w:rsidRDefault="002D4BF0" w:rsidP="002D4BF0">
      <w:pPr>
        <w:pStyle w:val="Ttulo2"/>
        <w:rPr>
          <w:rFonts w:ascii="Arial" w:hAnsi="Arial" w:cs="Arial"/>
        </w:rPr>
      </w:pPr>
      <w:r w:rsidRPr="00CD46AD">
        <w:rPr>
          <w:rFonts w:ascii="Arial" w:hAnsi="Arial" w:cs="Arial"/>
        </w:rPr>
        <w:tab/>
      </w:r>
    </w:p>
    <w:p w:rsidR="002D4BF0" w:rsidRPr="00DC5CB3" w:rsidRDefault="0009034A" w:rsidP="00463B17">
      <w:pPr>
        <w:pStyle w:val="Ttulo2"/>
        <w:ind w:firstLine="708"/>
        <w:rPr>
          <w:rFonts w:ascii="Arial" w:hAnsi="Arial" w:cs="Arial"/>
          <w:b w:val="0"/>
          <w:i w:val="0"/>
        </w:rPr>
      </w:pPr>
      <w:r>
        <w:rPr>
          <w:rFonts w:ascii="Arial" w:hAnsi="Arial" w:cs="Arial"/>
          <w:b w:val="0"/>
          <w:i w:val="0"/>
        </w:rPr>
        <w:t>Boa d</w:t>
      </w:r>
      <w:r w:rsidR="00B83531" w:rsidRPr="00DC5CB3">
        <w:rPr>
          <w:rFonts w:ascii="Arial" w:hAnsi="Arial" w:cs="Arial"/>
          <w:b w:val="0"/>
          <w:i w:val="0"/>
        </w:rPr>
        <w:t>edicação</w:t>
      </w:r>
      <w:r w:rsidR="00AD5E3D">
        <w:rPr>
          <w:rFonts w:ascii="Arial" w:hAnsi="Arial" w:cs="Arial"/>
          <w:b w:val="0"/>
          <w:i w:val="0"/>
        </w:rPr>
        <w:t>,</w:t>
      </w:r>
      <w:r w:rsidR="00B83531" w:rsidRPr="00DC5CB3">
        <w:rPr>
          <w:rFonts w:ascii="Arial" w:hAnsi="Arial" w:cs="Arial"/>
          <w:b w:val="0"/>
          <w:i w:val="0"/>
        </w:rPr>
        <w:t xml:space="preserve"> pontual, criativa, objetiva</w:t>
      </w:r>
      <w:r w:rsidR="00AD5E3D">
        <w:rPr>
          <w:rFonts w:ascii="Arial" w:hAnsi="Arial" w:cs="Arial"/>
          <w:b w:val="0"/>
          <w:i w:val="0"/>
        </w:rPr>
        <w:t>, assumo</w:t>
      </w:r>
      <w:r w:rsidR="002D4BF0" w:rsidRPr="00DC5CB3">
        <w:rPr>
          <w:rFonts w:ascii="Arial" w:hAnsi="Arial" w:cs="Arial"/>
          <w:b w:val="0"/>
          <w:i w:val="0"/>
        </w:rPr>
        <w:t xml:space="preserve"> total responsabilidade pelas informações contidas neste currículo.</w:t>
      </w:r>
    </w:p>
    <w:p w:rsidR="005F00D8" w:rsidRDefault="005F00D8" w:rsidP="00DB7424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DB7424" w:rsidRDefault="005F00D8" w:rsidP="00DB7424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CURSO</w:t>
      </w:r>
    </w:p>
    <w:p w:rsidR="005F00D8" w:rsidRPr="00740F85" w:rsidRDefault="00740F85" w:rsidP="00740F85">
      <w:pPr>
        <w:numPr>
          <w:ilvl w:val="0"/>
          <w:numId w:val="8"/>
        </w:numPr>
        <w:spacing w:line="360" w:lineRule="auto"/>
        <w:rPr>
          <w:rFonts w:ascii="Arial" w:hAnsi="Arial" w:cs="Arial"/>
          <w:b/>
        </w:rPr>
      </w:pPr>
      <w:r w:rsidRPr="00740F85">
        <w:rPr>
          <w:rFonts w:ascii="Arial" w:hAnsi="Arial" w:cs="Arial"/>
          <w:b/>
        </w:rPr>
        <w:t>Informática básica</w:t>
      </w:r>
    </w:p>
    <w:p w:rsidR="00740F85" w:rsidRPr="00740F85" w:rsidRDefault="00740F85" w:rsidP="00740F85">
      <w:pPr>
        <w:numPr>
          <w:ilvl w:val="0"/>
          <w:numId w:val="8"/>
        </w:numPr>
        <w:spacing w:line="360" w:lineRule="auto"/>
        <w:rPr>
          <w:rFonts w:ascii="Arial" w:hAnsi="Arial" w:cs="Arial"/>
          <w:b/>
        </w:rPr>
      </w:pPr>
      <w:r w:rsidRPr="00740F85">
        <w:rPr>
          <w:rFonts w:ascii="Arial" w:hAnsi="Arial" w:cs="Arial"/>
          <w:b/>
        </w:rPr>
        <w:t>Operador de Caixa</w:t>
      </w:r>
    </w:p>
    <w:p w:rsidR="00833034" w:rsidRDefault="00740F85" w:rsidP="00833034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740F85">
        <w:rPr>
          <w:rFonts w:ascii="Arial" w:hAnsi="Arial" w:cs="Arial"/>
          <w:b/>
        </w:rPr>
        <w:t>Enfermagem</w:t>
      </w:r>
      <w:r>
        <w:rPr>
          <w:rFonts w:ascii="Arial" w:hAnsi="Arial" w:cs="Arial"/>
        </w:rPr>
        <w:t xml:space="preserve"> </w:t>
      </w:r>
    </w:p>
    <w:p w:rsidR="00EF0000" w:rsidRPr="00833034" w:rsidRDefault="00EF0000" w:rsidP="00EF0000">
      <w:pPr>
        <w:spacing w:line="360" w:lineRule="auto"/>
        <w:ind w:left="720"/>
        <w:rPr>
          <w:rFonts w:ascii="Arial" w:hAnsi="Arial" w:cs="Arial"/>
        </w:rPr>
      </w:pPr>
    </w:p>
    <w:p w:rsidR="00740F85" w:rsidRDefault="00EF0000" w:rsidP="00DB742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ESTAGIOS:</w:t>
      </w:r>
    </w:p>
    <w:p w:rsidR="00EF0000" w:rsidRDefault="00EF0000" w:rsidP="00DB742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HOSPITAL DO CEU AZUL</w:t>
      </w:r>
    </w:p>
    <w:p w:rsidR="00EF0000" w:rsidRDefault="00EF0000" w:rsidP="00DB742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HOSPITAL DO OCIDENTAL</w:t>
      </w:r>
    </w:p>
    <w:p w:rsidR="00EF0000" w:rsidRDefault="00EF0000" w:rsidP="00DB742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POSTO DE SAUDE JARDIM ORIENTE</w:t>
      </w:r>
    </w:p>
    <w:p w:rsidR="00EF0000" w:rsidRDefault="00EF0000" w:rsidP="00DB742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ASILO LAR DONA GRAÇA</w:t>
      </w:r>
    </w:p>
    <w:p w:rsidR="00EF0000" w:rsidRDefault="00EF0000" w:rsidP="00DB742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CAPS CENTRO ATENDIMENTO PSICOSSOCIAL</w:t>
      </w:r>
    </w:p>
    <w:p w:rsidR="00EF0000" w:rsidRPr="005F00D8" w:rsidRDefault="00EF0000" w:rsidP="00DB7424">
      <w:pPr>
        <w:spacing w:line="360" w:lineRule="auto"/>
        <w:rPr>
          <w:rFonts w:ascii="Arial" w:hAnsi="Arial" w:cs="Arial"/>
        </w:rPr>
      </w:pPr>
    </w:p>
    <w:p w:rsidR="00DB7424" w:rsidRPr="0062575B" w:rsidRDefault="0030701A" w:rsidP="00DB7424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5F00D8">
        <w:rPr>
          <w:rFonts w:ascii="Arial" w:hAnsi="Arial" w:cs="Arial"/>
          <w:b/>
          <w:sz w:val="28"/>
          <w:szCs w:val="28"/>
        </w:rPr>
        <w:t>EXPERIÊNCIA PROFISSIONAL</w:t>
      </w:r>
    </w:p>
    <w:p w:rsidR="00AF7E33" w:rsidRDefault="00AF7E33" w:rsidP="00CE079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Empresa: HOSPITAL DAS PLASTICAS</w:t>
      </w:r>
    </w:p>
    <w:p w:rsidR="00AF7E33" w:rsidRDefault="00AF7E33" w:rsidP="00CE079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CARGO: CME E CENTRO CIRURGICO</w:t>
      </w:r>
    </w:p>
    <w:p w:rsidR="00AF7E33" w:rsidRDefault="00AF7E33" w:rsidP="00CE0790">
      <w:pPr>
        <w:rPr>
          <w:rFonts w:ascii="Arial" w:hAnsi="Arial" w:cs="Arial"/>
          <w:b/>
        </w:rPr>
      </w:pPr>
    </w:p>
    <w:p w:rsidR="00AF7FBA" w:rsidRPr="00DB7424" w:rsidRDefault="00D864D7" w:rsidP="00CE0790">
      <w:pPr>
        <w:rPr>
          <w:rFonts w:ascii="Arial" w:hAnsi="Arial" w:cs="Arial"/>
        </w:rPr>
      </w:pPr>
      <w:r w:rsidRPr="00DB7424">
        <w:rPr>
          <w:rFonts w:ascii="Arial" w:hAnsi="Arial" w:cs="Arial"/>
          <w:b/>
        </w:rPr>
        <w:t>Empresa</w:t>
      </w:r>
      <w:r w:rsidRPr="00DB7424">
        <w:rPr>
          <w:rFonts w:ascii="Arial" w:hAnsi="Arial" w:cs="Arial"/>
        </w:rPr>
        <w:t xml:space="preserve">: </w:t>
      </w:r>
      <w:r w:rsidR="00740F85">
        <w:rPr>
          <w:rFonts w:ascii="Arial" w:hAnsi="Arial" w:cs="Arial"/>
        </w:rPr>
        <w:t>SC Johnson</w:t>
      </w:r>
    </w:p>
    <w:p w:rsidR="00D864D7" w:rsidRPr="00DB7424" w:rsidRDefault="00D864D7" w:rsidP="00CE0790">
      <w:pPr>
        <w:rPr>
          <w:rFonts w:ascii="Arial" w:hAnsi="Arial" w:cs="Arial"/>
        </w:rPr>
      </w:pPr>
      <w:r w:rsidRPr="00DB7424">
        <w:rPr>
          <w:rFonts w:ascii="Arial" w:hAnsi="Arial" w:cs="Arial"/>
          <w:b/>
        </w:rPr>
        <w:t>Cargo</w:t>
      </w:r>
      <w:r w:rsidRPr="00DB7424">
        <w:rPr>
          <w:rFonts w:ascii="Arial" w:hAnsi="Arial" w:cs="Arial"/>
        </w:rPr>
        <w:t xml:space="preserve">: </w:t>
      </w:r>
      <w:r w:rsidR="00740F85">
        <w:rPr>
          <w:rFonts w:ascii="Arial" w:hAnsi="Arial" w:cs="Arial"/>
        </w:rPr>
        <w:t>promotora de vendas</w:t>
      </w:r>
    </w:p>
    <w:p w:rsidR="00C07DAB" w:rsidRDefault="00C07DAB" w:rsidP="00CE0790">
      <w:pPr>
        <w:rPr>
          <w:rFonts w:ascii="Arial" w:hAnsi="Arial" w:cs="Arial"/>
        </w:rPr>
      </w:pPr>
    </w:p>
    <w:p w:rsidR="00C07DAB" w:rsidRDefault="00C07DAB" w:rsidP="00CE0790">
      <w:pPr>
        <w:rPr>
          <w:rFonts w:ascii="Arial" w:hAnsi="Arial" w:cs="Arial"/>
        </w:rPr>
      </w:pPr>
      <w:r w:rsidRPr="00C07DAB">
        <w:rPr>
          <w:rFonts w:ascii="Arial" w:hAnsi="Arial" w:cs="Arial"/>
          <w:b/>
        </w:rPr>
        <w:t>Empresa</w:t>
      </w:r>
      <w:r>
        <w:rPr>
          <w:rFonts w:ascii="Arial" w:hAnsi="Arial" w:cs="Arial"/>
        </w:rPr>
        <w:t xml:space="preserve">: </w:t>
      </w:r>
      <w:r w:rsidR="00740F85">
        <w:rPr>
          <w:rFonts w:ascii="Arial" w:hAnsi="Arial" w:cs="Arial"/>
        </w:rPr>
        <w:t>Mercado JR.</w:t>
      </w:r>
    </w:p>
    <w:p w:rsidR="00C07DAB" w:rsidRDefault="00C07DAB" w:rsidP="00CE0790">
      <w:pPr>
        <w:rPr>
          <w:rFonts w:ascii="Arial" w:hAnsi="Arial" w:cs="Arial"/>
        </w:rPr>
      </w:pPr>
      <w:r w:rsidRPr="00C07DAB">
        <w:rPr>
          <w:rFonts w:ascii="Arial" w:hAnsi="Arial" w:cs="Arial"/>
          <w:b/>
        </w:rPr>
        <w:t>Cargo</w:t>
      </w:r>
      <w:r>
        <w:rPr>
          <w:rFonts w:ascii="Arial" w:hAnsi="Arial" w:cs="Arial"/>
        </w:rPr>
        <w:t xml:space="preserve">: </w:t>
      </w:r>
      <w:r w:rsidR="00740F85">
        <w:rPr>
          <w:rFonts w:ascii="Arial" w:hAnsi="Arial" w:cs="Arial"/>
        </w:rPr>
        <w:t>Operadora de Caixa</w:t>
      </w:r>
    </w:p>
    <w:p w:rsidR="00D864D7" w:rsidRPr="00DB7424" w:rsidRDefault="00D864D7" w:rsidP="00CE0790">
      <w:pPr>
        <w:rPr>
          <w:rFonts w:ascii="Arial" w:hAnsi="Arial" w:cs="Arial"/>
        </w:rPr>
      </w:pPr>
    </w:p>
    <w:p w:rsidR="00CE0790" w:rsidRDefault="00F96056" w:rsidP="00CE0790">
      <w:pPr>
        <w:spacing w:line="36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EMPRESA:EBBA</w:t>
      </w:r>
    </w:p>
    <w:p w:rsidR="00F96056" w:rsidRDefault="00F96056" w:rsidP="00CE0790">
      <w:pPr>
        <w:spacing w:line="36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CARGO:</w:t>
      </w:r>
      <w:r w:rsidR="00586AAF"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  <w:b/>
          <w:i/>
        </w:rPr>
        <w:t>PROMOTORA DE VENDAS</w:t>
      </w:r>
    </w:p>
    <w:p w:rsidR="0062575B" w:rsidRDefault="0062575B" w:rsidP="00CE0790">
      <w:pPr>
        <w:spacing w:line="36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lastRenderedPageBreak/>
        <w:t>EMPRESA:Bombril</w:t>
      </w:r>
    </w:p>
    <w:p w:rsidR="0062575B" w:rsidRDefault="0062575B" w:rsidP="00CE0790">
      <w:pPr>
        <w:spacing w:line="36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CARGO:</w:t>
      </w:r>
      <w:r w:rsidR="00586AAF"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  <w:b/>
          <w:i/>
        </w:rPr>
        <w:t>Promotora de vendas</w:t>
      </w:r>
    </w:p>
    <w:p w:rsidR="00586AAF" w:rsidRDefault="00586AAF" w:rsidP="00CE0790">
      <w:pPr>
        <w:spacing w:line="36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Empresa: SKY</w:t>
      </w:r>
    </w:p>
    <w:p w:rsidR="00586AAF" w:rsidRPr="00CE0790" w:rsidRDefault="00586AAF" w:rsidP="00CE0790">
      <w:pPr>
        <w:spacing w:line="36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Cargo: vendedora</w:t>
      </w:r>
    </w:p>
    <w:p w:rsidR="0030701A" w:rsidRPr="002D4BF0" w:rsidRDefault="0030701A" w:rsidP="00DB7424">
      <w:pPr>
        <w:spacing w:line="360" w:lineRule="auto"/>
        <w:rPr>
          <w:rFonts w:ascii="Arial" w:hAnsi="Arial" w:cs="Arial"/>
          <w:sz w:val="28"/>
          <w:szCs w:val="28"/>
        </w:rPr>
      </w:pPr>
      <w:r w:rsidRPr="002D4BF0">
        <w:rPr>
          <w:rFonts w:ascii="Arial" w:hAnsi="Arial" w:cs="Arial"/>
          <w:b/>
          <w:sz w:val="28"/>
          <w:szCs w:val="28"/>
        </w:rPr>
        <w:t>OBJETIVO</w:t>
      </w:r>
    </w:p>
    <w:p w:rsidR="00693FE8" w:rsidRPr="00DC5CB3" w:rsidRDefault="0009034A" w:rsidP="002D4BF0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693FE8" w:rsidRPr="00DC5CB3">
        <w:rPr>
          <w:rFonts w:ascii="Arial" w:hAnsi="Arial" w:cs="Arial"/>
        </w:rPr>
        <w:t xml:space="preserve">prender novas técnicas de trabalho ganhando experiência e desenvolvendo assim, um bom trabalho. Superar metas e mostrar um bom desempenho no trabalho exercido.                                         </w:t>
      </w:r>
    </w:p>
    <w:p w:rsidR="001F7AA5" w:rsidRDefault="001F7AA5" w:rsidP="006D56D9">
      <w:pPr>
        <w:jc w:val="right"/>
        <w:rPr>
          <w:rFonts w:ascii="Arial" w:hAnsi="Arial" w:cs="Arial"/>
        </w:rPr>
      </w:pPr>
    </w:p>
    <w:p w:rsidR="001F7AA5" w:rsidRDefault="001F7AA5" w:rsidP="006D56D9">
      <w:pPr>
        <w:jc w:val="right"/>
        <w:rPr>
          <w:rFonts w:ascii="Arial" w:hAnsi="Arial" w:cs="Arial"/>
        </w:rPr>
      </w:pPr>
    </w:p>
    <w:p w:rsidR="00A17522" w:rsidRDefault="00A17522" w:rsidP="006D56D9">
      <w:pPr>
        <w:jc w:val="right"/>
        <w:rPr>
          <w:rFonts w:ascii="Arial" w:hAnsi="Arial" w:cs="Arial"/>
        </w:rPr>
      </w:pPr>
    </w:p>
    <w:p w:rsidR="001F7AA5" w:rsidRDefault="0089698B" w:rsidP="002703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</w:t>
      </w:r>
    </w:p>
    <w:p w:rsidR="00577269" w:rsidRPr="00173B1F" w:rsidRDefault="00270372" w:rsidP="00270372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695033" w:rsidRDefault="00695033"/>
    <w:p w:rsidR="00270372" w:rsidRDefault="00270372"/>
    <w:sectPr w:rsidR="00270372" w:rsidSect="00DB7424">
      <w:pgSz w:w="11906" w:h="16838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77A80"/>
    <w:multiLevelType w:val="hybridMultilevel"/>
    <w:tmpl w:val="B8204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940AF"/>
    <w:multiLevelType w:val="hybridMultilevel"/>
    <w:tmpl w:val="85601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496EEC"/>
    <w:multiLevelType w:val="hybridMultilevel"/>
    <w:tmpl w:val="4DB0D07E"/>
    <w:lvl w:ilvl="0" w:tplc="18F27E40">
      <w:start w:val="1"/>
      <w:numFmt w:val="bullet"/>
      <w:lvlText w:val=""/>
      <w:lvlJc w:val="left"/>
      <w:pPr>
        <w:tabs>
          <w:tab w:val="num" w:pos="567"/>
        </w:tabs>
        <w:ind w:left="510" w:hanging="34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25310E"/>
    <w:multiLevelType w:val="hybridMultilevel"/>
    <w:tmpl w:val="8E80574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6005C2E"/>
    <w:multiLevelType w:val="hybridMultilevel"/>
    <w:tmpl w:val="580E8414"/>
    <w:lvl w:ilvl="0" w:tplc="0416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>
    <w:nsid w:val="677D71CC"/>
    <w:multiLevelType w:val="hybridMultilevel"/>
    <w:tmpl w:val="CD3E3E64"/>
    <w:lvl w:ilvl="0" w:tplc="18F27E40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6">
    <w:nsid w:val="6BCD5696"/>
    <w:multiLevelType w:val="hybridMultilevel"/>
    <w:tmpl w:val="7642368A"/>
    <w:lvl w:ilvl="0" w:tplc="18F27E40">
      <w:start w:val="1"/>
      <w:numFmt w:val="bullet"/>
      <w:lvlText w:val=""/>
      <w:lvlJc w:val="left"/>
      <w:pPr>
        <w:tabs>
          <w:tab w:val="num" w:pos="567"/>
        </w:tabs>
        <w:ind w:left="510" w:hanging="34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B1F"/>
    <w:rsid w:val="00030983"/>
    <w:rsid w:val="0005101B"/>
    <w:rsid w:val="0009034A"/>
    <w:rsid w:val="000C7DB4"/>
    <w:rsid w:val="00130F1F"/>
    <w:rsid w:val="00131C3E"/>
    <w:rsid w:val="00173B1F"/>
    <w:rsid w:val="001775DC"/>
    <w:rsid w:val="001F7AA5"/>
    <w:rsid w:val="001F7DE1"/>
    <w:rsid w:val="00247555"/>
    <w:rsid w:val="00270372"/>
    <w:rsid w:val="002D4BF0"/>
    <w:rsid w:val="002F1668"/>
    <w:rsid w:val="0030701A"/>
    <w:rsid w:val="00363430"/>
    <w:rsid w:val="00427955"/>
    <w:rsid w:val="00463B17"/>
    <w:rsid w:val="004C5CDF"/>
    <w:rsid w:val="00523588"/>
    <w:rsid w:val="0057535F"/>
    <w:rsid w:val="00575C6D"/>
    <w:rsid w:val="00577269"/>
    <w:rsid w:val="00586AAF"/>
    <w:rsid w:val="005F00D8"/>
    <w:rsid w:val="005F5B4B"/>
    <w:rsid w:val="0062575B"/>
    <w:rsid w:val="00693FE8"/>
    <w:rsid w:val="00695033"/>
    <w:rsid w:val="006D56D9"/>
    <w:rsid w:val="00740F85"/>
    <w:rsid w:val="0079619E"/>
    <w:rsid w:val="00833034"/>
    <w:rsid w:val="00841047"/>
    <w:rsid w:val="00877A16"/>
    <w:rsid w:val="0089698B"/>
    <w:rsid w:val="00897929"/>
    <w:rsid w:val="008A0ECD"/>
    <w:rsid w:val="008B3154"/>
    <w:rsid w:val="00933EA1"/>
    <w:rsid w:val="00963F11"/>
    <w:rsid w:val="00A17522"/>
    <w:rsid w:val="00A92A43"/>
    <w:rsid w:val="00AD5E3D"/>
    <w:rsid w:val="00AF7E33"/>
    <w:rsid w:val="00AF7FBA"/>
    <w:rsid w:val="00B83531"/>
    <w:rsid w:val="00C07DAB"/>
    <w:rsid w:val="00CE0790"/>
    <w:rsid w:val="00CE4EB4"/>
    <w:rsid w:val="00D45724"/>
    <w:rsid w:val="00D67DDF"/>
    <w:rsid w:val="00D864D7"/>
    <w:rsid w:val="00DB7424"/>
    <w:rsid w:val="00DC5CB3"/>
    <w:rsid w:val="00E1100D"/>
    <w:rsid w:val="00E126C6"/>
    <w:rsid w:val="00E443AD"/>
    <w:rsid w:val="00E453EA"/>
    <w:rsid w:val="00E76108"/>
    <w:rsid w:val="00E94681"/>
    <w:rsid w:val="00EF0000"/>
    <w:rsid w:val="00F42422"/>
    <w:rsid w:val="00F825B0"/>
    <w:rsid w:val="00F96056"/>
    <w:rsid w:val="00FC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FE8"/>
    <w:rPr>
      <w:rFonts w:ascii="Times New Roman" w:eastAsia="Times New Roman" w:hAnsi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2D4BF0"/>
    <w:pPr>
      <w:keepNext/>
      <w:outlineLvl w:val="1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535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2D4BF0"/>
    <w:rPr>
      <w:rFonts w:ascii="Times New Roman" w:eastAsia="Times New Roman" w:hAnsi="Times New Roman" w:cs="Times New Roman"/>
      <w:b/>
      <w:bCs/>
      <w:i/>
      <w:iCs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7E3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7E33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FE8"/>
    <w:rPr>
      <w:rFonts w:ascii="Times New Roman" w:eastAsia="Times New Roman" w:hAnsi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2D4BF0"/>
    <w:pPr>
      <w:keepNext/>
      <w:outlineLvl w:val="1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535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2D4BF0"/>
    <w:rPr>
      <w:rFonts w:ascii="Times New Roman" w:eastAsia="Times New Roman" w:hAnsi="Times New Roman" w:cs="Times New Roman"/>
      <w:b/>
      <w:bCs/>
      <w:i/>
      <w:iCs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F7E3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7E33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RICULUM\Adriane%20Pereira%20Almei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Adriane Pereira Almeida</Template>
  <TotalTime>175</TotalTime>
  <Pages>2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informarques</dc:creator>
  <cp:keywords/>
  <cp:lastModifiedBy>Eu</cp:lastModifiedBy>
  <cp:revision>23</cp:revision>
  <cp:lastPrinted>2013-01-04T17:06:00Z</cp:lastPrinted>
  <dcterms:created xsi:type="dcterms:W3CDTF">2017-06-20T16:54:00Z</dcterms:created>
  <dcterms:modified xsi:type="dcterms:W3CDTF">2018-11-08T13:45:00Z</dcterms:modified>
</cp:coreProperties>
</file>