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886970" w:rsidRPr="00C40D75" w:rsidRDefault="00A859BE">
      <w:pPr>
        <w:pStyle w:val="Informaesdocontato"/>
      </w:pPr>
      <w:sdt>
        <w:sdtPr>
          <w:alias w:val="Categoria"/>
          <w:tag w:val=""/>
          <w:id w:val="1543715586"/>
          <w:placeholder>
            <w:docPart w:val="F008046826084A4783302E32255B7DF6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B2666">
            <w:t>Brasília-DF, Sobradinho</w:t>
          </w:r>
        </w:sdtContent>
      </w:sdt>
    </w:p>
    <w:p w:rsidR="00886970" w:rsidRPr="00C40D75" w:rsidRDefault="00A859BE">
      <w:pPr>
        <w:pStyle w:val="Informaesdocontato"/>
      </w:pPr>
      <w:sdt>
        <w:sdtPr>
          <w:alias w:val="Telefone"/>
          <w:tag w:val="Telefone"/>
          <w:id w:val="599758962"/>
          <w:placeholder>
            <w:docPart w:val="EF708626E84147419E876E42C78F2DA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64C0F" w:rsidRPr="00164C0F">
            <w:t xml:space="preserve">0619 8588-2361       </w:t>
          </w:r>
        </w:sdtContent>
      </w:sdt>
    </w:p>
    <w:p w:rsidR="00886970" w:rsidRDefault="00886970" w:rsidP="00FB2666">
      <w:pPr>
        <w:pStyle w:val="Informaesdocontato"/>
        <w:jc w:val="left"/>
      </w:pPr>
    </w:p>
    <w:sdt>
      <w:sdtPr>
        <w:alias w:val="Email"/>
        <w:tag w:val=""/>
        <w:id w:val="1889536063"/>
        <w:placeholder>
          <w:docPart w:val="1675EA89123440008A93BA8B31173357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:rsidR="00886970" w:rsidRDefault="00164C0F">
          <w:pPr>
            <w:pStyle w:val="Informaesdocontato"/>
            <w:rPr>
              <w:rStyle w:val="nfase"/>
            </w:rPr>
          </w:pPr>
          <w:r w:rsidRPr="00164C0F">
            <w:t>khamila-christie@hotmail.com</w:t>
          </w:r>
        </w:p>
      </w:sdtContent>
    </w:sdt>
    <w:p w:rsidR="00886970" w:rsidRDefault="00A859BE">
      <w:pPr>
        <w:pStyle w:val="Nome"/>
      </w:pPr>
      <w:sdt>
        <w:sdtPr>
          <w:alias w:val="Seu nome"/>
          <w:tag w:val=""/>
          <w:id w:val="1197042864"/>
          <w:placeholder>
            <w:docPart w:val="1C6D3337C31B4EE5BC2766875DECA4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64C0F">
            <w:t>KHAMILA CHRISTIE DA COSTA PINTO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59"/>
        <w:gridCol w:w="451"/>
        <w:gridCol w:w="7597"/>
      </w:tblGrid>
      <w:tr w:rsidR="00886970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886970" w:rsidRPr="00C40D75" w:rsidRDefault="00164C0F" w:rsidP="00164C0F">
            <w:pPr>
              <w:pStyle w:val="Textodocurrculo"/>
            </w:pPr>
            <w:r>
              <w:t>Fazer o que me for designado da melhor maneira atingindo os objetivos e sendo merecedora do salário. Além de d</w:t>
            </w:r>
            <w:r w:rsidRPr="00164C0F">
              <w:t>esempenhar funções inerentes à área de Nutrição e Dietética</w:t>
            </w:r>
            <w:r>
              <w:t xml:space="preserve"> e auxiliar</w:t>
            </w:r>
            <w:r w:rsidRPr="00164C0F">
              <w:t>, trabalhando com compromisso, dinamismo, inovação e qualidade, visando agregar valores, compartilhar conhecimento e adquirir experiência.</w:t>
            </w:r>
          </w:p>
        </w:tc>
      </w:tr>
      <w:tr w:rsidR="00886970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Habilidades &amp; Competências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886970" w:rsidRDefault="00164C0F" w:rsidP="00164C0F">
            <w:pPr>
              <w:pStyle w:val="Textodocurrculo"/>
            </w:pPr>
            <w:r>
              <w:t xml:space="preserve">Sou responsável, habilidosa, comunicativa, estou sempre de bom humor, sou boa com vendas e adoro o contato com as pessoas, estou pronta para novas experiências ensinando e principalmente aprendendo cada vez mais sempre. Adoro ler a aprender então mesmo que eu não saiba algo ou não tenha experiência estarei a postos para aprender o mais rápido possível ajudando sua empresa com o máximo de eficiência. </w:t>
            </w:r>
          </w:p>
        </w:tc>
      </w:tr>
      <w:tr w:rsidR="00886970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038D19B9D0C64C95B879DBC19360EB09"/>
                      </w:placeholder>
                      <w15:repeatingSectionItem/>
                    </w:sdtPr>
                    <w:sdtEndPr>
                      <w:rPr>
                        <w:rFonts w:asciiTheme="majorHAnsi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8BD87F0AFA3845F78557140B699A079B"/>
                          </w:placeholder>
                        </w:sdtPr>
                        <w:sdtEndPr>
                          <w:rPr>
                            <w:rFonts w:asciiTheme="majorHAnsi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:rsidR="00886970" w:rsidRPr="009D4AAE" w:rsidRDefault="00164C0F" w:rsidP="00164C0F">
                            <w:pPr>
                              <w:pStyle w:val="ttulo2"/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Não possuo ainda.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Educação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8BD87F0AFA3845F78557140B699A079B"/>
                  </w:placeholder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038D19B9D0C64C95B879DBC19360EB09"/>
                          </w:placeholder>
                          <w15:repeatingSectionItem/>
                        </w:sdtPr>
                        <w:sdtEnd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:rsidR="00AF1017" w:rsidRDefault="00AF1017" w:rsidP="00AF1017">
                            <w:pPr>
                              <w:pStyle w:val="ttulo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Nível superior cursando</w:t>
                            </w:r>
                            <w:r w:rsidR="00FC73E5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 –</w:t>
                            </w:r>
                            <w:r w:rsidR="00D651C5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Nutrição</w:t>
                            </w:r>
                            <w:r w:rsidR="00FC73E5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-UNIP</w:t>
                            </w:r>
                            <w:r w:rsidR="00346964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 (matutino)</w:t>
                            </w:r>
                          </w:p>
                          <w:p w:rsidR="00164C0F" w:rsidRPr="00164C0F" w:rsidRDefault="00164C0F" w:rsidP="00164C0F"/>
                          <w:p w:rsidR="00AF1017" w:rsidRDefault="00164C0F" w:rsidP="00AF1017">
                            <w:pPr>
                              <w:pStyle w:val="ttulo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CIL (Centro interescolar de línguas) - curso de espanhol</w:t>
                            </w:r>
                            <w:r w:rsidR="00AF1017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 </w:t>
                            </w:r>
                            <w:r w:rsidR="00D651C5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 xml:space="preserve">completo </w:t>
                            </w:r>
                            <w:r w:rsidR="00704B81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avançado (</w:t>
                            </w:r>
                            <w:r w:rsidR="00FC73E5"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fluente)</w:t>
                            </w:r>
                          </w:p>
                          <w:p w:rsidR="00164C0F" w:rsidRPr="00164C0F" w:rsidRDefault="00164C0F" w:rsidP="00164C0F"/>
                          <w:p w:rsidR="00886970" w:rsidRPr="00AF1017" w:rsidRDefault="00AF1017" w:rsidP="00AF1017">
                            <w:pPr>
                              <w:pStyle w:val="ttulo2"/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t>Ensino Médio Completo.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Comunicação</w:t>
            </w:r>
          </w:p>
        </w:tc>
        <w:tc>
          <w:tcPr>
            <w:tcW w:w="472" w:type="dxa"/>
          </w:tcPr>
          <w:p w:rsidR="00886970" w:rsidRPr="00520A02" w:rsidRDefault="00886970"/>
        </w:tc>
        <w:tc>
          <w:tcPr>
            <w:tcW w:w="7830" w:type="dxa"/>
          </w:tcPr>
          <w:p w:rsidR="00016BB2" w:rsidRPr="00520A02" w:rsidRDefault="009845DA" w:rsidP="009845DA">
            <w:pPr>
              <w:pStyle w:val="Textodocurrculo"/>
            </w:pPr>
            <w:r>
              <w:t xml:space="preserve">Leciono aulas para as crianças da minhas igreja, além dos trabalhos escolares e universitários onde sempre apresento pois sou boa em me comunicar e ensinar pois aprendo muito com isso. </w:t>
            </w:r>
          </w:p>
        </w:tc>
      </w:tr>
      <w:tr w:rsidR="00886970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Liderança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886970" w:rsidRDefault="00FB2666" w:rsidP="009845DA">
            <w:pPr>
              <w:pStyle w:val="Textodocurrculo"/>
            </w:pPr>
            <w:r>
              <w:t xml:space="preserve">Sou </w:t>
            </w:r>
            <w:r w:rsidR="009845DA">
              <w:t>líder de crianças na minhas igreja.</w:t>
            </w:r>
            <w:r>
              <w:t xml:space="preserve"> </w:t>
            </w:r>
          </w:p>
        </w:tc>
      </w:tr>
      <w:tr w:rsidR="00886970">
        <w:tc>
          <w:tcPr>
            <w:tcW w:w="1778" w:type="dxa"/>
          </w:tcPr>
          <w:p w:rsidR="00886970" w:rsidRDefault="000302D8">
            <w:pPr>
              <w:pStyle w:val="ttulo1"/>
            </w:pPr>
            <w:r>
              <w:t>Referências</w:t>
            </w:r>
          </w:p>
        </w:tc>
        <w:tc>
          <w:tcPr>
            <w:tcW w:w="472" w:type="dxa"/>
          </w:tcPr>
          <w:p w:rsidR="00886970" w:rsidRDefault="00886970"/>
        </w:tc>
        <w:tc>
          <w:tcPr>
            <w:tcW w:w="7830" w:type="dxa"/>
          </w:tcPr>
          <w:p w:rsidR="00886970" w:rsidRDefault="009845DA" w:rsidP="00C23472">
            <w:pPr>
              <w:pStyle w:val="Textodocurrculo"/>
            </w:pPr>
            <w:r>
              <w:t>Francisco</w:t>
            </w:r>
            <w:r w:rsidR="00346964">
              <w:t xml:space="preserve"> da Conceição Pinto </w:t>
            </w:r>
          </w:p>
          <w:p w:rsidR="00C23472" w:rsidRDefault="00C23472" w:rsidP="00C23472">
            <w:pPr>
              <w:pStyle w:val="Textodocurrculo"/>
            </w:pPr>
            <w:r>
              <w:t>Pastor</w:t>
            </w:r>
          </w:p>
          <w:p w:rsidR="00C23472" w:rsidRDefault="00C23472" w:rsidP="00C23472">
            <w:pPr>
              <w:pStyle w:val="Textodocurrculo"/>
            </w:pPr>
            <w:r>
              <w:t>Brasília, DF</w:t>
            </w:r>
          </w:p>
          <w:p w:rsidR="00C23472" w:rsidRDefault="00C23472" w:rsidP="00520A02">
            <w:pPr>
              <w:pStyle w:val="Textodocurrculo"/>
            </w:pPr>
            <w:r>
              <w:t xml:space="preserve">Telefone: (61) </w:t>
            </w:r>
            <w:r w:rsidR="009845DA" w:rsidRPr="009845DA">
              <w:t>9 8604-0103</w:t>
            </w:r>
          </w:p>
          <w:p w:rsidR="00C23472" w:rsidRDefault="00C23472" w:rsidP="00C23472">
            <w:pPr>
              <w:pStyle w:val="Textodocurrculo"/>
            </w:pPr>
          </w:p>
          <w:p w:rsidR="00C23472" w:rsidRDefault="00C23472" w:rsidP="00C23472">
            <w:pPr>
              <w:pStyle w:val="Textodocurrculo"/>
            </w:pPr>
          </w:p>
          <w:p w:rsidR="00C23472" w:rsidRDefault="00C23472" w:rsidP="00C23472">
            <w:pPr>
              <w:pStyle w:val="Textodocurrculo"/>
            </w:pPr>
          </w:p>
        </w:tc>
      </w:tr>
    </w:tbl>
    <w:p w:rsidR="00886970" w:rsidRDefault="00886970" w:rsidP="00A91BF9"/>
    <w:sectPr w:rsidR="00886970" w:rsidSect="004B7B2E">
      <w:footerReference w:type="default" r:id="rId9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DC0" w:rsidRDefault="00DB7DC0">
      <w:pPr>
        <w:spacing w:before="0" w:after="0" w:line="240" w:lineRule="auto"/>
      </w:pPr>
      <w:r>
        <w:separator/>
      </w:r>
    </w:p>
  </w:endnote>
  <w:endnote w:type="continuationSeparator" w:id="0">
    <w:p w:rsidR="00DB7DC0" w:rsidRDefault="00DB7D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164C0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DC0" w:rsidRDefault="00DB7DC0">
      <w:pPr>
        <w:spacing w:before="0" w:after="0" w:line="240" w:lineRule="auto"/>
      </w:pPr>
      <w:r>
        <w:separator/>
      </w:r>
    </w:p>
  </w:footnote>
  <w:footnote w:type="continuationSeparator" w:id="0">
    <w:p w:rsidR="00DB7DC0" w:rsidRDefault="00DB7DC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attachedTemplate r:id="rId1"/>
  <w:defaultTabStop w:val="720"/>
  <w:hyphenationZone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666"/>
    <w:rsid w:val="00016BB2"/>
    <w:rsid w:val="000302D8"/>
    <w:rsid w:val="000B4A25"/>
    <w:rsid w:val="000F3D8C"/>
    <w:rsid w:val="00164C0F"/>
    <w:rsid w:val="00346090"/>
    <w:rsid w:val="00346964"/>
    <w:rsid w:val="003F4AE1"/>
    <w:rsid w:val="004B7B2E"/>
    <w:rsid w:val="004C6215"/>
    <w:rsid w:val="00520A02"/>
    <w:rsid w:val="00591497"/>
    <w:rsid w:val="005B17F6"/>
    <w:rsid w:val="007032B3"/>
    <w:rsid w:val="00704B81"/>
    <w:rsid w:val="0077601E"/>
    <w:rsid w:val="00886970"/>
    <w:rsid w:val="008D5017"/>
    <w:rsid w:val="00930666"/>
    <w:rsid w:val="009845DA"/>
    <w:rsid w:val="00987CF5"/>
    <w:rsid w:val="009D4AAE"/>
    <w:rsid w:val="009E7FF4"/>
    <w:rsid w:val="00A1552A"/>
    <w:rsid w:val="00A44E54"/>
    <w:rsid w:val="00A859BE"/>
    <w:rsid w:val="00A91BF9"/>
    <w:rsid w:val="00AF0C11"/>
    <w:rsid w:val="00AF1017"/>
    <w:rsid w:val="00C23472"/>
    <w:rsid w:val="00C40D75"/>
    <w:rsid w:val="00C411AE"/>
    <w:rsid w:val="00D651C5"/>
    <w:rsid w:val="00DB7DC0"/>
    <w:rsid w:val="00DF203C"/>
    <w:rsid w:val="00E91BAE"/>
    <w:rsid w:val="00EA28A7"/>
    <w:rsid w:val="00F531ED"/>
    <w:rsid w:val="00FB2666"/>
    <w:rsid w:val="00FC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4347857F-43C9-4634-B9BE-EE384539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A0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A02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glossaryDocument" Target="glossary/document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pert\AppData\Roaming\Microsoft\Modelos\Curr&#237;cul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08046826084A4783302E32255B7D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E22068-A91E-4FBB-867A-C928227F8D32}"/>
      </w:docPartPr>
      <w:docPartBody>
        <w:p w:rsidR="00746015" w:rsidRDefault="003D7522">
          <w:pPr>
            <w:pStyle w:val="F008046826084A4783302E32255B7DF6"/>
          </w:pPr>
          <w:r>
            <w:t>[Cidade, Estado CEP]</w:t>
          </w:r>
        </w:p>
      </w:docPartBody>
    </w:docPart>
    <w:docPart>
      <w:docPartPr>
        <w:name w:val="EF708626E84147419E876E42C78F2D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3593EB-E5E0-404E-8BC7-E1B72407FC45}"/>
      </w:docPartPr>
      <w:docPartBody>
        <w:p w:rsidR="00746015" w:rsidRDefault="003D7522">
          <w:pPr>
            <w:pStyle w:val="EF708626E84147419E876E42C78F2DA7"/>
          </w:pPr>
          <w:r>
            <w:t>[Telefone]</w:t>
          </w:r>
        </w:p>
      </w:docPartBody>
    </w:docPart>
    <w:docPart>
      <w:docPartPr>
        <w:name w:val="1675EA89123440008A93BA8B31173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26E6E-BB0E-4916-A94A-38A05E6BDA74}"/>
      </w:docPartPr>
      <w:docPartBody>
        <w:p w:rsidR="00746015" w:rsidRDefault="003D7522">
          <w:pPr>
            <w:pStyle w:val="1675EA89123440008A93BA8B31173357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1C6D3337C31B4EE5BC2766875DECA4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A112DE-DFD1-4679-9295-FB4607B50F37}"/>
      </w:docPartPr>
      <w:docPartBody>
        <w:p w:rsidR="00746015" w:rsidRDefault="003D7522">
          <w:pPr>
            <w:pStyle w:val="1C6D3337C31B4EE5BC2766875DECA471"/>
          </w:pPr>
          <w:r>
            <w:t>[Seu Nome]</w:t>
          </w:r>
        </w:p>
      </w:docPartBody>
    </w:docPart>
    <w:docPart>
      <w:docPartPr>
        <w:name w:val="038D19B9D0C64C95B879DBC19360EB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4EE624-4F78-4C94-925F-23F40F3DA54A}"/>
      </w:docPartPr>
      <w:docPartBody>
        <w:p w:rsidR="00746015" w:rsidRDefault="003D7522">
          <w:pPr>
            <w:pStyle w:val="038D19B9D0C64C95B879DBC19360EB09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BD87F0AFA3845F78557140B699A0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83C128-B33E-41AB-972A-7D304DE55164}"/>
      </w:docPartPr>
      <w:docPartBody>
        <w:p w:rsidR="00746015" w:rsidRDefault="003D7522">
          <w:pPr>
            <w:pStyle w:val="8BD87F0AFA3845F78557140B699A079B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522"/>
    <w:rsid w:val="000952D9"/>
    <w:rsid w:val="000E6CD5"/>
    <w:rsid w:val="00251F0E"/>
    <w:rsid w:val="003D7522"/>
    <w:rsid w:val="006A48E7"/>
    <w:rsid w:val="00746015"/>
    <w:rsid w:val="00834164"/>
    <w:rsid w:val="008B4733"/>
    <w:rsid w:val="00AD7A45"/>
    <w:rsid w:val="00D01145"/>
    <w:rsid w:val="00D96DBD"/>
    <w:rsid w:val="00D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91366A6B2214B50B4EB5169B8711FB7">
    <w:name w:val="491366A6B2214B50B4EB5169B8711FB7"/>
  </w:style>
  <w:style w:type="paragraph" w:customStyle="1" w:styleId="F008046826084A4783302E32255B7DF6">
    <w:name w:val="F008046826084A4783302E32255B7DF6"/>
  </w:style>
  <w:style w:type="paragraph" w:customStyle="1" w:styleId="EF708626E84147419E876E42C78F2DA7">
    <w:name w:val="EF708626E84147419E876E42C78F2DA7"/>
  </w:style>
  <w:style w:type="paragraph" w:customStyle="1" w:styleId="93EB227544A44492AAAFB4C4D1E4AB45">
    <w:name w:val="93EB227544A44492AAAFB4C4D1E4AB45"/>
  </w:style>
  <w:style w:type="character" w:styleId="nfase">
    <w:name w:val="Emphasis"/>
    <w:basedOn w:val="Fontepargpadro"/>
    <w:uiPriority w:val="2"/>
    <w:unhideWhenUsed/>
    <w:qFormat/>
    <w:rPr>
      <w:color w:val="4472C4" w:themeColor="accent1"/>
    </w:rPr>
  </w:style>
  <w:style w:type="paragraph" w:customStyle="1" w:styleId="1675EA89123440008A93BA8B31173357">
    <w:name w:val="1675EA89123440008A93BA8B31173357"/>
  </w:style>
  <w:style w:type="paragraph" w:customStyle="1" w:styleId="1C6D3337C31B4EE5BC2766875DECA471">
    <w:name w:val="1C6D3337C31B4EE5BC2766875DECA471"/>
  </w:style>
  <w:style w:type="paragraph" w:customStyle="1" w:styleId="F4E77915BF73485D92E471920F02F73F">
    <w:name w:val="F4E77915BF73485D92E471920F02F73F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611B6605C794446AB421D8FED138959A">
    <w:name w:val="611B6605C794446AB421D8FED138959A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038D19B9D0C64C95B879DBC19360EB09">
    <w:name w:val="038D19B9D0C64C95B879DBC19360EB09"/>
  </w:style>
  <w:style w:type="character" w:customStyle="1" w:styleId="Textodoespaoreservado0">
    <w:name w:val="Texto do espaço reservado"/>
    <w:basedOn w:val="Fontepargpadro"/>
    <w:uiPriority w:val="99"/>
    <w:semiHidden/>
    <w:rPr>
      <w:color w:val="808080"/>
    </w:rPr>
  </w:style>
  <w:style w:type="paragraph" w:customStyle="1" w:styleId="8BD87F0AFA3845F78557140B699A079B">
    <w:name w:val="8BD87F0AFA3845F78557140B699A079B"/>
  </w:style>
  <w:style w:type="paragraph" w:customStyle="1" w:styleId="92589D58BBDD46ECB96418410F1E6735">
    <w:name w:val="92589D58BBDD46ECB96418410F1E6735"/>
  </w:style>
  <w:style w:type="paragraph" w:customStyle="1" w:styleId="4D5A3ECEE8AB4E01ABDF3583F2746663">
    <w:name w:val="4D5A3ECEE8AB4E01ABDF3583F2746663"/>
  </w:style>
  <w:style w:type="paragraph" w:customStyle="1" w:styleId="F177D36D786B4661B83F1D17DF186A18">
    <w:name w:val="F177D36D786B4661B83F1D17DF186A18"/>
  </w:style>
  <w:style w:type="paragraph" w:customStyle="1" w:styleId="D1267EA1FFA64E1AAB70E4DECD1C2FE9">
    <w:name w:val="D1267EA1FFA64E1AAB70E4DECD1C2FE9"/>
  </w:style>
  <w:style w:type="paragraph" w:customStyle="1" w:styleId="AAE7184D028F43908521B8ABEE50D9B7">
    <w:name w:val="AAE7184D028F43908521B8ABEE50D9B7"/>
  </w:style>
  <w:style w:type="paragraph" w:customStyle="1" w:styleId="5B780327280F438ABB06FE5C508D7489">
    <w:name w:val="5B780327280F438ABB06FE5C508D7489"/>
  </w:style>
  <w:style w:type="paragraph" w:customStyle="1" w:styleId="738081CF30FF4990B7845A7569D226B0">
    <w:name w:val="738081CF30FF4990B7845A7569D226B0"/>
  </w:style>
  <w:style w:type="paragraph" w:customStyle="1" w:styleId="B54F0441F66A4FFB98481FC9B6A49D11">
    <w:name w:val="B54F0441F66A4FFB98481FC9B6A49D11"/>
  </w:style>
  <w:style w:type="paragraph" w:customStyle="1" w:styleId="1512422A471A4AA69F915625E46687F9">
    <w:name w:val="1512422A471A4AA69F915625E46687F9"/>
  </w:style>
  <w:style w:type="paragraph" w:customStyle="1" w:styleId="52B2B7B7A3C04D949A22F9FAF630283F">
    <w:name w:val="52B2B7B7A3C04D949A22F9FAF6302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/>
  <Abstract/>
  <CompanyAddress/>
  <CompanyPhone>0619 8588-2361       </CompanyPhone>
  <CompanyFax/>
  <CompanyEmail>khamila-christie@hotmail.com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Currículo.dotx</Template>
  <TotalTime>0</TotalTime>
  <Pages>1</Pages>
  <Words>225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KHAMILA CHRISTIE DA COSTA PINTO</dc:creator>
  <cp:keywords/>
  <cp:lastModifiedBy>Khamila Christie</cp:lastModifiedBy>
  <cp:revision>2</cp:revision>
  <cp:lastPrinted>2018-01-23T17:25:00Z</cp:lastPrinted>
  <dcterms:created xsi:type="dcterms:W3CDTF">2018-11-21T17:44:00Z</dcterms:created>
  <dcterms:modified xsi:type="dcterms:W3CDTF">2018-11-21T17:44:00Z</dcterms:modified>
  <cp:category>Brasília-DF, Sobradinho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