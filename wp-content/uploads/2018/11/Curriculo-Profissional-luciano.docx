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1927A2" w:rsidRPr="001927A2" w:rsidTr="001927A2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25"/>
              <w:gridCol w:w="5025"/>
            </w:tblGrid>
            <w:tr w:rsidR="001927A2" w:rsidRPr="001927A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1927A2" w:rsidRPr="001927A2">
              <w:trPr>
                <w:trHeight w:val="12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120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:rsidR="001927A2" w:rsidRPr="001927A2" w:rsidRDefault="001927A2" w:rsidP="001927A2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pt-BR"/>
        </w:rPr>
      </w:pPr>
    </w:p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1927A2" w:rsidRPr="001927A2" w:rsidTr="001927A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1927A2" w:rsidRPr="001927A2" w:rsidTr="001927A2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3"/>
              <w:gridCol w:w="7920"/>
              <w:gridCol w:w="7"/>
            </w:tblGrid>
            <w:tr w:rsidR="001927A2" w:rsidRPr="001927A2" w:rsidTr="005437B2">
              <w:trPr>
                <w:tblCellSpacing w:w="0" w:type="dxa"/>
              </w:trPr>
              <w:tc>
                <w:tcPr>
                  <w:tcW w:w="2123" w:type="dxa"/>
                  <w:hideMark/>
                </w:tcPr>
                <w:p w:rsidR="001927A2" w:rsidRPr="001927A2" w:rsidRDefault="006C6804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editId="21CAD16B">
                            <wp:simplePos x="0" y="0"/>
                            <wp:positionH relativeFrom="column">
                              <wp:posOffset>-8255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076325" cy="1400175"/>
                            <wp:effectExtent l="10795" t="13970" r="8255" b="5080"/>
                            <wp:wrapNone/>
                            <wp:docPr id="2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6325" cy="1400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" o:spid="_x0000_s1026" style="position:absolute;margin-left:-.65pt;margin-top:.35pt;width:84.75pt;height:11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"/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editId="5FBDE86F">
                        <wp:extent cx="1076325" cy="1352550"/>
                        <wp:effectExtent l="0" t="0" r="0" b="0"/>
                        <wp:docPr id="1" name="Imagem 1" descr="http://www.elancers.net/fotos_cadastrados/s_foto_empres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1" descr="http://www.elancers.net/fotos_cadastrados/s_foto_empres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16" w:type="dxa"/>
                  <w:vAlign w:val="center"/>
                  <w:hideMark/>
                </w:tcPr>
                <w:tbl>
                  <w:tblPr>
                    <w:tblpPr w:leftFromText="141" w:rightFromText="141" w:horzAnchor="margin" w:tblpY="1"/>
                    <w:tblOverlap w:val="never"/>
                    <w:tblW w:w="76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5437B2" w:rsidRPr="001927A2" w:rsidTr="005437B2">
                    <w:trPr>
                      <w:trHeight w:val="405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666666"/>
                          <w:bottom w:val="single" w:sz="36" w:space="0" w:color="FAFAFA"/>
                        </w:tcBorders>
                        <w:vAlign w:val="center"/>
                        <w:hideMark/>
                      </w:tcPr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b/>
                            <w:bCs/>
                            <w:color w:val="666666"/>
                            <w:sz w:val="20"/>
                            <w:szCs w:val="20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666666"/>
                            <w:sz w:val="20"/>
                            <w:szCs w:val="20"/>
                            <w:lang w:eastAsia="pt-BR"/>
                          </w:rPr>
                          <w:t>Dados Pessoais</w:t>
                        </w:r>
                      </w:p>
                    </w:tc>
                  </w:tr>
                  <w:tr w:rsidR="005437B2" w:rsidRPr="001927A2" w:rsidTr="005437B2">
                    <w:trPr>
                      <w:trHeight w:val="1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Nome:</w:t>
                        </w:r>
                        <w:r w:rsidR="00017C6E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Luciano Flor do Rêgo</w:t>
                        </w: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5437B2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Data de Nascimento:</w:t>
                              </w:r>
                              <w:r w:rsidR="00017C6E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09/05/1996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Sexo:</w:t>
                              </w:r>
                              <w:r w:rsidRPr="001927A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Masculino</w:t>
                              </w:r>
                            </w:p>
                          </w:tc>
                        </w:tr>
                      </w:tbl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5437B2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88642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Idade:</w:t>
                              </w:r>
                              <w:r w:rsidR="00017C6E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22 anos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Estado civil:</w:t>
                              </w:r>
                              <w:r w:rsidRPr="001927A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Solteiro</w:t>
                              </w:r>
                            </w:p>
                          </w:tc>
                        </w:tr>
                      </w:tbl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5437B2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Endereço:</w:t>
                              </w:r>
                              <w:r w:rsidR="00017C6E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 xml:space="preserve"> QN 5B conjunto 06 lote 01 casa 01 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5437B2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Bairro:</w:t>
                              </w:r>
                              <w:r w:rsidR="00017C6E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 xml:space="preserve"> Riacho Fundo II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5437B2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Cidade:</w:t>
                              </w:r>
                              <w:r w:rsidR="00017C6E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Brasília / DF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927A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CEP:</w:t>
                              </w:r>
                              <w:r w:rsidR="00017C6E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szCs w:val="17"/>
                                  <w:lang w:eastAsia="pt-BR"/>
                                </w:rPr>
                                <w:t> 71880526</w:t>
                              </w:r>
                            </w:p>
                          </w:tc>
                        </w:tr>
                      </w:tbl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72"/>
                          <w:gridCol w:w="3048"/>
                        </w:tblGrid>
                        <w:tr w:rsidR="005437B2" w:rsidRPr="001927A2" w:rsidTr="00CE4005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D0459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6" w:space="0" w:color="F8F8F8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5437B2" w:rsidRPr="001927A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5437B2" w:rsidRPr="001927A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1927A2" w:rsidTr="005437B2">
                    <w:trPr>
                      <w:trHeight w:val="15"/>
                      <w:tblCellSpacing w:w="0" w:type="dxa"/>
                    </w:trPr>
                    <w:tc>
                      <w:tcPr>
                        <w:tcW w:w="7620" w:type="dxa"/>
                        <w:vAlign w:val="center"/>
                        <w:hideMark/>
                      </w:tcPr>
                      <w:p w:rsidR="005437B2" w:rsidRPr="001927A2" w:rsidRDefault="005437B2" w:rsidP="005437B2">
                        <w:pPr>
                          <w:spacing w:after="0" w:line="15" w:lineRule="atLeas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927A2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</w:tbl>
                <w:p w:rsidR="001927A2" w:rsidRPr="001927A2" w:rsidRDefault="001927A2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5437B2" w:rsidRPr="005437B2" w:rsidTr="005437B2">
              <w:trPr>
                <w:gridAfter w:val="1"/>
                <w:trHeight w:val="405"/>
                <w:tblCellSpacing w:w="0" w:type="dxa"/>
              </w:trPr>
              <w:tc>
                <w:tcPr>
                  <w:tcW w:w="10043" w:type="dxa"/>
                  <w:gridSpan w:val="2"/>
                  <w:tcBorders>
                    <w:top w:val="single" w:sz="6" w:space="0" w:color="666666"/>
                    <w:bottom w:val="single" w:sz="36" w:space="0" w:color="FAFAFA"/>
                  </w:tcBorders>
                  <w:vAlign w:val="center"/>
                  <w:hideMark/>
                </w:tcPr>
                <w:p w:rsidR="005437B2" w:rsidRPr="005437B2" w:rsidRDefault="005437B2" w:rsidP="005437B2">
                  <w:pPr>
                    <w:spacing w:after="0" w:line="240" w:lineRule="auto"/>
                    <w:rPr>
                      <w:rFonts w:ascii="Verdana" w:eastAsia="Times New Roman" w:hAnsi="Verdana"/>
                      <w:b/>
                      <w:bCs/>
                      <w:color w:val="666666"/>
                      <w:sz w:val="20"/>
                      <w:szCs w:val="20"/>
                      <w:lang w:eastAsia="pt-BR"/>
                    </w:rPr>
                  </w:pPr>
                  <w:r w:rsidRPr="005437B2">
                    <w:rPr>
                      <w:rFonts w:ascii="Verdana" w:eastAsia="Times New Roman" w:hAnsi="Verdana"/>
                      <w:b/>
                      <w:bCs/>
                      <w:color w:val="666666"/>
                      <w:sz w:val="20"/>
                      <w:szCs w:val="20"/>
                      <w:lang w:eastAsia="pt-BR"/>
                    </w:rPr>
                    <w:t>Dados complementares</w:t>
                  </w:r>
                </w:p>
              </w:tc>
            </w:tr>
          </w:tbl>
          <w:p w:rsidR="005437B2" w:rsidRPr="005437B2" w:rsidRDefault="005437B2" w:rsidP="005437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100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50"/>
            </w:tblGrid>
            <w:tr w:rsidR="005437B2" w:rsidRPr="005437B2" w:rsidTr="005437B2">
              <w:trPr>
                <w:tblCellSpacing w:w="0" w:type="dxa"/>
                <w:jc w:val="center"/>
              </w:trPr>
              <w:tc>
                <w:tcPr>
                  <w:tcW w:w="10050" w:type="dxa"/>
                  <w:vAlign w:val="center"/>
                  <w:hideMark/>
                </w:tcPr>
                <w:tbl>
                  <w:tblPr>
                    <w:tblW w:w="100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9"/>
                    <w:gridCol w:w="7731"/>
                  </w:tblGrid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5437B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Cidade de Nascimento:</w:t>
                        </w: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017C6E" w:rsidP="00AF4CCE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Sapé</w:t>
                        </w:r>
                      </w:p>
                    </w:tc>
                  </w:tr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5437B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Estado de Nascimento:</w:t>
                        </w: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AF4CCE" w:rsidP="00AF4CCE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 xml:space="preserve"> </w:t>
                        </w:r>
                        <w:r w:rsidR="00017C6E">
                          <w:rPr>
                            <w:rFonts w:ascii="Verdana" w:eastAsia="Times New Roman" w:hAnsi="Verdana"/>
                            <w:color w:val="575757"/>
                            <w:sz w:val="17"/>
                            <w:szCs w:val="17"/>
                            <w:lang w:eastAsia="pt-BR"/>
                          </w:rPr>
                          <w:t>Paraíba</w:t>
                        </w:r>
                      </w:p>
                    </w:tc>
                  </w:tr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88642D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   </w:t>
                        </w:r>
                        <w:r w:rsidRPr="005437B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RG: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 </w:t>
                        </w:r>
                        <w:r w:rsidR="00017C6E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4.101904</w:t>
                        </w: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75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46"/>
                          <w:gridCol w:w="3448"/>
                          <w:gridCol w:w="6"/>
                        </w:tblGrid>
                        <w:tr w:rsidR="005437B2" w:rsidRPr="005437B2">
                          <w:trPr>
                            <w:tblCellSpacing w:w="0" w:type="dxa"/>
                          </w:trPr>
                          <w:tc>
                            <w:tcPr>
                              <w:tcW w:w="4050" w:type="dxa"/>
                              <w:vAlign w:val="center"/>
                              <w:hideMark/>
                            </w:tcPr>
                            <w:p w:rsidR="005437B2" w:rsidRPr="005437B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5437B2" w:rsidRPr="005437B2" w:rsidRDefault="005437B2" w:rsidP="0088642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 w:rsidRPr="005437B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575757"/>
                                  <w:sz w:val="17"/>
                                  <w:lang w:eastAsia="pt-BR"/>
                                </w:rPr>
                                <w:t>Orgão</w:t>
                              </w:r>
                              <w:proofErr w:type="spellEnd"/>
                              <w:r w:rsidRPr="005437B2">
                                <w:rPr>
                                  <w:rFonts w:ascii="Verdana" w:eastAsia="Times New Roman" w:hAnsi="Verdana"/>
                                  <w:color w:val="575757"/>
                                  <w:sz w:val="17"/>
                                  <w:lang w:eastAsia="pt-BR"/>
                                </w:rPr>
                                <w:t> </w:t>
                              </w:r>
                              <w:r w:rsidRPr="005437B2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r w:rsidR="00D523BB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  <w:t>PB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37B2" w:rsidRPr="005437B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88642D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   </w:t>
                        </w:r>
                        <w:r w:rsidRPr="005437B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Emissão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 </w:t>
                        </w:r>
                        <w:r w:rsidR="00017C6E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26/09/2012</w:t>
                        </w: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75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47"/>
                          <w:gridCol w:w="3447"/>
                          <w:gridCol w:w="6"/>
                        </w:tblGrid>
                        <w:tr w:rsidR="005437B2" w:rsidRPr="005437B2">
                          <w:trPr>
                            <w:tblCellSpacing w:w="0" w:type="dxa"/>
                          </w:trPr>
                          <w:tc>
                            <w:tcPr>
                              <w:tcW w:w="4050" w:type="dxa"/>
                              <w:vAlign w:val="center"/>
                              <w:hideMark/>
                            </w:tcPr>
                            <w:p w:rsidR="005437B2" w:rsidRPr="005437B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5437B2" w:rsidRPr="005437B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37B2" w:rsidRPr="005437B2" w:rsidRDefault="005437B2" w:rsidP="005437B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5437B2" w:rsidRPr="005437B2">
                    <w:trPr>
                      <w:tblCellSpacing w:w="0" w:type="dxa"/>
                    </w:trPr>
                    <w:tc>
                      <w:tcPr>
                        <w:tcW w:w="225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88642D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   </w:t>
                        </w:r>
                        <w:r w:rsidRPr="005437B2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UF: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 xml:space="preserve"> </w:t>
                        </w:r>
                        <w:r w:rsidR="00017C6E">
                          <w:rPr>
                            <w:rFonts w:ascii="Verdana" w:eastAsia="Times New Roman" w:hAnsi="Verdana"/>
                            <w:b/>
                            <w:bCs/>
                            <w:color w:val="575757"/>
                            <w:sz w:val="17"/>
                            <w:lang w:eastAsia="pt-BR"/>
                          </w:rPr>
                          <w:t>PB</w:t>
                        </w:r>
                      </w:p>
                    </w:tc>
                    <w:tc>
                      <w:tcPr>
                        <w:tcW w:w="7500" w:type="dxa"/>
                        <w:tcBorders>
                          <w:bottom w:val="single" w:sz="6" w:space="0" w:color="F8F8F8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5437B2" w:rsidRPr="005437B2" w:rsidRDefault="005437B2" w:rsidP="005437B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5437B2" w:rsidRPr="005437B2" w:rsidRDefault="005437B2" w:rsidP="005437B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:rsidR="001927A2" w:rsidRPr="001927A2" w:rsidRDefault="001927A2" w:rsidP="001927A2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pt-BR"/>
        </w:rPr>
      </w:pPr>
    </w:p>
    <w:tbl>
      <w:tblPr>
        <w:tblW w:w="10167" w:type="dxa"/>
        <w:jc w:val="center"/>
        <w:tblCellSpacing w:w="0" w:type="dxa"/>
        <w:tblInd w:w="-1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0"/>
        <w:gridCol w:w="7848"/>
      </w:tblGrid>
      <w:tr w:rsidR="001927A2" w:rsidRPr="001927A2" w:rsidTr="00E67118">
        <w:trPr>
          <w:trHeight w:val="405"/>
          <w:tblCellSpacing w:w="0" w:type="dxa"/>
          <w:jc w:val="center"/>
        </w:trPr>
        <w:tc>
          <w:tcPr>
            <w:tcW w:w="10167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E67118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E67118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Qualificação Profissional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E67118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b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50"/>
            </w:tblGrid>
            <w:tr w:rsidR="001927A2" w:rsidRPr="00E67118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E67118" w:rsidRDefault="001927A2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1927A2" w:rsidRPr="00E67118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15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rHeight w:val="405"/>
          <w:tblCellSpacing w:w="0" w:type="dxa"/>
          <w:jc w:val="center"/>
        </w:trPr>
        <w:tc>
          <w:tcPr>
            <w:tcW w:w="10167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Informações Complementares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4"/>
              <w:gridCol w:w="7576"/>
            </w:tblGrid>
            <w:tr w:rsidR="001927A2" w:rsidRPr="001927A2" w:rsidTr="0088642D">
              <w:trPr>
                <w:tblCellSpacing w:w="0" w:type="dxa"/>
              </w:trPr>
              <w:tc>
                <w:tcPr>
                  <w:tcW w:w="2474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Trabalhando:</w:t>
                  </w:r>
                </w:p>
              </w:tc>
              <w:tc>
                <w:tcPr>
                  <w:tcW w:w="7576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D523BB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Não</w:t>
                  </w:r>
                </w:p>
              </w:tc>
            </w:tr>
            <w:tr w:rsidR="001927A2" w:rsidRPr="001927A2" w:rsidTr="0088642D">
              <w:trPr>
                <w:tblCellSpacing w:w="0" w:type="dxa"/>
              </w:trPr>
              <w:tc>
                <w:tcPr>
                  <w:tcW w:w="2474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Local de preferência:</w:t>
                  </w:r>
                </w:p>
              </w:tc>
              <w:tc>
                <w:tcPr>
                  <w:tcW w:w="7576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D523BB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Pronto socorro e UTI.</w:t>
                  </w:r>
                </w:p>
              </w:tc>
            </w:tr>
            <w:tr w:rsidR="001927A2" w:rsidRPr="001927A2" w:rsidTr="0088642D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2"/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15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rHeight w:val="405"/>
          <w:tblCellSpacing w:w="0" w:type="dxa"/>
          <w:jc w:val="center"/>
        </w:trPr>
        <w:tc>
          <w:tcPr>
            <w:tcW w:w="10167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Formas de contato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Celular: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D523BB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61 993797720 / 61 983453556</w:t>
            </w: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E-mail: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D523BB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lucianoflor123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.lf@gmail.com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15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1927A2" w:rsidRPr="001927A2" w:rsidTr="00E67118">
        <w:trPr>
          <w:trHeight w:val="405"/>
          <w:tblCellSpacing w:w="0" w:type="dxa"/>
          <w:jc w:val="center"/>
        </w:trPr>
        <w:tc>
          <w:tcPr>
            <w:tcW w:w="10167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Situação atual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Cargo: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D523BB" w:rsidP="008864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Servente de Limpeza</w:t>
            </w: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Disponibilidade: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BA3F2A" w:rsidP="008864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Noite</w:t>
            </w: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Nível hierárquico: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BA3F2A" w:rsidRDefault="00BA3F2A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BA3F2A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Técnico</w:t>
            </w: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Área de Atuação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E67118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/>
                <w:color w:val="575757"/>
                <w:sz w:val="17"/>
                <w:szCs w:val="17"/>
                <w:lang w:eastAsia="pt-BR"/>
              </w:rPr>
              <w:t xml:space="preserve">: </w:t>
            </w:r>
            <w:r w:rsidR="00BA3F2A" w:rsidRPr="00E67118">
              <w:rPr>
                <w:rFonts w:ascii="Verdana" w:eastAsia="Times New Roman" w:hAnsi="Verdana"/>
                <w:b/>
                <w:color w:val="575757"/>
                <w:sz w:val="17"/>
                <w:szCs w:val="17"/>
                <w:lang w:eastAsia="pt-BR"/>
              </w:rPr>
              <w:t>Pronto Socorro e</w:t>
            </w:r>
            <w:r w:rsidR="00763E43" w:rsidRPr="00E67118">
              <w:rPr>
                <w:rFonts w:ascii="Verdana" w:eastAsia="Times New Roman" w:hAnsi="Verdana"/>
                <w:b/>
                <w:color w:val="575757"/>
                <w:sz w:val="17"/>
                <w:szCs w:val="17"/>
                <w:lang w:eastAsia="pt-BR"/>
              </w:rPr>
              <w:t xml:space="preserve"> Unidade de Terapia Intensiva </w:t>
            </w:r>
            <w:proofErr w:type="gramStart"/>
            <w:r w:rsidR="00763E43" w:rsidRPr="00E67118">
              <w:rPr>
                <w:rFonts w:ascii="Verdana" w:eastAsia="Times New Roman" w:hAnsi="Verdana"/>
                <w:b/>
                <w:color w:val="575757"/>
                <w:sz w:val="17"/>
                <w:szCs w:val="17"/>
                <w:lang w:eastAsia="pt-BR"/>
              </w:rPr>
              <w:t xml:space="preserve">( </w:t>
            </w:r>
            <w:proofErr w:type="gramEnd"/>
            <w:r w:rsidR="00BA3F2A" w:rsidRPr="00E67118">
              <w:rPr>
                <w:rFonts w:ascii="Verdana" w:eastAsia="Times New Roman" w:hAnsi="Verdana"/>
                <w:b/>
                <w:color w:val="575757"/>
                <w:sz w:val="17"/>
                <w:szCs w:val="17"/>
                <w:lang w:eastAsia="pt-BR"/>
              </w:rPr>
              <w:t>UTI )</w:t>
            </w: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319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Principal:</w:t>
            </w:r>
          </w:p>
        </w:tc>
        <w:tc>
          <w:tcPr>
            <w:tcW w:w="7848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BA3F2A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Pronto Socorro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15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1927A2" w:rsidRPr="001927A2" w:rsidTr="00E67118">
        <w:trPr>
          <w:trHeight w:val="405"/>
          <w:tblCellSpacing w:w="0" w:type="dxa"/>
          <w:jc w:val="center"/>
        </w:trPr>
        <w:tc>
          <w:tcPr>
            <w:tcW w:w="10167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Formação Acadêmica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2299" w:type="dxa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575757"/>
                <w:sz w:val="17"/>
                <w:lang w:eastAsia="pt-BR"/>
              </w:rPr>
              <w:t>Graduação máxima:</w:t>
            </w:r>
          </w:p>
        </w:tc>
        <w:tc>
          <w:tcPr>
            <w:tcW w:w="7868" w:type="dxa"/>
            <w:gridSpan w:val="2"/>
            <w:tcBorders>
              <w:bottom w:val="single" w:sz="6" w:space="0" w:color="F8F8F8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1927A2" w:rsidRPr="001927A2" w:rsidRDefault="00BA3F2A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 Nível Técnico</w:t>
            </w: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5550"/>
              <w:gridCol w:w="2250"/>
            </w:tblGrid>
            <w:tr w:rsidR="001927A2" w:rsidRPr="001927A2" w:rsidTr="00384E55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Instituição:</w:t>
                  </w:r>
                </w:p>
              </w:tc>
              <w:tc>
                <w:tcPr>
                  <w:tcW w:w="7800" w:type="dxa"/>
                  <w:gridSpan w:val="2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BA3F2A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Centro Educacional em Saúde</w:t>
                  </w:r>
                </w:p>
              </w:tc>
            </w:tr>
            <w:tr w:rsidR="001927A2" w:rsidRPr="001927A2" w:rsidTr="00384E55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Curso</w:t>
                  </w:r>
                  <w:r w:rsidR="009575F3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s</w:t>
                  </w:r>
                  <w:bookmarkStart w:id="0" w:name="_GoBack"/>
                  <w:bookmarkEnd w:id="0"/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:</w:t>
                  </w:r>
                </w:p>
              </w:tc>
              <w:tc>
                <w:tcPr>
                  <w:tcW w:w="7800" w:type="dxa"/>
                  <w:gridSpan w:val="2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BA3F2A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Técnico de Enfermagem</w:t>
                  </w:r>
                  <w:r w:rsidR="009575F3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, </w:t>
                  </w:r>
                  <w:r w:rsidR="007D387F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APH</w:t>
                  </w:r>
                  <w:r w:rsidR="009575F3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e Bombeiro civil.</w:t>
                  </w:r>
                </w:p>
              </w:tc>
            </w:tr>
            <w:tr w:rsidR="00E67118" w:rsidRPr="001927A2" w:rsidTr="00384E55">
              <w:trPr>
                <w:gridAfter w:val="1"/>
                <w:wAfter w:w="2250" w:type="dxa"/>
                <w:tblCellSpacing w:w="0" w:type="dxa"/>
              </w:trPr>
              <w:tc>
                <w:tcPr>
                  <w:tcW w:w="7800" w:type="dxa"/>
                  <w:gridSpan w:val="2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67118" w:rsidRPr="001927A2" w:rsidRDefault="00E67118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1927A2" w:rsidRPr="001927A2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3"/>
                  <w:vAlign w:val="center"/>
                  <w:hideMark/>
                </w:tcPr>
                <w:p w:rsidR="0088642D" w:rsidRPr="004C62EB" w:rsidRDefault="001927A2" w:rsidP="001927A2">
                  <w:pPr>
                    <w:spacing w:after="0" w:line="15" w:lineRule="atLeast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pt-BR"/>
                    </w:rPr>
                  </w:pPr>
                  <w:r w:rsidRPr="00E67118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rHeight w:val="405"/>
          <w:tblCellSpacing w:w="0" w:type="dxa"/>
          <w:jc w:val="center"/>
        </w:trPr>
        <w:tc>
          <w:tcPr>
            <w:tcW w:w="10167" w:type="dxa"/>
            <w:gridSpan w:val="3"/>
            <w:tcBorders>
              <w:top w:val="single" w:sz="6" w:space="0" w:color="666666"/>
              <w:bottom w:val="single" w:sz="36" w:space="0" w:color="FAFAFA"/>
            </w:tcBorders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</w:pPr>
            <w:r w:rsidRPr="001927A2">
              <w:rPr>
                <w:rFonts w:ascii="Verdana" w:eastAsia="Times New Roman" w:hAnsi="Verdana"/>
                <w:b/>
                <w:bCs/>
                <w:color w:val="666666"/>
                <w:sz w:val="20"/>
                <w:szCs w:val="20"/>
                <w:lang w:eastAsia="pt-BR"/>
              </w:rPr>
              <w:t>Experiência Profissional</w:t>
            </w: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7800"/>
            </w:tblGrid>
            <w:tr w:rsidR="001927A2" w:rsidRPr="001927A2" w:rsidTr="00E6711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Empresa: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763E43" w:rsidP="001927A2">
                  <w:pPr>
                    <w:spacing w:after="0" w:line="0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Liderança Serviço </w:t>
                  </w:r>
                </w:p>
              </w:tc>
            </w:tr>
            <w:tr w:rsidR="001927A2" w:rsidRPr="001927A2" w:rsidTr="00E6711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Porte da Empresa: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763E43" w:rsidP="001927A2">
                  <w:pPr>
                    <w:spacing w:after="0" w:line="0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Grande porte</w:t>
                  </w:r>
                </w:p>
              </w:tc>
            </w:tr>
            <w:tr w:rsidR="001927A2" w:rsidRPr="001927A2" w:rsidTr="00E6711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Data de Início: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7"/>
                    <w:gridCol w:w="3447"/>
                    <w:gridCol w:w="6"/>
                  </w:tblGrid>
                  <w:tr w:rsidR="001927A2" w:rsidRPr="001927A2">
                    <w:trPr>
                      <w:tblCellSpacing w:w="0" w:type="dxa"/>
                    </w:trPr>
                    <w:tc>
                      <w:tcPr>
                        <w:tcW w:w="4050" w:type="dxa"/>
                        <w:vAlign w:val="center"/>
                        <w:hideMark/>
                      </w:tcPr>
                      <w:p w:rsidR="001927A2" w:rsidRPr="001927A2" w:rsidRDefault="00763E43" w:rsidP="001927A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  <w:t xml:space="preserve"> 04/08/2015</w:t>
                        </w:r>
                      </w:p>
                    </w:tc>
                    <w:tc>
                      <w:tcPr>
                        <w:tcW w:w="3450" w:type="dxa"/>
                        <w:vAlign w:val="center"/>
                        <w:hideMark/>
                      </w:tcPr>
                      <w:p w:rsidR="001927A2" w:rsidRPr="001927A2" w:rsidRDefault="001927A2" w:rsidP="001927A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927A2" w:rsidRPr="001927A2" w:rsidRDefault="001927A2" w:rsidP="001927A2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1927A2" w:rsidRPr="001927A2" w:rsidRDefault="001927A2" w:rsidP="001927A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1927A2" w:rsidRPr="001927A2" w:rsidTr="00E6711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Cargo: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763E43" w:rsidP="0088642D">
                  <w:pPr>
                    <w:spacing w:after="0" w:line="0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Servente de Limpeza</w:t>
                  </w:r>
                </w:p>
              </w:tc>
            </w:tr>
            <w:tr w:rsidR="001927A2" w:rsidRPr="001927A2" w:rsidTr="00E67118">
              <w:trPr>
                <w:tblCellSpacing w:w="0" w:type="dxa"/>
              </w:trPr>
              <w:tc>
                <w:tcPr>
                  <w:tcW w:w="225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1927A2" w:rsidRPr="001927A2" w:rsidRDefault="001927A2" w:rsidP="001927A2">
                  <w:pPr>
                    <w:spacing w:after="0" w:line="0" w:lineRule="atLeast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 w:rsidRPr="001927A2">
                    <w:rPr>
                      <w:rFonts w:ascii="Verdana" w:eastAsia="Times New Roman" w:hAnsi="Verdana"/>
                      <w:b/>
                      <w:bCs/>
                      <w:color w:val="575757"/>
                      <w:sz w:val="17"/>
                      <w:lang w:eastAsia="pt-BR"/>
                    </w:rPr>
                    <w:t>Atribuições:</w:t>
                  </w:r>
                </w:p>
              </w:tc>
              <w:tc>
                <w:tcPr>
                  <w:tcW w:w="7800" w:type="dxa"/>
                  <w:tcBorders>
                    <w:bottom w:val="single" w:sz="6" w:space="0" w:color="F8F8F8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927A2" w:rsidRPr="001927A2" w:rsidRDefault="00763E43" w:rsidP="001927A2">
                  <w:pPr>
                    <w:spacing w:after="0" w:line="0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 </w:t>
                  </w:r>
                  <w:r w:rsidR="007D387F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L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impezas de salas, corredores, banheiros</w:t>
                  </w:r>
                  <w:r w:rsidR="007D387F"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 xml:space="preserve"> e preservação do Ambiente.</w:t>
                  </w:r>
                </w:p>
              </w:tc>
            </w:tr>
            <w:tr w:rsidR="001927A2" w:rsidRPr="001927A2">
              <w:trPr>
                <w:trHeight w:val="15"/>
                <w:tblCellSpacing w:w="0" w:type="dxa"/>
              </w:trPr>
              <w:tc>
                <w:tcPr>
                  <w:tcW w:w="10050" w:type="dxa"/>
                  <w:gridSpan w:val="2"/>
                  <w:vAlign w:val="center"/>
                  <w:hideMark/>
                </w:tcPr>
                <w:p w:rsidR="001927A2" w:rsidRPr="001927A2" w:rsidRDefault="001927A2" w:rsidP="001927A2">
                  <w:pPr>
                    <w:spacing w:after="0" w:line="15" w:lineRule="atLeast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rHeight w:val="15"/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  <w:lang w:eastAsia="pt-BR"/>
              </w:rPr>
            </w:pPr>
          </w:p>
        </w:tc>
      </w:tr>
      <w:tr w:rsidR="001927A2" w:rsidRPr="001927A2" w:rsidTr="00E67118">
        <w:trPr>
          <w:tblCellSpacing w:w="0" w:type="dxa"/>
          <w:jc w:val="center"/>
        </w:trPr>
        <w:tc>
          <w:tcPr>
            <w:tcW w:w="10167" w:type="dxa"/>
            <w:gridSpan w:val="3"/>
            <w:vAlign w:val="center"/>
            <w:hideMark/>
          </w:tcPr>
          <w:p w:rsidR="001927A2" w:rsidRPr="001927A2" w:rsidRDefault="001927A2" w:rsidP="001927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:rsidR="00271885" w:rsidRDefault="00271885" w:rsidP="007D387F"/>
    <w:sectPr w:rsidR="00271885" w:rsidSect="001927A2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C6E"/>
    <w:rsid w:val="00017C6E"/>
    <w:rsid w:val="0008368A"/>
    <w:rsid w:val="001927A2"/>
    <w:rsid w:val="00271885"/>
    <w:rsid w:val="00384E55"/>
    <w:rsid w:val="004C62EB"/>
    <w:rsid w:val="0052484F"/>
    <w:rsid w:val="005437B2"/>
    <w:rsid w:val="006C6804"/>
    <w:rsid w:val="00763E43"/>
    <w:rsid w:val="007D387F"/>
    <w:rsid w:val="0088642D"/>
    <w:rsid w:val="009575F3"/>
    <w:rsid w:val="00AF4CCE"/>
    <w:rsid w:val="00BA3F2A"/>
    <w:rsid w:val="00CE4005"/>
    <w:rsid w:val="00D0459A"/>
    <w:rsid w:val="00D21442"/>
    <w:rsid w:val="00D523BB"/>
    <w:rsid w:val="00E67118"/>
    <w:rsid w:val="00F6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8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1">
    <w:name w:val="titulo1"/>
    <w:rsid w:val="001927A2"/>
    <w:rPr>
      <w:rFonts w:ascii="Verdana" w:hAnsi="Verdana" w:hint="default"/>
      <w:b/>
      <w:bCs/>
      <w:color w:val="575757"/>
      <w:sz w:val="17"/>
      <w:szCs w:val="17"/>
    </w:rPr>
  </w:style>
  <w:style w:type="character" w:customStyle="1" w:styleId="string1">
    <w:name w:val="string1"/>
    <w:rsid w:val="001927A2"/>
    <w:rPr>
      <w:rFonts w:ascii="Verdana" w:hAnsi="Verdana" w:hint="default"/>
      <w:color w:val="575757"/>
      <w:sz w:val="17"/>
      <w:szCs w:val="17"/>
    </w:rPr>
  </w:style>
  <w:style w:type="paragraph" w:styleId="NormalWeb">
    <w:name w:val="Normal (Web)"/>
    <w:basedOn w:val="Normal"/>
    <w:uiPriority w:val="99"/>
    <w:unhideWhenUsed/>
    <w:rsid w:val="001927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92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8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1">
    <w:name w:val="titulo1"/>
    <w:rsid w:val="001927A2"/>
    <w:rPr>
      <w:rFonts w:ascii="Verdana" w:hAnsi="Verdana" w:hint="default"/>
      <w:b/>
      <w:bCs/>
      <w:color w:val="575757"/>
      <w:sz w:val="17"/>
      <w:szCs w:val="17"/>
    </w:rPr>
  </w:style>
  <w:style w:type="character" w:customStyle="1" w:styleId="string1">
    <w:name w:val="string1"/>
    <w:rsid w:val="001927A2"/>
    <w:rPr>
      <w:rFonts w:ascii="Verdana" w:hAnsi="Verdana" w:hint="default"/>
      <w:color w:val="575757"/>
      <w:sz w:val="17"/>
      <w:szCs w:val="17"/>
    </w:rPr>
  </w:style>
  <w:style w:type="paragraph" w:styleId="NormalWeb">
    <w:name w:val="Normal (Web)"/>
    <w:basedOn w:val="Normal"/>
    <w:uiPriority w:val="99"/>
    <w:unhideWhenUsed/>
    <w:rsid w:val="001927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92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no\AppData\Roaming\Microsoft\Modelos\TP101992884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C683B-CAB4-49FC-8F50-E2EB6B9EFD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90F5C9-8475-45D5-91DF-FADB93E0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TP101992884_template</Template>
  <TotalTime>80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Curriculo Profissional_Erick Ferreira Lopes</vt:lpstr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Profissional_Erick Ferreira Lopes</dc:title>
  <dc:creator>luciano</dc:creator>
  <cp:lastModifiedBy>luciano</cp:lastModifiedBy>
  <cp:revision>3</cp:revision>
  <cp:lastPrinted>2008-05-13T04:49:00Z</cp:lastPrinted>
  <dcterms:created xsi:type="dcterms:W3CDTF">2018-11-02T14:38:00Z</dcterms:created>
  <dcterms:modified xsi:type="dcterms:W3CDTF">2018-11-02T15:58:00Z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TC019928859991</vt:lpwstr>
  </property>
</Properties>
</file>