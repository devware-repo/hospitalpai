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6B" w:rsidRPr="00CF5722" w:rsidRDefault="00F7456B" w:rsidP="00F7456B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CURRICULUM VITAE</w:t>
      </w:r>
    </w:p>
    <w:p w:rsidR="00F7456B" w:rsidRPr="00371D6E" w:rsidRDefault="00F7456B" w:rsidP="00F7456B">
      <w:pPr>
        <w:jc w:val="center"/>
      </w:pPr>
    </w:p>
    <w:p w:rsidR="00F7456B" w:rsidRPr="00137C07" w:rsidRDefault="00F7456B" w:rsidP="00F7456B">
      <w:pPr>
        <w:pBdr>
          <w:bottom w:val="thickThinSmallGap" w:sz="24" w:space="1" w:color="auto"/>
        </w:pBdr>
        <w:rPr>
          <w:b/>
        </w:rPr>
      </w:pPr>
      <w:r w:rsidRPr="00137C07">
        <w:rPr>
          <w:b/>
        </w:rPr>
        <w:t>Dados Pessoais</w:t>
      </w:r>
    </w:p>
    <w:p w:rsidR="00F7456B" w:rsidRPr="00371D6E" w:rsidRDefault="000D1F00" w:rsidP="00F7456B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B21401" wp14:editId="62B66432">
            <wp:simplePos x="0" y="0"/>
            <wp:positionH relativeFrom="column">
              <wp:posOffset>4937760</wp:posOffset>
            </wp:positionH>
            <wp:positionV relativeFrom="paragraph">
              <wp:posOffset>52705</wp:posOffset>
            </wp:positionV>
            <wp:extent cx="1094105" cy="1360170"/>
            <wp:effectExtent l="0" t="0" r="0" b="0"/>
            <wp:wrapTight wrapText="bothSides">
              <wp:wrapPolygon edited="0">
                <wp:start x="0" y="0"/>
                <wp:lineTo x="0" y="21176"/>
                <wp:lineTo x="21061" y="21176"/>
                <wp:lineTo x="21061" y="0"/>
                <wp:lineTo x="0" y="0"/>
              </wp:wrapPolygon>
            </wp:wrapTight>
            <wp:docPr id="3" name="Imagem 3" descr="C:\Users\fabiano\Documents\Scan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iano\Documents\Scan0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56B" w:rsidRPr="00371D6E" w:rsidRDefault="00F7456B" w:rsidP="00F7456B">
      <w:r w:rsidRPr="00371D6E">
        <w:rPr>
          <w:b/>
        </w:rPr>
        <w:t>Nome:</w:t>
      </w:r>
      <w:r w:rsidRPr="00371D6E">
        <w:t xml:space="preserve"> Karla Thais Pereira Silva </w:t>
      </w:r>
    </w:p>
    <w:p w:rsidR="00F7456B" w:rsidRPr="00371D6E" w:rsidRDefault="00F7456B" w:rsidP="00F7456B">
      <w:r w:rsidRPr="00371D6E">
        <w:rPr>
          <w:b/>
        </w:rPr>
        <w:t>Data de Nascimento:</w:t>
      </w:r>
      <w:r w:rsidRPr="00371D6E">
        <w:t xml:space="preserve"> 17/02/1994</w:t>
      </w:r>
    </w:p>
    <w:p w:rsidR="00F7456B" w:rsidRPr="00371D6E" w:rsidRDefault="00F7456B" w:rsidP="00B02AA0">
      <w:pPr>
        <w:tabs>
          <w:tab w:val="left" w:pos="7860"/>
        </w:tabs>
      </w:pPr>
      <w:r w:rsidRPr="00371D6E">
        <w:rPr>
          <w:b/>
        </w:rPr>
        <w:t>Estado Civil:</w:t>
      </w:r>
      <w:r w:rsidR="00A67851">
        <w:t xml:space="preserve"> Casada</w:t>
      </w:r>
      <w:bookmarkStart w:id="0" w:name="_GoBack"/>
      <w:bookmarkEnd w:id="0"/>
      <w:r w:rsidR="00B02AA0">
        <w:tab/>
      </w:r>
    </w:p>
    <w:p w:rsidR="00F7456B" w:rsidRPr="00371D6E" w:rsidRDefault="00F7456B" w:rsidP="00F7456B">
      <w:r w:rsidRPr="00371D6E">
        <w:rPr>
          <w:b/>
        </w:rPr>
        <w:t>Endereço:</w:t>
      </w:r>
      <w:r w:rsidRPr="00371D6E">
        <w:t xml:space="preserve"> SHSN 73 Conjunto E Casa 27</w:t>
      </w:r>
    </w:p>
    <w:p w:rsidR="00F7456B" w:rsidRPr="00371D6E" w:rsidRDefault="00F7456B" w:rsidP="00F7456B">
      <w:r w:rsidRPr="00371D6E">
        <w:rPr>
          <w:b/>
        </w:rPr>
        <w:t>Cidade:</w:t>
      </w:r>
      <w:r w:rsidRPr="00371D6E">
        <w:t xml:space="preserve"> Ceilândia – DF</w:t>
      </w:r>
    </w:p>
    <w:p w:rsidR="00F7456B" w:rsidRPr="00371D6E" w:rsidRDefault="00F7456B" w:rsidP="00F7456B">
      <w:r w:rsidRPr="00371D6E">
        <w:rPr>
          <w:b/>
        </w:rPr>
        <w:t>Telefones:</w:t>
      </w:r>
      <w:r w:rsidR="005D1A76">
        <w:t xml:space="preserve"> (61) 993174547 </w:t>
      </w:r>
      <w:r w:rsidR="00221457">
        <w:t>ou 33747791</w:t>
      </w:r>
    </w:p>
    <w:p w:rsidR="00F7456B" w:rsidRPr="00371D6E" w:rsidRDefault="00F7456B" w:rsidP="00F7456B">
      <w:r w:rsidRPr="00371D6E">
        <w:rPr>
          <w:b/>
        </w:rPr>
        <w:t>E-mail:</w:t>
      </w:r>
      <w:r w:rsidRPr="00371D6E">
        <w:t xml:space="preserve"> </w:t>
      </w:r>
      <w:r w:rsidR="00A67851">
        <w:rPr>
          <w:b/>
          <w:color w:val="0070C0"/>
        </w:rPr>
        <w:t>karlathais.ps@hotmail.com</w:t>
      </w:r>
    </w:p>
    <w:p w:rsidR="00F7456B" w:rsidRPr="00371D6E" w:rsidRDefault="00F7456B" w:rsidP="00F7456B">
      <w:pPr>
        <w:rPr>
          <w:sz w:val="16"/>
          <w:szCs w:val="16"/>
        </w:rPr>
      </w:pPr>
    </w:p>
    <w:p w:rsidR="00F7456B" w:rsidRPr="00F76BD0" w:rsidRDefault="00F7456B" w:rsidP="00F76BD0">
      <w:pPr>
        <w:pBdr>
          <w:bottom w:val="thickThinSmallGap" w:sz="24" w:space="1" w:color="auto"/>
        </w:pBdr>
        <w:rPr>
          <w:b/>
        </w:rPr>
      </w:pPr>
      <w:r w:rsidRPr="00137C07">
        <w:rPr>
          <w:b/>
        </w:rPr>
        <w:t>Formação Acadêmica</w:t>
      </w:r>
      <w:proofErr w:type="gramStart"/>
      <w:r w:rsidR="004E0D90" w:rsidRPr="00371D6E">
        <w:t xml:space="preserve">    </w:t>
      </w:r>
    </w:p>
    <w:p w:rsidR="00F76BD0" w:rsidRDefault="00F7456B" w:rsidP="00F7456B">
      <w:pPr>
        <w:jc w:val="both"/>
      </w:pPr>
      <w:proofErr w:type="gramEnd"/>
      <w:r w:rsidRPr="00371D6E">
        <w:t xml:space="preserve">     </w:t>
      </w:r>
    </w:p>
    <w:p w:rsidR="00F7456B" w:rsidRPr="00371D6E" w:rsidRDefault="00F76BD0" w:rsidP="00F7456B">
      <w:pPr>
        <w:jc w:val="both"/>
      </w:pPr>
      <w:r>
        <w:t xml:space="preserve">     </w:t>
      </w:r>
      <w:r w:rsidR="00F7456B" w:rsidRPr="00371D6E">
        <w:t xml:space="preserve">   Ensino </w:t>
      </w:r>
      <w:r w:rsidR="005D1A76">
        <w:t>Superior Cursando enfermagem</w:t>
      </w:r>
    </w:p>
    <w:p w:rsidR="00F7456B" w:rsidRDefault="00F7456B" w:rsidP="00F76BD0">
      <w:pPr>
        <w:jc w:val="both"/>
      </w:pPr>
      <w:r w:rsidRPr="00371D6E">
        <w:t xml:space="preserve">        </w:t>
      </w:r>
      <w:r w:rsidR="00B02AA0" w:rsidRPr="00371D6E">
        <w:t>Técnica Enfermagem</w:t>
      </w:r>
      <w:r w:rsidRPr="00371D6E">
        <w:t xml:space="preserve">        </w:t>
      </w:r>
    </w:p>
    <w:p w:rsidR="00137C07" w:rsidRPr="00137C07" w:rsidRDefault="00137C07" w:rsidP="00137C07">
      <w:pPr>
        <w:jc w:val="both"/>
      </w:pPr>
    </w:p>
    <w:p w:rsidR="00F7456B" w:rsidRPr="00137C07" w:rsidRDefault="00F7456B" w:rsidP="00F7456B">
      <w:pPr>
        <w:pBdr>
          <w:bottom w:val="thickThinSmallGap" w:sz="24" w:space="1" w:color="auto"/>
        </w:pBdr>
        <w:rPr>
          <w:b/>
        </w:rPr>
      </w:pPr>
      <w:r w:rsidRPr="00137C07">
        <w:rPr>
          <w:b/>
        </w:rPr>
        <w:t xml:space="preserve">Curso </w:t>
      </w:r>
    </w:p>
    <w:p w:rsidR="00F7456B" w:rsidRPr="00371D6E" w:rsidRDefault="00F7456B" w:rsidP="00F7456B">
      <w:pPr>
        <w:rPr>
          <w:sz w:val="16"/>
          <w:szCs w:val="16"/>
        </w:rPr>
      </w:pPr>
    </w:p>
    <w:p w:rsidR="00F7456B" w:rsidRPr="00371D6E" w:rsidRDefault="00F7456B" w:rsidP="00F7456B">
      <w:r w:rsidRPr="00371D6E">
        <w:rPr>
          <w:sz w:val="16"/>
          <w:szCs w:val="16"/>
        </w:rPr>
        <w:t xml:space="preserve">             </w:t>
      </w:r>
      <w:r w:rsidR="00B02AA0" w:rsidRPr="00371D6E">
        <w:t>Técnica Enfermagem</w:t>
      </w:r>
      <w:r w:rsidRPr="00371D6E">
        <w:t xml:space="preserve"> </w:t>
      </w:r>
    </w:p>
    <w:p w:rsidR="00F7456B" w:rsidRPr="00371D6E" w:rsidRDefault="00F7456B" w:rsidP="00F7456B">
      <w:r w:rsidRPr="00371D6E">
        <w:t xml:space="preserve">         Instituição: Instituto Técnico Educacional Madre Teresa </w:t>
      </w:r>
    </w:p>
    <w:p w:rsidR="00F7456B" w:rsidRPr="00371D6E" w:rsidRDefault="00F7456B" w:rsidP="00F7456B">
      <w:r w:rsidRPr="00371D6E">
        <w:t xml:space="preserve">         Seminário Suporte De Vida- 20/</w:t>
      </w:r>
      <w:proofErr w:type="spellStart"/>
      <w:r w:rsidRPr="00371D6E">
        <w:t>hrs</w:t>
      </w:r>
      <w:proofErr w:type="spellEnd"/>
      <w:r w:rsidRPr="00371D6E">
        <w:t xml:space="preserve"> Instituto Madre Teresa</w:t>
      </w:r>
      <w:proofErr w:type="gramStart"/>
      <w:r w:rsidRPr="00371D6E">
        <w:t xml:space="preserve">  </w:t>
      </w:r>
    </w:p>
    <w:p w:rsidR="00F7456B" w:rsidRPr="00371D6E" w:rsidRDefault="00F7456B" w:rsidP="00F7456B">
      <w:proofErr w:type="gramEnd"/>
      <w:r w:rsidRPr="00371D6E">
        <w:t xml:space="preserve">         Seminário DST’s-20/</w:t>
      </w:r>
      <w:proofErr w:type="spellStart"/>
      <w:r w:rsidRPr="00371D6E">
        <w:t>hrs</w:t>
      </w:r>
      <w:proofErr w:type="spellEnd"/>
      <w:r w:rsidRPr="00371D6E">
        <w:t xml:space="preserve"> Instituto Madre Teresa </w:t>
      </w:r>
    </w:p>
    <w:p w:rsidR="00F7456B" w:rsidRPr="00371D6E" w:rsidRDefault="00F7456B" w:rsidP="00F7456B">
      <w:r w:rsidRPr="00371D6E">
        <w:t xml:space="preserve">         III seminário Brasileiro De Enfermagem Na Câmara legislativa- 20/</w:t>
      </w:r>
      <w:proofErr w:type="spellStart"/>
      <w:r w:rsidRPr="00371D6E">
        <w:t>hrs</w:t>
      </w:r>
      <w:proofErr w:type="spellEnd"/>
    </w:p>
    <w:p w:rsidR="00137C07" w:rsidRDefault="00F7456B" w:rsidP="00F7456B">
      <w:r w:rsidRPr="00371D6E">
        <w:t xml:space="preserve">         Informática </w:t>
      </w:r>
    </w:p>
    <w:p w:rsidR="00137C07" w:rsidRDefault="00137C07" w:rsidP="00F7456B"/>
    <w:p w:rsidR="00137C07" w:rsidRPr="00137C07" w:rsidRDefault="00137C07" w:rsidP="00137C07">
      <w:pPr>
        <w:pBdr>
          <w:bottom w:val="thickThinSmallGap" w:sz="24" w:space="1" w:color="auto"/>
        </w:pBdr>
        <w:rPr>
          <w:b/>
        </w:rPr>
      </w:pPr>
      <w:r w:rsidRPr="00137C07">
        <w:rPr>
          <w:b/>
        </w:rPr>
        <w:t xml:space="preserve">Estagio supervisionado Hospital publico </w:t>
      </w:r>
    </w:p>
    <w:p w:rsidR="00137C07" w:rsidRDefault="00137C07" w:rsidP="00137C07">
      <w:pPr>
        <w:ind w:firstLine="708"/>
      </w:pPr>
    </w:p>
    <w:p w:rsidR="00137C07" w:rsidRDefault="00137C07" w:rsidP="00137C07">
      <w:pPr>
        <w:ind w:firstLine="708"/>
      </w:pPr>
      <w:r>
        <w:t xml:space="preserve">Clinica medica-Hospital Regional De Ceilândia </w:t>
      </w:r>
    </w:p>
    <w:p w:rsidR="00137C07" w:rsidRDefault="00137C07" w:rsidP="00137C07">
      <w:pPr>
        <w:ind w:firstLine="708"/>
      </w:pPr>
      <w:r>
        <w:t>Pronto socorro-</w:t>
      </w:r>
      <w:r w:rsidRPr="00207CA9">
        <w:t xml:space="preserve"> </w:t>
      </w:r>
      <w:r>
        <w:t xml:space="preserve">Hospital Regional De Ceilândia </w:t>
      </w:r>
    </w:p>
    <w:p w:rsidR="00137C07" w:rsidRDefault="00137C07" w:rsidP="00137C07">
      <w:pPr>
        <w:ind w:firstLine="708"/>
      </w:pPr>
      <w:r>
        <w:t>Maternidade-Hospital Regional De Ceilândia</w:t>
      </w:r>
    </w:p>
    <w:p w:rsidR="00137C07" w:rsidRDefault="00137C07" w:rsidP="00137C07">
      <w:pPr>
        <w:ind w:firstLine="708"/>
      </w:pPr>
      <w:r>
        <w:t xml:space="preserve">Obstetrícia-Hospital Regional De Ceilândia </w:t>
      </w:r>
    </w:p>
    <w:p w:rsidR="00137C07" w:rsidRDefault="00137C07" w:rsidP="00137C07">
      <w:pPr>
        <w:ind w:firstLine="708"/>
      </w:pPr>
      <w:r>
        <w:t xml:space="preserve">Centro De Materiais Esterilizados-Hospital Regional De Taguatinga </w:t>
      </w:r>
    </w:p>
    <w:p w:rsidR="00137C07" w:rsidRDefault="00137C07" w:rsidP="00137C07">
      <w:pPr>
        <w:ind w:firstLine="708"/>
      </w:pPr>
      <w:r>
        <w:t>Medicação-Hospital Regional De Taguatinga</w:t>
      </w:r>
    </w:p>
    <w:p w:rsidR="00137C07" w:rsidRDefault="00137C07" w:rsidP="00137C07">
      <w:pPr>
        <w:ind w:firstLine="708"/>
      </w:pPr>
      <w:r>
        <w:t>Clinica cirúrgico-Hospital Regional De Taguatinga</w:t>
      </w:r>
    </w:p>
    <w:p w:rsidR="00137C07" w:rsidRDefault="00137C07" w:rsidP="00137C07">
      <w:pPr>
        <w:ind w:firstLine="708"/>
      </w:pPr>
      <w:r>
        <w:t>Centro cirúrgico-Hospital Regional De Taguatinga</w:t>
      </w:r>
    </w:p>
    <w:p w:rsidR="00137C07" w:rsidRDefault="00137C07" w:rsidP="00137C07">
      <w:pPr>
        <w:ind w:firstLine="708"/>
      </w:pPr>
      <w:r>
        <w:t>Saúde publica: posto de saúde</w:t>
      </w:r>
      <w:r w:rsidR="00B02AA0">
        <w:t xml:space="preserve"> </w:t>
      </w:r>
      <w:r>
        <w:t xml:space="preserve">N°05-Taguatigua </w:t>
      </w:r>
    </w:p>
    <w:p w:rsidR="00137C07" w:rsidRDefault="00137C07" w:rsidP="00137C07">
      <w:pPr>
        <w:ind w:firstLine="708"/>
      </w:pPr>
      <w:r>
        <w:t xml:space="preserve">Geriatria: Casa do vovô – Vicente Pires </w:t>
      </w:r>
    </w:p>
    <w:p w:rsidR="00137C07" w:rsidRDefault="00137C07" w:rsidP="00137C07">
      <w:pPr>
        <w:ind w:firstLine="708"/>
      </w:pPr>
      <w:r>
        <w:t xml:space="preserve">Psiquiatria: Hospital Psiquiátrico Mansão Vida- Santo </w:t>
      </w:r>
      <w:r w:rsidR="00B02AA0">
        <w:t>Antônio</w:t>
      </w:r>
      <w:r>
        <w:t xml:space="preserve"> </w:t>
      </w:r>
    </w:p>
    <w:p w:rsidR="00137C07" w:rsidRDefault="00137C07" w:rsidP="00137C07">
      <w:pPr>
        <w:ind w:firstLine="708"/>
      </w:pPr>
      <w:r>
        <w:t xml:space="preserve">Humanização: Creche- Ceilândia </w:t>
      </w:r>
    </w:p>
    <w:p w:rsidR="00F7456B" w:rsidRPr="00371D6E" w:rsidRDefault="00F7456B" w:rsidP="00137C07">
      <w:pPr>
        <w:ind w:firstLine="708"/>
      </w:pPr>
      <w:r w:rsidRPr="00371D6E">
        <w:t xml:space="preserve">         </w:t>
      </w:r>
    </w:p>
    <w:p w:rsidR="00F7456B" w:rsidRPr="00137C07" w:rsidRDefault="00F7456B" w:rsidP="00F7456B">
      <w:pPr>
        <w:pBdr>
          <w:bottom w:val="thickThinSmallGap" w:sz="24" w:space="1" w:color="auto"/>
        </w:pBdr>
        <w:rPr>
          <w:b/>
        </w:rPr>
      </w:pPr>
      <w:r w:rsidRPr="00137C07">
        <w:rPr>
          <w:b/>
        </w:rPr>
        <w:t>Experiência Profissional</w:t>
      </w:r>
    </w:p>
    <w:p w:rsidR="00F7456B" w:rsidRDefault="00B02AA0" w:rsidP="00B02AA0">
      <w:pPr>
        <w:tabs>
          <w:tab w:val="left" w:pos="3360"/>
        </w:tabs>
        <w:ind w:firstLine="708"/>
      </w:pPr>
      <w:r>
        <w:tab/>
      </w:r>
    </w:p>
    <w:p w:rsidR="005D1A76" w:rsidRDefault="005D1A76" w:rsidP="00B02AA0">
      <w:pPr>
        <w:tabs>
          <w:tab w:val="left" w:pos="3360"/>
        </w:tabs>
        <w:ind w:firstLine="708"/>
      </w:pPr>
    </w:p>
    <w:p w:rsidR="005D1A76" w:rsidRDefault="005D1A76" w:rsidP="00B02AA0">
      <w:pPr>
        <w:tabs>
          <w:tab w:val="left" w:pos="3360"/>
        </w:tabs>
        <w:ind w:firstLine="708"/>
      </w:pPr>
      <w:r>
        <w:t xml:space="preserve">Empresa: Querubim saúde home </w:t>
      </w:r>
      <w:proofErr w:type="spellStart"/>
      <w:r>
        <w:t>care</w:t>
      </w:r>
      <w:proofErr w:type="spellEnd"/>
      <w:r>
        <w:t xml:space="preserve"> </w:t>
      </w:r>
    </w:p>
    <w:p w:rsidR="005D1A76" w:rsidRDefault="005D1A76" w:rsidP="00B02AA0">
      <w:pPr>
        <w:tabs>
          <w:tab w:val="left" w:pos="3360"/>
        </w:tabs>
        <w:ind w:firstLine="708"/>
      </w:pPr>
      <w:r>
        <w:t>Função: técnica de enfermagem</w:t>
      </w:r>
    </w:p>
    <w:p w:rsidR="005D1A76" w:rsidRPr="00371D6E" w:rsidRDefault="005D1A76" w:rsidP="00B02AA0">
      <w:pPr>
        <w:tabs>
          <w:tab w:val="left" w:pos="3360"/>
        </w:tabs>
        <w:ind w:firstLine="708"/>
      </w:pPr>
      <w:r>
        <w:t xml:space="preserve">Período: </w:t>
      </w:r>
      <w:proofErr w:type="gramStart"/>
      <w:r>
        <w:t>2</w:t>
      </w:r>
      <w:proofErr w:type="gramEnd"/>
      <w:r>
        <w:t xml:space="preserve"> anos </w:t>
      </w:r>
    </w:p>
    <w:p w:rsidR="00F7456B" w:rsidRPr="00371D6E" w:rsidRDefault="00F7456B" w:rsidP="00F7456B"/>
    <w:p w:rsidR="00F7456B" w:rsidRPr="00137C07" w:rsidRDefault="00F7456B" w:rsidP="00F7456B">
      <w:pPr>
        <w:pBdr>
          <w:bottom w:val="thickThinSmallGap" w:sz="24" w:space="1" w:color="auto"/>
        </w:pBdr>
        <w:rPr>
          <w:b/>
        </w:rPr>
      </w:pPr>
      <w:r w:rsidRPr="00137C07">
        <w:rPr>
          <w:b/>
        </w:rPr>
        <w:t xml:space="preserve">Objetivo </w:t>
      </w:r>
    </w:p>
    <w:p w:rsidR="0016528E" w:rsidRPr="005D1A76" w:rsidRDefault="00371D6E" w:rsidP="005D1A76">
      <w:pPr>
        <w:jc w:val="both"/>
        <w:rPr>
          <w:i/>
        </w:rPr>
      </w:pPr>
      <w:r w:rsidRPr="00371D6E">
        <w:rPr>
          <w:rStyle w:val="apple-converted-space"/>
          <w:i/>
          <w:iCs/>
        </w:rPr>
        <w:t> </w:t>
      </w:r>
      <w:r w:rsidRPr="00371D6E">
        <w:rPr>
          <w:rStyle w:val="nfase"/>
          <w:i w:val="0"/>
        </w:rPr>
        <w:t>Em Busca de uma oportunidade para desenvolver e melhorar meus conhecimentos, e também algo que possa me instruir de forma crescente e contínua, visando sempre o crescimento entre eu e a empresa.</w:t>
      </w:r>
    </w:p>
    <w:sectPr w:rsidR="0016528E" w:rsidRPr="005D1A76" w:rsidSect="000D1F00">
      <w:pgSz w:w="11906" w:h="16838"/>
      <w:pgMar w:top="851" w:right="1134" w:bottom="851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87"/>
    <w:rsid w:val="000D1F00"/>
    <w:rsid w:val="00137C07"/>
    <w:rsid w:val="0016528E"/>
    <w:rsid w:val="001B296C"/>
    <w:rsid w:val="00221457"/>
    <w:rsid w:val="00371D6E"/>
    <w:rsid w:val="003F7887"/>
    <w:rsid w:val="004E0D90"/>
    <w:rsid w:val="005D1A76"/>
    <w:rsid w:val="006C2E24"/>
    <w:rsid w:val="00A67851"/>
    <w:rsid w:val="00B02AA0"/>
    <w:rsid w:val="00D87600"/>
    <w:rsid w:val="00E42215"/>
    <w:rsid w:val="00F7456B"/>
    <w:rsid w:val="00F76BD0"/>
    <w:rsid w:val="00FB0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71D6E"/>
    <w:rPr>
      <w:i/>
      <w:iCs/>
    </w:rPr>
  </w:style>
  <w:style w:type="character" w:customStyle="1" w:styleId="apple-converted-space">
    <w:name w:val="apple-converted-space"/>
    <w:basedOn w:val="Fontepargpadro"/>
    <w:rsid w:val="00371D6E"/>
  </w:style>
  <w:style w:type="paragraph" w:styleId="Textodebalo">
    <w:name w:val="Balloon Text"/>
    <w:basedOn w:val="Normal"/>
    <w:link w:val="TextodebaloChar"/>
    <w:uiPriority w:val="99"/>
    <w:semiHidden/>
    <w:unhideWhenUsed/>
    <w:rsid w:val="00B02A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AA0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71D6E"/>
    <w:rPr>
      <w:i/>
      <w:iCs/>
    </w:rPr>
  </w:style>
  <w:style w:type="character" w:customStyle="1" w:styleId="apple-converted-space">
    <w:name w:val="apple-converted-space"/>
    <w:basedOn w:val="Fontepargpadro"/>
    <w:rsid w:val="00371D6E"/>
  </w:style>
  <w:style w:type="paragraph" w:styleId="Textodebalo">
    <w:name w:val="Balloon Text"/>
    <w:basedOn w:val="Normal"/>
    <w:link w:val="TextodebaloChar"/>
    <w:uiPriority w:val="99"/>
    <w:semiHidden/>
    <w:unhideWhenUsed/>
    <w:rsid w:val="00B02A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2AA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opessoal\Documents\CURRICULUM%20VITAE%20karl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karla</Template>
  <TotalTime>2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thais</dc:creator>
  <cp:lastModifiedBy>Usuário do Windows</cp:lastModifiedBy>
  <cp:revision>4</cp:revision>
  <cp:lastPrinted>2016-03-02T14:17:00Z</cp:lastPrinted>
  <dcterms:created xsi:type="dcterms:W3CDTF">2018-03-05T17:48:00Z</dcterms:created>
  <dcterms:modified xsi:type="dcterms:W3CDTF">2018-05-04T23:41:00Z</dcterms:modified>
</cp:coreProperties>
</file>