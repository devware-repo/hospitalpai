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04C0D" w14:textId="61D44B84" w:rsidR="009D44E7" w:rsidRDefault="0035498E">
      <w:pPr>
        <w:pStyle w:val="Nome"/>
      </w:pPr>
      <w:bookmarkStart w:id="0" w:name="_GoBack"/>
      <w:bookmarkEnd w:id="0"/>
      <w:r>
        <w:t xml:space="preserve">Nicole Pereira </w:t>
      </w:r>
      <w:r w:rsidR="00C668A6">
        <w:t>da costa</w:t>
      </w:r>
    </w:p>
    <w:p w14:paraId="512272D3" w14:textId="1A54CC94" w:rsidR="009D44E7" w:rsidRPr="009153DA" w:rsidRDefault="00C668A6">
      <w:pPr>
        <w:pStyle w:val="InformaesdeContato"/>
        <w:rPr>
          <w:color w:val="000000" w:themeColor="text1"/>
        </w:rPr>
      </w:pPr>
      <w:r w:rsidRPr="009153DA">
        <w:rPr>
          <w:color w:val="000000" w:themeColor="text1"/>
        </w:rPr>
        <w:t xml:space="preserve">Rua Capitão </w:t>
      </w:r>
      <w:r w:rsidR="00803BFB" w:rsidRPr="009153DA">
        <w:rPr>
          <w:color w:val="000000" w:themeColor="text1"/>
        </w:rPr>
        <w:t>Gouvêia</w:t>
      </w:r>
      <w:r w:rsidRPr="009153DA">
        <w:rPr>
          <w:color w:val="000000" w:themeColor="text1"/>
        </w:rPr>
        <w:t>,</w:t>
      </w:r>
      <w:r w:rsidR="00803BFB" w:rsidRPr="009153DA">
        <w:rPr>
          <w:color w:val="000000" w:themeColor="text1"/>
        </w:rPr>
        <w:t xml:space="preserve"> 250c, Pavuna, Rio de Janeiro – RJ </w:t>
      </w:r>
    </w:p>
    <w:p w14:paraId="565190A3" w14:textId="28B5940B" w:rsidR="002262E2" w:rsidRPr="009153DA" w:rsidRDefault="002A4050">
      <w:pPr>
        <w:pStyle w:val="InformaesdeContato"/>
        <w:rPr>
          <w:color w:val="000000" w:themeColor="text1"/>
        </w:rPr>
      </w:pPr>
      <w:r w:rsidRPr="009153DA">
        <w:rPr>
          <w:color w:val="000000" w:themeColor="text1"/>
        </w:rPr>
        <w:t>Cel.</w:t>
      </w:r>
      <w:r w:rsidR="002262E2" w:rsidRPr="009153DA">
        <w:rPr>
          <w:color w:val="000000" w:themeColor="text1"/>
        </w:rPr>
        <w:t>: 021 98296-2074</w:t>
      </w:r>
    </w:p>
    <w:p w14:paraId="5F2049FE" w14:textId="20149243" w:rsidR="002262E2" w:rsidRPr="009153DA" w:rsidRDefault="001D0795">
      <w:pPr>
        <w:pStyle w:val="InformaesdeContato"/>
        <w:rPr>
          <w:color w:val="000000" w:themeColor="text1"/>
        </w:rPr>
      </w:pPr>
      <w:r w:rsidRPr="009153DA">
        <w:rPr>
          <w:color w:val="000000" w:themeColor="text1"/>
        </w:rPr>
        <w:t xml:space="preserve">E-mail: </w:t>
      </w:r>
      <w:hyperlink r:id="rId8" w:history="1">
        <w:r w:rsidRPr="009153DA">
          <w:rPr>
            <w:rStyle w:val="Hyperlink"/>
            <w:color w:val="000000" w:themeColor="text1"/>
          </w:rPr>
          <w:t>nikolekauking@gmail.com</w:t>
        </w:r>
      </w:hyperlink>
      <w:r w:rsidRPr="009153DA">
        <w:rPr>
          <w:color w:val="000000" w:themeColor="text1"/>
        </w:rPr>
        <w:t xml:space="preserve"> </w:t>
      </w:r>
    </w:p>
    <w:sdt>
      <w:sdtPr>
        <w:id w:val="-1179423465"/>
        <w:placeholder>
          <w:docPart w:val="B20A8B49E45CF64EB7F9DC43BF3135AB"/>
        </w:placeholder>
        <w:temporary/>
        <w:showingPlcHdr/>
        <w15:appearance w15:val="hidden"/>
      </w:sdtPr>
      <w:sdtEndPr/>
      <w:sdtContent>
        <w:p w14:paraId="319BFC45" w14:textId="77777777"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4829A0F5" w14:textId="0C995E08" w:rsidR="009D44E7" w:rsidRDefault="00331BBE">
      <w:r w:rsidRPr="009153DA">
        <w:rPr>
          <w:color w:val="000000" w:themeColor="text1"/>
        </w:rPr>
        <w:t xml:space="preserve">Crescer profissionalmente e adquirir experiência na área </w:t>
      </w:r>
      <w:r w:rsidR="00EA7B6C" w:rsidRPr="009153DA">
        <w:rPr>
          <w:color w:val="000000" w:themeColor="text1"/>
        </w:rPr>
        <w:t>de enfermagem</w:t>
      </w:r>
      <w:r w:rsidR="00EA7B6C">
        <w:t>.</w:t>
      </w:r>
    </w:p>
    <w:sdt>
      <w:sdtPr>
        <w:id w:val="1728489637"/>
        <w:placeholder>
          <w:docPart w:val="3973BA0008FB784184443FAC71655B86"/>
        </w:placeholder>
        <w:temporary/>
        <w:showingPlcHdr/>
        <w15:appearance w15:val="hidden"/>
      </w:sdtPr>
      <w:sdtEndPr/>
      <w:sdtContent>
        <w:p w14:paraId="0010B232" w14:textId="77777777"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14:paraId="56881176" w14:textId="77777777" w:rsidR="00C446A3" w:rsidRPr="009153DA" w:rsidRDefault="00B227FA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9153D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HFL Consultores e Auditores </w:t>
      </w:r>
      <w:r w:rsidR="00EE0245" w:rsidRPr="009153D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Independentes </w:t>
      </w:r>
      <w:r w:rsidRPr="009153DA">
        <w:rPr>
          <w:rFonts w:ascii="Arial" w:eastAsia="Times New Roman" w:hAnsi="Arial" w:cs="Arial"/>
          <w:color w:val="000000" w:themeColor="text1"/>
          <w:sz w:val="21"/>
          <w:szCs w:val="21"/>
        </w:rPr>
        <w:t>S/C</w:t>
      </w:r>
    </w:p>
    <w:p w14:paraId="1F9A5081" w14:textId="69D6AD9D" w:rsidR="009D44E7" w:rsidRDefault="00C446A3">
      <w:r w:rsidRPr="009153D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Trabalhando como </w:t>
      </w:r>
      <w:r w:rsidR="00B227FA" w:rsidRPr="009153DA">
        <w:rPr>
          <w:color w:val="000000" w:themeColor="text1"/>
        </w:rPr>
        <w:t xml:space="preserve"> </w:t>
      </w:r>
      <w:r w:rsidR="00BB37E7" w:rsidRPr="009153DA">
        <w:rPr>
          <w:color w:val="000000" w:themeColor="text1"/>
        </w:rPr>
        <w:t xml:space="preserve">Auxiliar Contábil -de junho a </w:t>
      </w:r>
      <w:r w:rsidR="008B7CBC" w:rsidRPr="009153DA">
        <w:rPr>
          <w:color w:val="000000" w:themeColor="text1"/>
        </w:rPr>
        <w:t>dezembro de 2014</w:t>
      </w:r>
      <w:r w:rsidR="008B7CBC">
        <w:t>.</w:t>
      </w:r>
    </w:p>
    <w:p w14:paraId="2575E426" w14:textId="59759CA7" w:rsidR="009D44E7" w:rsidRDefault="009D44E7" w:rsidP="00C446A3">
      <w:pPr>
        <w:pStyle w:val="Commarcadores"/>
        <w:numPr>
          <w:ilvl w:val="0"/>
          <w:numId w:val="0"/>
        </w:numPr>
      </w:pPr>
    </w:p>
    <w:sdt>
      <w:sdtPr>
        <w:id w:val="720946933"/>
        <w:placeholder>
          <w:docPart w:val="4E3DBAA76C398840B97611A8BC90A90F"/>
        </w:placeholder>
        <w:temporary/>
        <w:showingPlcHdr/>
        <w15:appearance w15:val="hidden"/>
      </w:sdtPr>
      <w:sdtEndPr/>
      <w:sdtContent>
        <w:p w14:paraId="36BE4977" w14:textId="39787A3E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3D1534E5" w14:textId="423B6650" w:rsidR="009D44E7" w:rsidRDefault="004A0F62">
      <w:pPr>
        <w:rPr>
          <w:noProof/>
          <w:color w:val="000000" w:themeColor="text1"/>
          <w:lang w:bidi="pt-BR"/>
        </w:rPr>
      </w:pPr>
      <w:r>
        <w:rPr>
          <w:noProof/>
          <w:color w:val="000000" w:themeColor="text1"/>
          <w:lang w:bidi="pt-BR"/>
        </w:rPr>
        <w:t xml:space="preserve">Cursando técnico em enfermagem (segundo módulo) </w:t>
      </w:r>
      <w:r w:rsidR="00854C4B">
        <w:rPr>
          <w:noProof/>
          <w:color w:val="000000" w:themeColor="text1"/>
          <w:lang w:bidi="pt-BR"/>
        </w:rPr>
        <w:t xml:space="preserve">– Cruz Vermelha Brasileira – Nova Iguaçu </w:t>
      </w:r>
    </w:p>
    <w:p w14:paraId="3736893B" w14:textId="6A799905" w:rsidR="00854C4B" w:rsidRPr="004A0F62" w:rsidRDefault="00854C4B">
      <w:pPr>
        <w:rPr>
          <w:color w:val="000000" w:themeColor="text1"/>
        </w:rPr>
      </w:pPr>
      <w:r>
        <w:rPr>
          <w:noProof/>
          <w:color w:val="000000" w:themeColor="text1"/>
          <w:lang w:bidi="pt-BR"/>
        </w:rPr>
        <w:t xml:space="preserve">Ensino médio completo </w:t>
      </w:r>
      <w:r w:rsidR="00DE3C57">
        <w:rPr>
          <w:noProof/>
          <w:color w:val="000000" w:themeColor="text1"/>
          <w:lang w:bidi="pt-BR"/>
        </w:rPr>
        <w:t>–</w:t>
      </w:r>
      <w:r>
        <w:rPr>
          <w:noProof/>
          <w:color w:val="000000" w:themeColor="text1"/>
          <w:lang w:bidi="pt-BR"/>
        </w:rPr>
        <w:t xml:space="preserve"> </w:t>
      </w:r>
      <w:r w:rsidR="00DE3C57">
        <w:rPr>
          <w:noProof/>
          <w:color w:val="000000" w:themeColor="text1"/>
          <w:lang w:bidi="pt-BR"/>
        </w:rPr>
        <w:t xml:space="preserve">Colégio Militar do Rio de Janeiro </w:t>
      </w:r>
    </w:p>
    <w:p w14:paraId="719B06C9" w14:textId="6D5D6963" w:rsidR="009D44E7" w:rsidRDefault="00720EEF">
      <w:pPr>
        <w:pStyle w:val="Ttulo1"/>
      </w:pPr>
      <w:r>
        <w:t xml:space="preserve">Qualidades </w:t>
      </w:r>
    </w:p>
    <w:p w14:paraId="7F62C22E" w14:textId="56DCB726" w:rsidR="009D44E7" w:rsidRDefault="00720EEF" w:rsidP="00720EEF">
      <w:pPr>
        <w:pStyle w:val="Commarcadores"/>
        <w:numPr>
          <w:ilvl w:val="0"/>
          <w:numId w:val="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Assídua, responsável, facilidade de aprendizado e</w:t>
      </w:r>
      <w:r w:rsidR="00F07E2D">
        <w:rPr>
          <w:rFonts w:ascii="Arial" w:eastAsia="Times New Roman" w:hAnsi="Arial" w:cs="Arial"/>
          <w:color w:val="000000"/>
          <w:sz w:val="21"/>
          <w:szCs w:val="21"/>
        </w:rPr>
        <w:t xml:space="preserve"> de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trabalho em equipe.  </w:t>
      </w:r>
    </w:p>
    <w:sectPr w:rsidR="009D44E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0EC09" w14:textId="77777777" w:rsidR="0044758A" w:rsidRDefault="0044758A">
      <w:r>
        <w:rPr>
          <w:lang w:bidi="pt-BR"/>
        </w:rPr>
        <w:separator/>
      </w:r>
    </w:p>
  </w:endnote>
  <w:endnote w:type="continuationSeparator" w:id="0">
    <w:p w14:paraId="683127B6" w14:textId="77777777" w:rsidR="0044758A" w:rsidRDefault="0044758A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71BB0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3576A" w14:textId="77777777" w:rsidR="0044758A" w:rsidRDefault="0044758A">
      <w:r>
        <w:rPr>
          <w:lang w:bidi="pt-BR"/>
        </w:rPr>
        <w:separator/>
      </w:r>
    </w:p>
  </w:footnote>
  <w:footnote w:type="continuationSeparator" w:id="0">
    <w:p w14:paraId="38C31401" w14:textId="77777777" w:rsidR="0044758A" w:rsidRDefault="0044758A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7148F" w14:textId="77777777"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1C6206" wp14:editId="5DE96A8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EDDFE0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09B8A" w14:textId="77777777"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A7A709" wp14:editId="60BFEB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C3D24F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EA7A709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DC3D24F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E"/>
    <w:rsid w:val="0006009B"/>
    <w:rsid w:val="00070601"/>
    <w:rsid w:val="001D0795"/>
    <w:rsid w:val="001E3869"/>
    <w:rsid w:val="002262E2"/>
    <w:rsid w:val="00272F10"/>
    <w:rsid w:val="002A4050"/>
    <w:rsid w:val="00331BBE"/>
    <w:rsid w:val="0035498E"/>
    <w:rsid w:val="004264A5"/>
    <w:rsid w:val="0044758A"/>
    <w:rsid w:val="00455877"/>
    <w:rsid w:val="004A0F62"/>
    <w:rsid w:val="0056196A"/>
    <w:rsid w:val="006A6CB1"/>
    <w:rsid w:val="00720EEF"/>
    <w:rsid w:val="007753A8"/>
    <w:rsid w:val="007A3020"/>
    <w:rsid w:val="007C087E"/>
    <w:rsid w:val="00803BFB"/>
    <w:rsid w:val="00854C4B"/>
    <w:rsid w:val="008A63BB"/>
    <w:rsid w:val="008B7CBC"/>
    <w:rsid w:val="0091058E"/>
    <w:rsid w:val="009153DA"/>
    <w:rsid w:val="009D44E7"/>
    <w:rsid w:val="00B227FA"/>
    <w:rsid w:val="00B6366C"/>
    <w:rsid w:val="00BB37E7"/>
    <w:rsid w:val="00C446A3"/>
    <w:rsid w:val="00C668A6"/>
    <w:rsid w:val="00CE42AD"/>
    <w:rsid w:val="00DE3C57"/>
    <w:rsid w:val="00E77FFE"/>
    <w:rsid w:val="00EA7B6C"/>
    <w:rsid w:val="00EE0245"/>
    <w:rsid w:val="00EF7E41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4B5E6"/>
  <w15:chartTrackingRefBased/>
  <w15:docId w15:val="{F5637220-A24C-6B48-A1C9-036D6937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44546A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44546A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44546A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44546A" w:themeColor="text2"/>
    </w:rPr>
  </w:style>
  <w:style w:type="character" w:styleId="Hyperlink">
    <w:name w:val="Hyperlink"/>
    <w:basedOn w:val="Fontepargpadro"/>
    <w:uiPriority w:val="99"/>
    <w:unhideWhenUsed/>
    <w:rsid w:val="001D079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D07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ekauking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E16EC04-1E06-CD44-AEF2-953FEFF79DDD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0A8B49E45CF64EB7F9DC43BF3135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F4B0A-7955-1B4D-8E19-6A1C789C87C4}"/>
      </w:docPartPr>
      <w:docPartBody>
        <w:p w:rsidR="007F3E2A" w:rsidRDefault="000C4685">
          <w:pPr>
            <w:pStyle w:val="B20A8B49E45CF64EB7F9DC43BF3135AB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973BA0008FB784184443FAC71655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7AA32E-BDBB-1043-94B0-0E88AA5C3F51}"/>
      </w:docPartPr>
      <w:docPartBody>
        <w:p w:rsidR="007F3E2A" w:rsidRDefault="000C4685">
          <w:pPr>
            <w:pStyle w:val="3973BA0008FB784184443FAC71655B86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E3DBAA76C398840B97611A8BC90A9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A78345-3003-174F-9CF6-3EA5F95A403C}"/>
      </w:docPartPr>
      <w:docPartBody>
        <w:p w:rsidR="007F3E2A" w:rsidRDefault="000C4685">
          <w:pPr>
            <w:pStyle w:val="4E3DBAA76C398840B97611A8BC90A90F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85"/>
    <w:rsid w:val="000C4685"/>
    <w:rsid w:val="002B1A49"/>
    <w:rsid w:val="007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D8619D33835641B1277A731B4D778D">
    <w:name w:val="ABD8619D33835641B1277A731B4D778D"/>
  </w:style>
  <w:style w:type="paragraph" w:customStyle="1" w:styleId="CDD0609A5434A743ADF40EBE0DD005AA">
    <w:name w:val="CDD0609A5434A743ADF40EBE0DD005AA"/>
  </w:style>
  <w:style w:type="paragraph" w:customStyle="1" w:styleId="B20A8B49E45CF64EB7F9DC43BF3135AB">
    <w:name w:val="B20A8B49E45CF64EB7F9DC43BF3135AB"/>
  </w:style>
  <w:style w:type="paragraph" w:customStyle="1" w:styleId="2257369671F6984093D16C16F08361B8">
    <w:name w:val="2257369671F6984093D16C16F08361B8"/>
  </w:style>
  <w:style w:type="paragraph" w:customStyle="1" w:styleId="3973BA0008FB784184443FAC71655B86">
    <w:name w:val="3973BA0008FB784184443FAC71655B86"/>
  </w:style>
  <w:style w:type="paragraph" w:customStyle="1" w:styleId="7EFC862BB2AD6843901A82E2BDEA9E3B">
    <w:name w:val="7EFC862BB2AD6843901A82E2BDEA9E3B"/>
  </w:style>
  <w:style w:type="paragraph" w:customStyle="1" w:styleId="92E04F058637EE41BAF90E97AB7C5C85">
    <w:name w:val="92E04F058637EE41BAF90E97AB7C5C85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5635A14AC212FD4FA46D7CB4B693B87E">
    <w:name w:val="5635A14AC212FD4FA46D7CB4B693B87E"/>
  </w:style>
  <w:style w:type="paragraph" w:customStyle="1" w:styleId="4E3DBAA76C398840B97611A8BC90A90F">
    <w:name w:val="4E3DBAA76C398840B97611A8BC90A90F"/>
  </w:style>
  <w:style w:type="paragraph" w:customStyle="1" w:styleId="6B23A49F26C7AA4A9EBDFD7BC16888B4">
    <w:name w:val="6B23A49F26C7AA4A9EBDFD7BC16888B4"/>
  </w:style>
  <w:style w:type="paragraph" w:customStyle="1" w:styleId="A82A54410D7580429A45043EEDF6BA7C">
    <w:name w:val="A82A54410D7580429A45043EEDF6BA7C"/>
  </w:style>
  <w:style w:type="paragraph" w:customStyle="1" w:styleId="1F6E8B4B7ED67346B10B68071D56D2BB">
    <w:name w:val="1F6E8B4B7ED67346B10B68071D56D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F81B-4E86-9B42-BB66-2E95800B77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%7b9E16EC04-1E06-CD44-AEF2-953FEFF79DDD%7dtf50002018.dotx</Template>
  <TotalTime>3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nicolepereira29@hotmail.com</dc:creator>
  <cp:keywords/>
  <dc:description/>
  <cp:lastModifiedBy>nicolepereira29@hotmail.com</cp:lastModifiedBy>
  <cp:revision>2</cp:revision>
  <dcterms:created xsi:type="dcterms:W3CDTF">2017-01-08T22:46:00Z</dcterms:created>
  <dcterms:modified xsi:type="dcterms:W3CDTF">2017-01-08T22:46:00Z</dcterms:modified>
</cp:coreProperties>
</file>