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Default="008D445D" w:rsidP="007E19FD">
                  <w:pPr>
                    <w:pStyle w:val="Ttulo1"/>
                    <w:jc w:val="both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Dn:04/03/1978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ID:1849789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CPF:69454566172</w:t>
                  </w:r>
                </w:p>
                <w:p w:rsidR="00A32956" w:rsidRDefault="00A32956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Endereço: Av. Contorno Col. Agrícola NB1Ch.12</w:t>
                  </w:r>
                </w:p>
                <w:p w:rsidR="00A32956" w:rsidRDefault="00A32956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Núcleo Bandeirante </w:t>
                  </w:r>
                </w:p>
                <w:p w:rsidR="00A32956" w:rsidRDefault="00A32956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Brasília-DF</w:t>
                  </w:r>
                  <w:bookmarkStart w:id="0" w:name="_GoBack"/>
                  <w:bookmarkEnd w:id="0"/>
                </w:p>
                <w:p w:rsidR="008D445D" w:rsidRPr="008D445D" w:rsidRDefault="008D445D" w:rsidP="008D445D">
                  <w:pPr>
                    <w:rPr>
                      <w:lang w:val="pt-BR"/>
                    </w:rPr>
                  </w:pPr>
                </w:p>
                <w:p w:rsidR="004A7542" w:rsidRPr="00EC7C35" w:rsidRDefault="004A7542" w:rsidP="007E19FD">
                  <w:pPr>
                    <w:pStyle w:val="Ttulo2"/>
                    <w:rPr>
                      <w:lang w:val="pt-BR"/>
                    </w:rPr>
                  </w:pPr>
                </w:p>
              </w:tc>
            </w:tr>
            <w:tr w:rsidR="004A7542" w:rsidRPr="00EC7C35" w:rsidTr="00EC7C35">
              <w:trPr>
                <w:trHeight w:val="90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EC7C35" w:rsidRDefault="00D10882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D7B1B3FDBDF24F11A61EDB2B7B303FF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4A7542" w:rsidRDefault="00D10882" w:rsidP="00343DB5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cargo 1:"/>
                      <w:tag w:val="Insira o cargo 1:"/>
                      <w:id w:val="287256568"/>
                      <w:placeholder>
                        <w:docPart w:val="0D34ACE77B384BA8A1AA972D87CB5F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Cargo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> | </w:t>
                  </w:r>
                  <w:sdt>
                    <w:sdtPr>
                      <w:rPr>
                        <w:lang w:val="pt-BR"/>
                      </w:rPr>
                      <w:alias w:val="Insira a empresa 1:"/>
                      <w:tag w:val="Insira a empresa 1:"/>
                      <w:id w:val="1443026557"/>
                      <w:placeholder>
                        <w:docPart w:val="6996CF7CB21B4F5788938436E0F54C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Empresa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> | </w:t>
                  </w:r>
                  <w:sdt>
                    <w:sdtPr>
                      <w:rPr>
                        <w:lang w:val="pt-BR"/>
                      </w:rPr>
                      <w:alias w:val="Insira as datas iniciais para o emprego 1:"/>
                      <w:tag w:val="Insira as datas iniciais para o emprego 1:"/>
                      <w:id w:val="500858531"/>
                      <w:placeholder>
                        <w:docPart w:val="0A2F7B95CACF4C179F88FB5BCD1592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Datas De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 xml:space="preserve"> – </w:t>
                  </w:r>
                  <w:sdt>
                    <w:sdtPr>
                      <w:rPr>
                        <w:lang w:val="pt-BR"/>
                      </w:rPr>
                      <w:alias w:val="Insira as datas finais para o emprego 1:"/>
                      <w:tag w:val="Insira as datas finais para o emprego 1:"/>
                      <w:id w:val="-1556002318"/>
                      <w:placeholder>
                        <w:docPart w:val="E9940CE85CED43BDBF041AAC814DF6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Até</w:t>
                      </w:r>
                    </w:sdtContent>
                  </w:sdt>
                </w:p>
                <w:p w:rsidR="00343DB5" w:rsidRPr="00343DB5" w:rsidRDefault="00343DB5" w:rsidP="00343DB5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Freelancer</w:t>
                  </w:r>
                </w:p>
                <w:p w:rsidR="007E19FD" w:rsidRDefault="007E19FD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Auxiliar de decoração</w:t>
                  </w:r>
                </w:p>
                <w:p w:rsidR="007E19FD" w:rsidRDefault="007E19FD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De: 02/2015</w:t>
                  </w:r>
                  <w:r w:rsidR="00A32956">
                    <w:rPr>
                      <w:lang w:val="pt-BR"/>
                    </w:rPr>
                    <w:t>O</w:t>
                  </w:r>
                </w:p>
                <w:p w:rsidR="007E19FD" w:rsidRDefault="007E19FD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12/2015</w:t>
                  </w:r>
                </w:p>
                <w:p w:rsidR="007E19FD" w:rsidRPr="00EC7C35" w:rsidRDefault="007E19FD" w:rsidP="00346ED4">
                  <w:pPr>
                    <w:rPr>
                      <w:lang w:val="pt-BR"/>
                    </w:rPr>
                  </w:pPr>
                </w:p>
                <w:p w:rsidR="004A7542" w:rsidRPr="00EC7C35" w:rsidRDefault="00D10882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scolaridade:"/>
                      <w:tag w:val="Educação:"/>
                      <w:id w:val="1349516922"/>
                      <w:placeholder>
                        <w:docPart w:val="2DCB82BD2DCF447A8EDBF3795717E9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74660" w:rsidRPr="00C74660">
                        <w:rPr>
                          <w:lang w:val="pt-BR" w:bidi="pt-BR"/>
                        </w:rPr>
                        <w:t>FORMAÇÃO ACADÊMICA</w:t>
                      </w:r>
                    </w:sdtContent>
                  </w:sdt>
                </w:p>
                <w:p w:rsidR="004A7542" w:rsidRPr="00EC7C35" w:rsidRDefault="00D10882" w:rsidP="00346ED4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grau:"/>
                      <w:tag w:val="Insira o grau:"/>
                      <w:id w:val="634905938"/>
                      <w:placeholder>
                        <w:docPart w:val="E465E38699684C39A5E4C77A6D5128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Grau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Insira a data de conclusão:"/>
                      <w:tag w:val="Insira a data de conclusão:"/>
                      <w:id w:val="-719983892"/>
                      <w:placeholder>
                        <w:docPart w:val="851B7B6E421541BAA15E2C19CDED06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Data de conclusão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Insira a escola:"/>
                      <w:tag w:val="Insira a escola:"/>
                      <w:id w:val="-104814593"/>
                      <w:placeholder>
                        <w:docPart w:val="335DF1AE1A684866A9E2C0B79C9DD5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Escola</w:t>
                      </w:r>
                    </w:sdtContent>
                  </w:sdt>
                </w:p>
                <w:p w:rsidR="004A7542" w:rsidRDefault="008D445D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Técnica em Enfermagem</w:t>
                  </w:r>
                </w:p>
                <w:p w:rsidR="008D445D" w:rsidRDefault="008D445D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05/2018</w:t>
                  </w:r>
                </w:p>
                <w:p w:rsidR="008D445D" w:rsidRPr="00EC7C35" w:rsidRDefault="008D445D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Ls Escola Técnica</w:t>
                  </w:r>
                </w:p>
                <w:p w:rsidR="004A7542" w:rsidRPr="00EC7C35" w:rsidRDefault="00D10882" w:rsidP="00346ED4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grau:"/>
                      <w:tag w:val="Insira o grau:"/>
                      <w:id w:val="-498652053"/>
                      <w:placeholder>
                        <w:docPart w:val="5E3CF90E68854C41A4625D7E0C286C6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Grau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Insira a data de conclusão:"/>
                      <w:tag w:val="Insira a data de conclusão:"/>
                      <w:id w:val="1470554791"/>
                      <w:placeholder>
                        <w:docPart w:val="FFF341E4B1F24D9BA4A9D0F8863DAA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Data de conclusão</w:t>
                      </w:r>
                    </w:sdtContent>
                  </w:sdt>
                  <w:r w:rsidR="004A7542" w:rsidRPr="00EC7C35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Insira a escola:"/>
                      <w:tag w:val="Insira a escola:"/>
                      <w:id w:val="2085479820"/>
                      <w:placeholder>
                        <w:docPart w:val="7358DF0D6F3346DA9FBD3D2F99E366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Escola</w:t>
                      </w:r>
                    </w:sdtContent>
                  </w:sdt>
                </w:p>
                <w:p w:rsidR="004A7542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Curso de Cuidador de idosos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AC Vida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10/2015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</w:p>
                <w:p w:rsidR="008D445D" w:rsidRPr="00EC7C35" w:rsidRDefault="008D445D" w:rsidP="008D445D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grau:"/>
                      <w:tag w:val="Insira o grau:"/>
                      <w:id w:val="1557119171"/>
                      <w:placeholder>
                        <w:docPart w:val="5CBD1DF30D434949B2A81223DD113A38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EC7C35">
                        <w:rPr>
                          <w:lang w:val="pt-BR" w:bidi="pt-BR"/>
                        </w:rPr>
                        <w:t>Grau</w:t>
                      </w:r>
                    </w:sdtContent>
                  </w:sdt>
                  <w:r w:rsidRPr="00EC7C35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Insira a data de conclusão:"/>
                      <w:tag w:val="Insira a data de conclusão:"/>
                      <w:id w:val="1743058718"/>
                      <w:placeholder>
                        <w:docPart w:val="008BDE5B5905448AAD6451117F99B6E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EC7C35">
                        <w:rPr>
                          <w:lang w:val="pt-BR" w:bidi="pt-BR"/>
                        </w:rPr>
                        <w:t>Data de conclusão</w:t>
                      </w:r>
                    </w:sdtContent>
                  </w:sdt>
                  <w:r w:rsidRPr="00EC7C35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Insira a escola:"/>
                      <w:tag w:val="Insira a escola:"/>
                      <w:id w:val="-1291738854"/>
                      <w:placeholder>
                        <w:docPart w:val="1802B08ACFC44A8B9F046B0CBDD56BE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EC7C35">
                        <w:rPr>
                          <w:lang w:val="pt-BR" w:bidi="pt-BR"/>
                        </w:rPr>
                        <w:t>Escola</w:t>
                      </w:r>
                    </w:sdtContent>
                  </w:sdt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Graduação em Farmácia 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Em curso</w:t>
                  </w:r>
                </w:p>
                <w:p w:rsidR="00343DB5" w:rsidRDefault="00343DB5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Manhã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Instituição: Unip Universidade Paulista</w:t>
                  </w:r>
                </w:p>
                <w:p w:rsidR="008D445D" w:rsidRPr="00EC7C35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Previsão de término 2021</w:t>
                  </w: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EC7C35" w:rsidRDefault="004A7542" w:rsidP="00346ED4">
                  <w:pPr>
                    <w:pStyle w:val="Ttulo1"/>
                    <w:rPr>
                      <w:lang w:val="pt-BR"/>
                    </w:rPr>
                  </w:pPr>
                </w:p>
                <w:p w:rsidR="00A32956" w:rsidRDefault="00A32956" w:rsidP="00A32956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  <w:p w:rsidR="00A32956" w:rsidRPr="00A32956" w:rsidRDefault="00A32956" w:rsidP="00A32956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Inclusão ao mercado de trabalho, com dedicação e responsabilidade.</w:t>
                  </w:r>
                </w:p>
              </w:tc>
            </w:tr>
            <w:tr w:rsidR="004A7542" w:rsidRPr="00EC7C35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1777"/>
                    <w:gridCol w:w="1777"/>
                  </w:tblGrid>
                  <w:tr w:rsidR="004A7542" w:rsidRPr="00EC7C3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A22CA0A" wp14:editId="53ADD8EB">
                                  <wp:extent cx="329184" cy="329184"/>
                                  <wp:effectExtent l="0" t="0" r="0" b="0"/>
                                  <wp:docPr id="6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D1EB030" id="Grupo 322" o:spid="_x0000_s1026" alt="Título: Ícone de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VZH6y9wsAAFg3AAAOAAAAAAAAAAAAAAAAAC4CAABkcnMvZTJvRG9j&#10;LnhtbFBLAQItABQABgAIAAAAIQBoRxvQ2AAAAAMBAAAPAAAAAAAAAAAAAAAAAFEOAABkcnMvZG93&#10;bnJldi54bWxQSwUGAAAAAAQABADzAAAAVg8AAAAA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F678FCE" wp14:editId="5304A2E8">
                                  <wp:extent cx="329184" cy="329184"/>
                                  <wp:effectExtent l="0" t="0" r="0" b="0"/>
                                  <wp:docPr id="304" name="Grupo 303" title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944B485" id="Grupo 303" o:spid="_x0000_s1026" alt="Título: Ícone de telef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AOtu87N&#10;HAAA5aMAAA4AAAAAAAAAAAAAAAAALgIAAGRycy9lMm9Eb2MueG1sUEsBAi0AFAAGAAgAAAAhAGhH&#10;G9DYAAAAAwEAAA8AAAAAAAAAAAAAAAAAJx8AAGRycy9kb3ducmV2LnhtbFBLBQYAAAAABAAEAPMA&#10;AAAsIAAAAAA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EC7C35" w:rsidRDefault="007E19FD" w:rsidP="007E19FD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jopequenina@gmail.com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EC7C35" w:rsidRDefault="007E19FD" w:rsidP="007E19FD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984020365</w:t>
                        </w: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C7C35" w:rsidRDefault="004A7542" w:rsidP="007E19FD">
                        <w:pPr>
                          <w:jc w:val="both"/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C7C35" w:rsidRDefault="004A7542" w:rsidP="007E19FD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:rsidR="004A7542" w:rsidRPr="00EC7C35" w:rsidRDefault="004A7542" w:rsidP="007E19FD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Default="008D445D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Estágios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-Lar dos Velhinhos Maria Madalena</w:t>
                  </w:r>
                  <w:r w:rsidR="00343DB5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>(Curso de cuidador de idosos)</w:t>
                  </w:r>
                </w:p>
                <w:p w:rsidR="008D445D" w:rsidRDefault="008D445D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-Hospital Regional da Ceilândia</w:t>
                  </w:r>
                  <w:r w:rsidR="00343DB5">
                    <w:rPr>
                      <w:lang w:val="pt-BR"/>
                    </w:rPr>
                    <w:t xml:space="preserve"> </w:t>
                  </w:r>
                </w:p>
                <w:p w:rsidR="00343DB5" w:rsidRDefault="00343DB5" w:rsidP="008D44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UBS 03 Ceilândia (Técnica em Enfermagem)</w:t>
                  </w:r>
                </w:p>
                <w:p w:rsidR="008D445D" w:rsidRPr="008D445D" w:rsidRDefault="008D445D" w:rsidP="008D445D">
                  <w:pPr>
                    <w:jc w:val="both"/>
                    <w:rPr>
                      <w:lang w:val="pt-BR"/>
                    </w:rPr>
                  </w:pP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82" w:rsidRDefault="00D10882" w:rsidP="004A7542">
      <w:pPr>
        <w:spacing w:after="0" w:line="240" w:lineRule="auto"/>
      </w:pPr>
      <w:r>
        <w:separator/>
      </w:r>
    </w:p>
  </w:endnote>
  <w:endnote w:type="continuationSeparator" w:id="0">
    <w:p w:rsidR="00D10882" w:rsidRDefault="00D1088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343DB5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82" w:rsidRDefault="00D10882" w:rsidP="004A7542">
      <w:pPr>
        <w:spacing w:after="0" w:line="240" w:lineRule="auto"/>
      </w:pPr>
      <w:r>
        <w:separator/>
      </w:r>
    </w:p>
  </w:footnote>
  <w:footnote w:type="continuationSeparator" w:id="0">
    <w:p w:rsidR="00D10882" w:rsidRDefault="00D1088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FB" w:rsidRPr="00B6024F" w:rsidRDefault="001A6B14" w:rsidP="001A6B14">
    <w:pPr>
      <w:pStyle w:val="Cabealho"/>
      <w:ind w:left="0"/>
      <w:jc w:val="both"/>
      <w:rPr>
        <w:lang w:val="pt-BR"/>
      </w:rPr>
    </w:pPr>
    <w:r>
      <w:rPr>
        <w:lang w:val="pt-BR"/>
      </w:rPr>
      <w:t>Josiane de</w:t>
    </w:r>
    <w:r w:rsidR="00343DB5">
      <w:rPr>
        <w:lang w:val="pt-BR"/>
      </w:rPr>
      <w:t xml:space="preserve"> </w:t>
    </w:r>
    <w:r w:rsidR="007E19FD">
      <w:rPr>
        <w:lang w:val="pt-BR"/>
      </w:rPr>
      <w:t>Aguiar Okuyama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14"/>
    <w:rsid w:val="001A6B14"/>
    <w:rsid w:val="001C292B"/>
    <w:rsid w:val="002876BB"/>
    <w:rsid w:val="00293B83"/>
    <w:rsid w:val="002A69D7"/>
    <w:rsid w:val="002D075C"/>
    <w:rsid w:val="00343DB5"/>
    <w:rsid w:val="00454034"/>
    <w:rsid w:val="004A7542"/>
    <w:rsid w:val="00522A0E"/>
    <w:rsid w:val="006A3CE7"/>
    <w:rsid w:val="006F77C5"/>
    <w:rsid w:val="007E19FD"/>
    <w:rsid w:val="00857F01"/>
    <w:rsid w:val="008D445D"/>
    <w:rsid w:val="00A32956"/>
    <w:rsid w:val="00B6024F"/>
    <w:rsid w:val="00B90950"/>
    <w:rsid w:val="00BE5F21"/>
    <w:rsid w:val="00C74660"/>
    <w:rsid w:val="00D10882"/>
    <w:rsid w:val="00E10171"/>
    <w:rsid w:val="00EC26A6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74C81"/>
  <w15:chartTrackingRefBased/>
  <w15:docId w15:val="{AB539E65-B551-4E9A-9355-9346968F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piron\AppData\Roaming\Microsoft\Template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B1B3FDBDF24F11A61EDB2B7B303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383F1A-47B3-4C55-90C7-0A9A47D3A708}"/>
      </w:docPartPr>
      <w:docPartBody>
        <w:p w:rsidR="00000000" w:rsidRDefault="0020252D">
          <w:pPr>
            <w:pStyle w:val="D7B1B3FDBDF24F11A61EDB2B7B303FF5"/>
          </w:pPr>
          <w:r w:rsidRPr="00EC7C35">
            <w:rPr>
              <w:lang w:bidi="pt-BR"/>
            </w:rPr>
            <w:t>Experiência</w:t>
          </w:r>
        </w:p>
      </w:docPartBody>
    </w:docPart>
    <w:docPart>
      <w:docPartPr>
        <w:name w:val="0D34ACE77B384BA8A1AA972D87CB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982702-C8DB-4EA3-8CB1-1A9686DDCCB1}"/>
      </w:docPartPr>
      <w:docPartBody>
        <w:p w:rsidR="00000000" w:rsidRDefault="0020252D">
          <w:pPr>
            <w:pStyle w:val="0D34ACE77B384BA8A1AA972D87CB5FBB"/>
          </w:pPr>
          <w:r w:rsidRPr="00EC7C35">
            <w:rPr>
              <w:lang w:bidi="pt-BR"/>
            </w:rPr>
            <w:t>Cargo</w:t>
          </w:r>
        </w:p>
      </w:docPartBody>
    </w:docPart>
    <w:docPart>
      <w:docPartPr>
        <w:name w:val="6996CF7CB21B4F5788938436E0F54C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BBCFCA-FB54-467F-BE09-CE83247E3C9F}"/>
      </w:docPartPr>
      <w:docPartBody>
        <w:p w:rsidR="00000000" w:rsidRDefault="0020252D">
          <w:pPr>
            <w:pStyle w:val="6996CF7CB21B4F5788938436E0F54C7B"/>
          </w:pPr>
          <w:r w:rsidRPr="00EC7C35">
            <w:rPr>
              <w:lang w:bidi="pt-BR"/>
            </w:rPr>
            <w:t>Empresa</w:t>
          </w:r>
        </w:p>
      </w:docPartBody>
    </w:docPart>
    <w:docPart>
      <w:docPartPr>
        <w:name w:val="0A2F7B95CACF4C179F88FB5BCD1592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75A482-9B4F-4C12-8961-C1DD26B9FE22}"/>
      </w:docPartPr>
      <w:docPartBody>
        <w:p w:rsidR="00000000" w:rsidRDefault="0020252D">
          <w:pPr>
            <w:pStyle w:val="0A2F7B95CACF4C179F88FB5BCD159294"/>
          </w:pPr>
          <w:r w:rsidRPr="00EC7C35">
            <w:rPr>
              <w:lang w:bidi="pt-BR"/>
            </w:rPr>
            <w:t>Datas De</w:t>
          </w:r>
        </w:p>
      </w:docPartBody>
    </w:docPart>
    <w:docPart>
      <w:docPartPr>
        <w:name w:val="E9940CE85CED43BDBF041AAC814DF6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EBBAD7-3A6D-4D63-B57D-B18219D5D857}"/>
      </w:docPartPr>
      <w:docPartBody>
        <w:p w:rsidR="00000000" w:rsidRDefault="0020252D">
          <w:pPr>
            <w:pStyle w:val="E9940CE85CED43BDBF041AAC814DF6C6"/>
          </w:pPr>
          <w:r w:rsidRPr="00EC7C35">
            <w:rPr>
              <w:lang w:bidi="pt-BR"/>
            </w:rPr>
            <w:t>Até</w:t>
          </w:r>
        </w:p>
      </w:docPartBody>
    </w:docPart>
    <w:docPart>
      <w:docPartPr>
        <w:name w:val="2DCB82BD2DCF447A8EDBF3795717E9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6F6496-8BCC-4618-996A-222602CF22EC}"/>
      </w:docPartPr>
      <w:docPartBody>
        <w:p w:rsidR="00000000" w:rsidRDefault="0020252D">
          <w:pPr>
            <w:pStyle w:val="2DCB82BD2DCF447A8EDBF3795717E992"/>
          </w:pPr>
          <w:r w:rsidRPr="00C74660">
            <w:rPr>
              <w:lang w:bidi="pt-BR"/>
            </w:rPr>
            <w:t>FORMAÇÃO ACADÊMICA</w:t>
          </w:r>
        </w:p>
      </w:docPartBody>
    </w:docPart>
    <w:docPart>
      <w:docPartPr>
        <w:name w:val="E465E38699684C39A5E4C77A6D5128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5BC2AC-AE32-4166-B85B-7AE65BEAE440}"/>
      </w:docPartPr>
      <w:docPartBody>
        <w:p w:rsidR="00000000" w:rsidRDefault="0020252D">
          <w:pPr>
            <w:pStyle w:val="E465E38699684C39A5E4C77A6D51285B"/>
          </w:pPr>
          <w:r w:rsidRPr="00EC7C35">
            <w:rPr>
              <w:lang w:bidi="pt-BR"/>
            </w:rPr>
            <w:t>Grau</w:t>
          </w:r>
        </w:p>
      </w:docPartBody>
    </w:docPart>
    <w:docPart>
      <w:docPartPr>
        <w:name w:val="851B7B6E421541BAA15E2C19CDED0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E78785-6AB2-4684-BA80-4EA8BFABA554}"/>
      </w:docPartPr>
      <w:docPartBody>
        <w:p w:rsidR="00000000" w:rsidRDefault="0020252D">
          <w:pPr>
            <w:pStyle w:val="851B7B6E421541BAA15E2C19CDED060B"/>
          </w:pPr>
          <w:r w:rsidRPr="00EC7C35">
            <w:rPr>
              <w:lang w:bidi="pt-BR"/>
            </w:rPr>
            <w:t>Data de conclusão</w:t>
          </w:r>
        </w:p>
      </w:docPartBody>
    </w:docPart>
    <w:docPart>
      <w:docPartPr>
        <w:name w:val="335DF1AE1A684866A9E2C0B79C9DD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13306F-5876-450D-A363-EBB9AD45C504}"/>
      </w:docPartPr>
      <w:docPartBody>
        <w:p w:rsidR="00000000" w:rsidRDefault="0020252D">
          <w:pPr>
            <w:pStyle w:val="335DF1AE1A684866A9E2C0B79C9DD591"/>
          </w:pPr>
          <w:r w:rsidRPr="00EC7C35">
            <w:rPr>
              <w:lang w:bidi="pt-BR"/>
            </w:rPr>
            <w:t>Escola</w:t>
          </w:r>
        </w:p>
      </w:docPartBody>
    </w:docPart>
    <w:docPart>
      <w:docPartPr>
        <w:name w:val="5E3CF90E68854C41A4625D7E0C286C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8196C-CE48-4BB3-870C-B0323AD5B955}"/>
      </w:docPartPr>
      <w:docPartBody>
        <w:p w:rsidR="00000000" w:rsidRDefault="0020252D">
          <w:pPr>
            <w:pStyle w:val="5E3CF90E68854C41A4625D7E0C286C6A"/>
          </w:pPr>
          <w:r w:rsidRPr="00EC7C35">
            <w:rPr>
              <w:lang w:bidi="pt-BR"/>
            </w:rPr>
            <w:t>Grau</w:t>
          </w:r>
        </w:p>
      </w:docPartBody>
    </w:docPart>
    <w:docPart>
      <w:docPartPr>
        <w:name w:val="FFF341E4B1F24D9BA4A9D0F8863DAA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DC6250-71C2-4EFA-A95B-6CA04480E65C}"/>
      </w:docPartPr>
      <w:docPartBody>
        <w:p w:rsidR="00000000" w:rsidRDefault="0020252D">
          <w:pPr>
            <w:pStyle w:val="FFF341E4B1F24D9BA4A9D0F8863DAAEE"/>
          </w:pPr>
          <w:r w:rsidRPr="00EC7C35">
            <w:rPr>
              <w:lang w:bidi="pt-BR"/>
            </w:rPr>
            <w:t>Da</w:t>
          </w:r>
          <w:r w:rsidRPr="00EC7C35">
            <w:rPr>
              <w:lang w:bidi="pt-BR"/>
            </w:rPr>
            <w:t>ta de conclusão</w:t>
          </w:r>
        </w:p>
      </w:docPartBody>
    </w:docPart>
    <w:docPart>
      <w:docPartPr>
        <w:name w:val="7358DF0D6F3346DA9FBD3D2F99E36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48108E-CC6C-4B75-91D0-98F943C9BB54}"/>
      </w:docPartPr>
      <w:docPartBody>
        <w:p w:rsidR="00000000" w:rsidRDefault="0020252D">
          <w:pPr>
            <w:pStyle w:val="7358DF0D6F3346DA9FBD3D2F99E366AD"/>
          </w:pPr>
          <w:r w:rsidRPr="00EC7C35">
            <w:rPr>
              <w:lang w:bidi="pt-BR"/>
            </w:rPr>
            <w:t>Escola</w:t>
          </w:r>
        </w:p>
      </w:docPartBody>
    </w:docPart>
    <w:docPart>
      <w:docPartPr>
        <w:name w:val="5CBD1DF30D434949B2A81223DD113A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43B29F-B90D-4CC2-850D-13C26337594E}"/>
      </w:docPartPr>
      <w:docPartBody>
        <w:p w:rsidR="00000000" w:rsidRDefault="00453F34" w:rsidP="00453F34">
          <w:pPr>
            <w:pStyle w:val="5CBD1DF30D434949B2A81223DD113A38"/>
          </w:pPr>
          <w:r w:rsidRPr="00EC7C35">
            <w:rPr>
              <w:lang w:bidi="pt-BR"/>
            </w:rPr>
            <w:t>Grau</w:t>
          </w:r>
        </w:p>
      </w:docPartBody>
    </w:docPart>
    <w:docPart>
      <w:docPartPr>
        <w:name w:val="008BDE5B5905448AAD6451117F99B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9ADEB-7605-43C7-888F-9E0327C87119}"/>
      </w:docPartPr>
      <w:docPartBody>
        <w:p w:rsidR="00000000" w:rsidRDefault="00453F34" w:rsidP="00453F34">
          <w:pPr>
            <w:pStyle w:val="008BDE5B5905448AAD6451117F99B6E2"/>
          </w:pPr>
          <w:r w:rsidRPr="00EC7C35">
            <w:rPr>
              <w:lang w:bidi="pt-BR"/>
            </w:rPr>
            <w:t>Data de conclusão</w:t>
          </w:r>
        </w:p>
      </w:docPartBody>
    </w:docPart>
    <w:docPart>
      <w:docPartPr>
        <w:name w:val="1802B08ACFC44A8B9F046B0CBDD56B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A77450-80A2-441D-BAA9-FF4BAC997F4B}"/>
      </w:docPartPr>
      <w:docPartBody>
        <w:p w:rsidR="00000000" w:rsidRDefault="00453F34" w:rsidP="00453F34">
          <w:pPr>
            <w:pStyle w:val="1802B08ACFC44A8B9F046B0CBDD56BE0"/>
          </w:pPr>
          <w:r w:rsidRPr="00EC7C35">
            <w:rPr>
              <w:lang w:bidi="pt-BR"/>
            </w:rPr>
            <w:t>Escola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34"/>
    <w:rsid w:val="0020252D"/>
    <w:rsid w:val="004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16E1C00A869438984881B7B7C82220B">
    <w:name w:val="516E1C00A869438984881B7B7C82220B"/>
  </w:style>
  <w:style w:type="paragraph" w:customStyle="1" w:styleId="47213C1181ED47C2A1C6DFC61803E9B7">
    <w:name w:val="47213C1181ED47C2A1C6DFC61803E9B7"/>
  </w:style>
  <w:style w:type="paragraph" w:customStyle="1" w:styleId="D7B1B3FDBDF24F11A61EDB2B7B303FF5">
    <w:name w:val="D7B1B3FDBDF24F11A61EDB2B7B303FF5"/>
  </w:style>
  <w:style w:type="paragraph" w:customStyle="1" w:styleId="0D34ACE77B384BA8A1AA972D87CB5FBB">
    <w:name w:val="0D34ACE77B384BA8A1AA972D87CB5FBB"/>
  </w:style>
  <w:style w:type="paragraph" w:customStyle="1" w:styleId="6996CF7CB21B4F5788938436E0F54C7B">
    <w:name w:val="6996CF7CB21B4F5788938436E0F54C7B"/>
  </w:style>
  <w:style w:type="paragraph" w:customStyle="1" w:styleId="0A2F7B95CACF4C179F88FB5BCD159294">
    <w:name w:val="0A2F7B95CACF4C179F88FB5BCD159294"/>
  </w:style>
  <w:style w:type="paragraph" w:customStyle="1" w:styleId="E9940CE85CED43BDBF041AAC814DF6C6">
    <w:name w:val="E9940CE85CED43BDBF041AAC814DF6C6"/>
  </w:style>
  <w:style w:type="paragraph" w:customStyle="1" w:styleId="78BBC8087A174B6F87B25180B56FB66B">
    <w:name w:val="78BBC8087A174B6F87B25180B56FB66B"/>
  </w:style>
  <w:style w:type="paragraph" w:customStyle="1" w:styleId="AC8B7E671DC64C63A0B51219A29A0AAD">
    <w:name w:val="AC8B7E671DC64C63A0B51219A29A0AAD"/>
  </w:style>
  <w:style w:type="paragraph" w:customStyle="1" w:styleId="6D91577C19DA4CC696DE4713C84244C2">
    <w:name w:val="6D91577C19DA4CC696DE4713C84244C2"/>
  </w:style>
  <w:style w:type="paragraph" w:customStyle="1" w:styleId="6C0F2A469A7A4086B280DA3E23758C2E">
    <w:name w:val="6C0F2A469A7A4086B280DA3E23758C2E"/>
  </w:style>
  <w:style w:type="paragraph" w:customStyle="1" w:styleId="49BA9BD45FA54FFF83920C2732AF165A">
    <w:name w:val="49BA9BD45FA54FFF83920C2732AF165A"/>
  </w:style>
  <w:style w:type="paragraph" w:customStyle="1" w:styleId="1C7F0965A7D348339B608E1B3C87811C">
    <w:name w:val="1C7F0965A7D348339B608E1B3C87811C"/>
  </w:style>
  <w:style w:type="paragraph" w:customStyle="1" w:styleId="2DCB82BD2DCF447A8EDBF3795717E992">
    <w:name w:val="2DCB82BD2DCF447A8EDBF3795717E992"/>
  </w:style>
  <w:style w:type="paragraph" w:customStyle="1" w:styleId="E465E38699684C39A5E4C77A6D51285B">
    <w:name w:val="E465E38699684C39A5E4C77A6D51285B"/>
  </w:style>
  <w:style w:type="paragraph" w:customStyle="1" w:styleId="851B7B6E421541BAA15E2C19CDED060B">
    <w:name w:val="851B7B6E421541BAA15E2C19CDED060B"/>
  </w:style>
  <w:style w:type="paragraph" w:customStyle="1" w:styleId="335DF1AE1A684866A9E2C0B79C9DD591">
    <w:name w:val="335DF1AE1A684866A9E2C0B79C9DD591"/>
  </w:style>
  <w:style w:type="paragraph" w:customStyle="1" w:styleId="B852D58576824450A20E9D9744F7A5C0">
    <w:name w:val="B852D58576824450A20E9D9744F7A5C0"/>
  </w:style>
  <w:style w:type="paragraph" w:customStyle="1" w:styleId="5E3CF90E68854C41A4625D7E0C286C6A">
    <w:name w:val="5E3CF90E68854C41A4625D7E0C286C6A"/>
  </w:style>
  <w:style w:type="paragraph" w:customStyle="1" w:styleId="FFF341E4B1F24D9BA4A9D0F8863DAAEE">
    <w:name w:val="FFF341E4B1F24D9BA4A9D0F8863DAAEE"/>
  </w:style>
  <w:style w:type="paragraph" w:customStyle="1" w:styleId="7358DF0D6F3346DA9FBD3D2F99E366AD">
    <w:name w:val="7358DF0D6F3346DA9FBD3D2F99E366AD"/>
  </w:style>
  <w:style w:type="paragraph" w:customStyle="1" w:styleId="ACD237F4595E4588A211C1AE22B3B598">
    <w:name w:val="ACD237F4595E4588A211C1AE22B3B598"/>
  </w:style>
  <w:style w:type="paragraph" w:customStyle="1" w:styleId="A71EB3E151EA4576A6D75B5022FEF2E8">
    <w:name w:val="A71EB3E151EA4576A6D75B5022FEF2E8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6A51BA8303C8475B9806FD3D5820373B">
    <w:name w:val="6A51BA8303C8475B9806FD3D5820373B"/>
  </w:style>
  <w:style w:type="paragraph" w:customStyle="1" w:styleId="0E6AD5A179844DC5841CA46E26FE5F6C">
    <w:name w:val="0E6AD5A179844DC5841CA46E26FE5F6C"/>
  </w:style>
  <w:style w:type="paragraph" w:customStyle="1" w:styleId="FFA0695EA27A4ABA8395FD9F2ED2F8F5">
    <w:name w:val="FFA0695EA27A4ABA8395FD9F2ED2F8F5"/>
  </w:style>
  <w:style w:type="paragraph" w:customStyle="1" w:styleId="326D37B9AC16400EBAC9944FF90C2776">
    <w:name w:val="326D37B9AC16400EBAC9944FF90C2776"/>
  </w:style>
  <w:style w:type="paragraph" w:customStyle="1" w:styleId="12AC8DDF03BE49B6BDA26B388936FBD1">
    <w:name w:val="12AC8DDF03BE49B6BDA26B388936FBD1"/>
  </w:style>
  <w:style w:type="paragraph" w:customStyle="1" w:styleId="D1ACAFD9AF12413F83DAA78980A12D0E">
    <w:name w:val="D1ACAFD9AF12413F83DAA78980A12D0E"/>
  </w:style>
  <w:style w:type="paragraph" w:customStyle="1" w:styleId="0B1AE783F96B4005AE13D581668268FD">
    <w:name w:val="0B1AE783F96B4005AE13D581668268FD"/>
  </w:style>
  <w:style w:type="paragraph" w:customStyle="1" w:styleId="C06E1EC04B9D4B2CAD8F3B6A726A26B4">
    <w:name w:val="C06E1EC04B9D4B2CAD8F3B6A726A26B4"/>
  </w:style>
  <w:style w:type="paragraph" w:customStyle="1" w:styleId="5CBD1DF30D434949B2A81223DD113A38">
    <w:name w:val="5CBD1DF30D434949B2A81223DD113A38"/>
    <w:rsid w:val="00453F34"/>
  </w:style>
  <w:style w:type="paragraph" w:customStyle="1" w:styleId="008BDE5B5905448AAD6451117F99B6E2">
    <w:name w:val="008BDE5B5905448AAD6451117F99B6E2"/>
    <w:rsid w:val="00453F34"/>
  </w:style>
  <w:style w:type="paragraph" w:customStyle="1" w:styleId="1802B08ACFC44A8B9F046B0CBDD56BE0">
    <w:name w:val="1802B08ACFC44A8B9F046B0CBDD56BE0"/>
    <w:rsid w:val="00453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47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Gabriel Aguiar</cp:lastModifiedBy>
  <cp:revision>1</cp:revision>
  <dcterms:created xsi:type="dcterms:W3CDTF">2018-08-21T19:27:00Z</dcterms:created>
  <dcterms:modified xsi:type="dcterms:W3CDTF">2018-08-21T20:14:00Z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