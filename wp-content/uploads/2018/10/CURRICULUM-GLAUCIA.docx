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34" w:rsidRDefault="00FD5D34" w:rsidP="001638B8">
      <w:pPr>
        <w:rPr>
          <w:rFonts w:ascii="Verdana" w:hAnsi="Verdana"/>
          <w:sz w:val="40"/>
          <w:szCs w:val="40"/>
        </w:rPr>
      </w:pPr>
    </w:p>
    <w:p w:rsidR="002039BD" w:rsidRDefault="006F087A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Glaucia Malta </w:t>
      </w:r>
      <w:r w:rsidR="00DE00AD">
        <w:rPr>
          <w:rFonts w:ascii="Verdana" w:hAnsi="Verdana"/>
          <w:sz w:val="40"/>
          <w:szCs w:val="40"/>
        </w:rPr>
        <w:t>Araújo</w:t>
      </w:r>
      <w:r>
        <w:rPr>
          <w:rFonts w:ascii="Verdana" w:hAnsi="Verdana"/>
          <w:sz w:val="40"/>
          <w:szCs w:val="40"/>
        </w:rPr>
        <w:t xml:space="preserve"> Lima Batista</w:t>
      </w:r>
      <w:r w:rsidR="00CD374C">
        <w:rPr>
          <w:rFonts w:ascii="Verdana" w:hAnsi="Verdana"/>
          <w:sz w:val="40"/>
          <w:szCs w:val="40"/>
        </w:rPr>
        <w:tab/>
      </w:r>
    </w:p>
    <w:p w:rsidR="00FD5D34" w:rsidRPr="001638B8" w:rsidRDefault="00FD5D34" w:rsidP="001638B8">
      <w:pPr>
        <w:rPr>
          <w:rFonts w:ascii="Verdana" w:hAnsi="Verdana"/>
          <w:sz w:val="40"/>
          <w:szCs w:val="40"/>
        </w:rPr>
      </w:pPr>
    </w:p>
    <w:p w:rsidR="001638B8" w:rsidRDefault="006F087A" w:rsidP="001638B8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Casada</w:t>
      </w:r>
      <w:r w:rsidR="001638B8" w:rsidRPr="001638B8">
        <w:rPr>
          <w:rFonts w:ascii="Verdana" w:hAnsi="Verdana"/>
        </w:rPr>
        <w:t xml:space="preserve">, </w:t>
      </w:r>
      <w:r w:rsidR="00F54634">
        <w:rPr>
          <w:rFonts w:ascii="Verdana" w:hAnsi="Verdana"/>
        </w:rPr>
        <w:t>34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F54634">
        <w:rPr>
          <w:rFonts w:ascii="Verdana" w:hAnsi="Verdana"/>
        </w:rPr>
        <w:t>QN</w:t>
      </w:r>
      <w:r w:rsidR="00BA2114">
        <w:rPr>
          <w:rFonts w:ascii="Verdana" w:hAnsi="Verdana"/>
        </w:rPr>
        <w:t xml:space="preserve"> </w:t>
      </w:r>
      <w:r w:rsidR="00F54634">
        <w:rPr>
          <w:rFonts w:ascii="Verdana" w:hAnsi="Verdana"/>
        </w:rPr>
        <w:t>12D CONJ 09 COND 01 BL A APTO 202</w:t>
      </w:r>
      <w:r w:rsidR="001638B8">
        <w:rPr>
          <w:rFonts w:ascii="Verdana" w:hAnsi="Verdana"/>
        </w:rPr>
        <w:br/>
      </w:r>
      <w:r w:rsidR="00F54634">
        <w:rPr>
          <w:rFonts w:ascii="Verdana" w:hAnsi="Verdana"/>
        </w:rPr>
        <w:t>Riacho Fundo II</w:t>
      </w:r>
      <w:r w:rsidR="00CD374C">
        <w:rPr>
          <w:rFonts w:ascii="Verdana" w:hAnsi="Verdana"/>
        </w:rPr>
        <w:t xml:space="preserve"> - DF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BA2114">
        <w:rPr>
          <w:rFonts w:ascii="Verdana" w:hAnsi="Verdana"/>
        </w:rPr>
        <w:t>61 993256841  61 993547601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6011D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8E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pp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sZpp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6F087A" w:rsidP="00FA3990">
      <w:pPr>
        <w:rPr>
          <w:rFonts w:ascii="Verdana" w:hAnsi="Verdana"/>
        </w:rPr>
      </w:pPr>
      <w:r>
        <w:rPr>
          <w:rFonts w:ascii="Verdana" w:hAnsi="Verdana"/>
        </w:rPr>
        <w:t>Enfermeira</w:t>
      </w:r>
    </w:p>
    <w:p w:rsidR="006011D4" w:rsidRDefault="006011D4" w:rsidP="001638B8">
      <w:pPr>
        <w:pStyle w:val="Seo"/>
        <w:rPr>
          <w:rFonts w:ascii="Verdana" w:hAnsi="Verdana"/>
        </w:rPr>
      </w:pPr>
    </w:p>
    <w:p w:rsidR="00634332" w:rsidRDefault="00634332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  <w:r w:rsidR="006F087A">
        <w:rPr>
          <w:rFonts w:ascii="Verdana" w:hAnsi="Verdana"/>
        </w:rPr>
        <w:t xml:space="preserve"> Academica</w:t>
      </w:r>
    </w:p>
    <w:p w:rsidR="00756035" w:rsidRDefault="006011D4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CCBD4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6011D4" w:rsidRPr="002039BD" w:rsidRDefault="006011D4" w:rsidP="001638B8">
      <w:pPr>
        <w:pStyle w:val="Seo"/>
        <w:rPr>
          <w:rFonts w:ascii="Verdana" w:hAnsi="Verdana"/>
        </w:rPr>
      </w:pPr>
    </w:p>
    <w:p w:rsidR="001638B8" w:rsidRPr="00FD5D34" w:rsidRDefault="00677603" w:rsidP="00FD5D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FD5D34">
        <w:rPr>
          <w:rFonts w:ascii="Verdana" w:hAnsi="Verdana"/>
        </w:rPr>
        <w:t xml:space="preserve">2009/2013 </w:t>
      </w:r>
      <w:r w:rsidR="00F54634" w:rsidRPr="00FD5D34">
        <w:rPr>
          <w:rFonts w:ascii="Verdana" w:hAnsi="Verdana"/>
        </w:rPr>
        <w:t>Graduação</w:t>
      </w:r>
      <w:r w:rsidRPr="00FD5D34">
        <w:rPr>
          <w:rFonts w:ascii="Verdana" w:hAnsi="Verdana"/>
        </w:rPr>
        <w:t xml:space="preserve"> de Enfermagem  -  </w:t>
      </w:r>
      <w:r w:rsidR="006F087A" w:rsidRPr="00FD5D34">
        <w:rPr>
          <w:rFonts w:ascii="Verdana" w:hAnsi="Verdana"/>
        </w:rPr>
        <w:t xml:space="preserve">ICESP </w:t>
      </w:r>
    </w:p>
    <w:p w:rsidR="00634332" w:rsidRDefault="00634332" w:rsidP="00756035">
      <w:pPr>
        <w:pStyle w:val="Seo"/>
        <w:rPr>
          <w:rFonts w:ascii="Verdana" w:hAnsi="Verdana"/>
        </w:rPr>
      </w:pPr>
    </w:p>
    <w:p w:rsidR="006011D4" w:rsidRDefault="006011D4" w:rsidP="00756035">
      <w:pPr>
        <w:pStyle w:val="Seo"/>
        <w:rPr>
          <w:rFonts w:ascii="Verdana" w:hAnsi="Verdana"/>
        </w:rPr>
      </w:pPr>
    </w:p>
    <w:p w:rsidR="00756035" w:rsidRDefault="00F54634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experiencia profissional</w:t>
      </w:r>
    </w:p>
    <w:p w:rsidR="00B30D63" w:rsidRDefault="006011D4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2C590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6kJw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d6TOpC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B64865" w:rsidRPr="00B64865" w:rsidRDefault="00B64865" w:rsidP="00B6486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54634" w:rsidRPr="00F84C2D" w:rsidRDefault="00F54634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B64865">
        <w:rPr>
          <w:rFonts w:ascii="Verdana" w:hAnsi="Verdana"/>
          <w:b/>
        </w:rPr>
        <w:t xml:space="preserve">2015 – HOSPITAL </w:t>
      </w:r>
      <w:r w:rsidR="00B64865">
        <w:rPr>
          <w:rFonts w:ascii="Verdana" w:hAnsi="Verdana"/>
          <w:b/>
        </w:rPr>
        <w:t xml:space="preserve">ESTADUAL </w:t>
      </w:r>
      <w:r w:rsidRPr="00B64865">
        <w:rPr>
          <w:rFonts w:ascii="Verdana" w:hAnsi="Verdana"/>
          <w:b/>
        </w:rPr>
        <w:t>GETULIO VARGAS</w:t>
      </w:r>
      <w:r w:rsidR="00B64865">
        <w:rPr>
          <w:rFonts w:ascii="Verdana" w:hAnsi="Verdana"/>
          <w:b/>
        </w:rPr>
        <w:t>, RJ (O.S.) 0</w:t>
      </w:r>
      <w:r w:rsidRPr="00B64865">
        <w:rPr>
          <w:rFonts w:ascii="Verdana" w:hAnsi="Verdana"/>
          <w:b/>
        </w:rPr>
        <w:t xml:space="preserve">3/2015 a </w:t>
      </w:r>
      <w:r w:rsidR="00BA2114">
        <w:rPr>
          <w:rFonts w:ascii="Verdana" w:hAnsi="Verdana"/>
          <w:b/>
        </w:rPr>
        <w:t>10/2018</w:t>
      </w:r>
    </w:p>
    <w:p w:rsidR="00F84C2D" w:rsidRPr="00B64865" w:rsidRDefault="00F84C2D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Cargo: Enfermeira</w:t>
      </w:r>
      <w:bookmarkStart w:id="0" w:name="_GoBack"/>
      <w:bookmarkEnd w:id="0"/>
    </w:p>
    <w:p w:rsidR="00634332" w:rsidRDefault="00DE00AD" w:rsidP="00737E1E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Ambulância</w:t>
      </w:r>
      <w:r w:rsidR="006011D4">
        <w:rPr>
          <w:rFonts w:ascii="Verdana" w:hAnsi="Verdana"/>
        </w:rPr>
        <w:t xml:space="preserve"> 03/2015 a 12/2015</w:t>
      </w:r>
    </w:p>
    <w:p w:rsidR="006011D4" w:rsidRDefault="006011D4" w:rsidP="00737E1E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Urologia 12/2015 a 03/2016</w:t>
      </w:r>
    </w:p>
    <w:p w:rsidR="006011D4" w:rsidRDefault="006011D4" w:rsidP="00737E1E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Clinica Medica 03/2013 a 08/2017</w:t>
      </w:r>
    </w:p>
    <w:p w:rsidR="006011D4" w:rsidRPr="006011D4" w:rsidRDefault="006011D4" w:rsidP="00737E1E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Ortopedia 08/2017 a </w:t>
      </w:r>
      <w:r w:rsidR="00BA2114">
        <w:rPr>
          <w:rFonts w:ascii="Verdana" w:hAnsi="Verdana"/>
        </w:rPr>
        <w:t>10/2018</w:t>
      </w:r>
    </w:p>
    <w:p w:rsidR="00634332" w:rsidRDefault="00634332" w:rsidP="00756035">
      <w:pPr>
        <w:pStyle w:val="Seo"/>
        <w:rPr>
          <w:rFonts w:ascii="Verdana" w:hAnsi="Verdana"/>
        </w:rPr>
      </w:pPr>
    </w:p>
    <w:p w:rsidR="00B64865" w:rsidRDefault="00B64865" w:rsidP="00B64865">
      <w:pPr>
        <w:pStyle w:val="Seo"/>
        <w:rPr>
          <w:rFonts w:ascii="Verdana" w:hAnsi="Verdana"/>
        </w:rPr>
      </w:pPr>
      <w:r>
        <w:rPr>
          <w:rFonts w:ascii="Verdana" w:hAnsi="Verdana"/>
        </w:rPr>
        <w:t>Estagios</w:t>
      </w:r>
    </w:p>
    <w:p w:rsidR="00B64865" w:rsidRDefault="00B64865" w:rsidP="00B6486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C9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Ez5a8Y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B64865" w:rsidRPr="002039BD" w:rsidRDefault="00B64865" w:rsidP="00B64865">
      <w:pPr>
        <w:pStyle w:val="Seo"/>
        <w:rPr>
          <w:rFonts w:ascii="Verdana" w:hAnsi="Verdana"/>
        </w:rPr>
      </w:pPr>
    </w:p>
    <w:p w:rsidR="00B64865" w:rsidRDefault="00B64865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2012 - Unidade de Pronto Atendimento 24h Novo Gama</w:t>
      </w:r>
    </w:p>
    <w:p w:rsidR="00B64865" w:rsidRDefault="00B64865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2012 - Hospital Alvorada</w:t>
      </w:r>
    </w:p>
    <w:p w:rsidR="00B64865" w:rsidRDefault="00B64865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2013 - </w:t>
      </w:r>
      <w:r w:rsidR="00DE00AD">
        <w:rPr>
          <w:rFonts w:ascii="Verdana" w:hAnsi="Verdana"/>
          <w:b/>
        </w:rPr>
        <w:t>Mansão</w:t>
      </w:r>
      <w:r>
        <w:rPr>
          <w:rFonts w:ascii="Verdana" w:hAnsi="Verdana"/>
          <w:b/>
        </w:rPr>
        <w:t xml:space="preserve"> Vida</w:t>
      </w:r>
    </w:p>
    <w:p w:rsidR="00B64865" w:rsidRPr="00634332" w:rsidRDefault="00B64865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634332">
        <w:rPr>
          <w:rFonts w:ascii="Verdana" w:hAnsi="Verdana"/>
          <w:b/>
        </w:rPr>
        <w:t>2013</w:t>
      </w:r>
      <w:r w:rsidRPr="00634332">
        <w:rPr>
          <w:rFonts w:ascii="Verdana" w:hAnsi="Verdana"/>
        </w:rPr>
        <w:t xml:space="preserve"> - </w:t>
      </w:r>
      <w:r w:rsidRPr="00634332">
        <w:rPr>
          <w:rFonts w:ascii="Verdana" w:hAnsi="Verdana"/>
          <w:b/>
        </w:rPr>
        <w:t>Hospital das Fraturas</w:t>
      </w:r>
    </w:p>
    <w:p w:rsidR="00B64865" w:rsidRDefault="00B64865" w:rsidP="00B6486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2013 - Instituto Integridade, Lar Maria Madalena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E01" w:rsidRDefault="00D66E01">
      <w:r>
        <w:separator/>
      </w:r>
    </w:p>
  </w:endnote>
  <w:endnote w:type="continuationSeparator" w:id="0">
    <w:p w:rsidR="00D66E01" w:rsidRDefault="00D6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489" w:rsidRDefault="004A6266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64865">
      <w:rPr>
        <w:noProof/>
      </w:rPr>
      <w:t>2</w:t>
    </w:r>
    <w:r>
      <w:rPr>
        <w:noProof/>
      </w:rPr>
      <w:fldChar w:fldCharType="end"/>
    </w:r>
    <w:r w:rsidR="00AC5489">
      <w:t xml:space="preserve"> </w:t>
    </w:r>
    <w:r w:rsidR="006011D4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BD1058E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E01" w:rsidRDefault="00D66E01">
      <w:r>
        <w:separator/>
      </w:r>
    </w:p>
  </w:footnote>
  <w:footnote w:type="continuationSeparator" w:id="0">
    <w:p w:rsidR="00D66E01" w:rsidRDefault="00D66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489" w:rsidRDefault="00AC5489" w:rsidP="009967CD">
    <w:pPr>
      <w:pStyle w:val="Cabealho"/>
      <w:jc w:val="right"/>
    </w:pPr>
    <w:r>
      <w:rPr>
        <w:sz w:val="16"/>
        <w:szCs w:val="16"/>
      </w:rPr>
      <w:t>[Escolha a data]</w:t>
    </w:r>
    <w:r w:rsidR="006011D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4FFAB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4613596"/>
    <w:multiLevelType w:val="hybridMultilevel"/>
    <w:tmpl w:val="EDAA2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68ECB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67A4F"/>
    <w:rsid w:val="000C6697"/>
    <w:rsid w:val="001638B8"/>
    <w:rsid w:val="00163F2A"/>
    <w:rsid w:val="001C3CAC"/>
    <w:rsid w:val="002039BD"/>
    <w:rsid w:val="00487A7F"/>
    <w:rsid w:val="004A6266"/>
    <w:rsid w:val="005657D9"/>
    <w:rsid w:val="005B5FD3"/>
    <w:rsid w:val="005E6BFC"/>
    <w:rsid w:val="006011D4"/>
    <w:rsid w:val="00634332"/>
    <w:rsid w:val="00677603"/>
    <w:rsid w:val="006D14E8"/>
    <w:rsid w:val="006F087A"/>
    <w:rsid w:val="00741D6E"/>
    <w:rsid w:val="00756035"/>
    <w:rsid w:val="009967CD"/>
    <w:rsid w:val="009C3B99"/>
    <w:rsid w:val="00A17348"/>
    <w:rsid w:val="00A25CF8"/>
    <w:rsid w:val="00AC5489"/>
    <w:rsid w:val="00AD0781"/>
    <w:rsid w:val="00B30D63"/>
    <w:rsid w:val="00B501EE"/>
    <w:rsid w:val="00B64865"/>
    <w:rsid w:val="00BA2114"/>
    <w:rsid w:val="00CA4889"/>
    <w:rsid w:val="00CC21DB"/>
    <w:rsid w:val="00CD374C"/>
    <w:rsid w:val="00D66E01"/>
    <w:rsid w:val="00DE00AD"/>
    <w:rsid w:val="00EE05AD"/>
    <w:rsid w:val="00F26226"/>
    <w:rsid w:val="00F54634"/>
    <w:rsid w:val="00F84C2D"/>
    <w:rsid w:val="00FA3990"/>
    <w:rsid w:val="00FD5D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76EFD32C-C15B-4549-B3F3-7CA6A8EB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D &amp; G</cp:lastModifiedBy>
  <cp:revision>9</cp:revision>
  <dcterms:created xsi:type="dcterms:W3CDTF">2018-04-16T14:19:00Z</dcterms:created>
  <dcterms:modified xsi:type="dcterms:W3CDTF">2018-10-02T19:51:00Z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