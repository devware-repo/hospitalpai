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03B7E8" w14:textId="706770F6" w:rsidR="00F11D59" w:rsidRDefault="00322FD2">
      <w:pPr>
        <w:pStyle w:val="Nome"/>
      </w:pPr>
      <w:r>
        <w:t xml:space="preserve">Juliana Santos Moraes </w:t>
      </w:r>
    </w:p>
    <w:p w14:paraId="3E65A5DB" w14:textId="2F72E213" w:rsidR="00F11D59" w:rsidRDefault="0084135F">
      <w:pPr>
        <w:pStyle w:val="InformaesdeContato"/>
        <w:rPr>
          <w:lang w:bidi="pt-BR"/>
        </w:rPr>
      </w:pPr>
      <w:r>
        <w:rPr>
          <w:lang w:bidi="pt-BR"/>
        </w:rPr>
        <w:t>Brasileira, solteira, 21</w:t>
      </w:r>
      <w:r w:rsidR="00956C07">
        <w:rPr>
          <w:lang w:bidi="pt-BR"/>
        </w:rPr>
        <w:t xml:space="preserve"> anos</w:t>
      </w:r>
    </w:p>
    <w:p w14:paraId="2C8BDBCD" w14:textId="591729B7" w:rsidR="00956C07" w:rsidRDefault="00E13BA1">
      <w:pPr>
        <w:pStyle w:val="InformaesdeContato"/>
        <w:rPr>
          <w:lang w:bidi="pt-BR"/>
        </w:rPr>
      </w:pPr>
      <w:r>
        <w:rPr>
          <w:lang w:bidi="pt-BR"/>
        </w:rPr>
        <w:t xml:space="preserve">Rua 04 </w:t>
      </w:r>
      <w:r w:rsidR="00477EFA">
        <w:rPr>
          <w:lang w:bidi="pt-BR"/>
        </w:rPr>
        <w:t>quadra 05</w:t>
      </w:r>
      <w:r w:rsidR="00956C07">
        <w:rPr>
          <w:lang w:bidi="pt-BR"/>
        </w:rPr>
        <w:t xml:space="preserve"> casa 117 condomínio flores do bosque </w:t>
      </w:r>
      <w:r w:rsidR="00924C76">
        <w:rPr>
          <w:lang w:bidi="pt-BR"/>
        </w:rPr>
        <w:t xml:space="preserve">Etapa C </w:t>
      </w:r>
    </w:p>
    <w:p w14:paraId="4FB4C5E3" w14:textId="797D423F" w:rsidR="00924C76" w:rsidRDefault="00924C76">
      <w:pPr>
        <w:pStyle w:val="InformaesdeContato"/>
        <w:rPr>
          <w:lang w:bidi="pt-BR"/>
        </w:rPr>
      </w:pPr>
      <w:r>
        <w:rPr>
          <w:lang w:bidi="pt-BR"/>
        </w:rPr>
        <w:t xml:space="preserve">Valparaíso de Goiás </w:t>
      </w:r>
    </w:p>
    <w:p w14:paraId="113D05D8" w14:textId="03772115" w:rsidR="00924C76" w:rsidRDefault="00924C76">
      <w:pPr>
        <w:pStyle w:val="InformaesdeContato"/>
        <w:rPr>
          <w:lang w:bidi="pt-BR"/>
        </w:rPr>
      </w:pPr>
      <w:r>
        <w:rPr>
          <w:lang w:bidi="pt-BR"/>
        </w:rPr>
        <w:t>Telefone: (</w:t>
      </w:r>
      <w:r w:rsidR="00B56752">
        <w:rPr>
          <w:lang w:bidi="pt-BR"/>
        </w:rPr>
        <w:t xml:space="preserve">61)99201-5755 </w:t>
      </w:r>
      <w:r w:rsidR="00B94B46">
        <w:rPr>
          <w:lang w:bidi="pt-BR"/>
        </w:rPr>
        <w:t>(61)99567-2251</w:t>
      </w:r>
    </w:p>
    <w:p w14:paraId="43F05493" w14:textId="15A39183" w:rsidR="00742EEA" w:rsidRDefault="00B56752" w:rsidP="00AD4725">
      <w:pPr>
        <w:pStyle w:val="InformaesdeContato"/>
        <w:rPr>
          <w:lang w:bidi="pt-BR"/>
        </w:rPr>
      </w:pPr>
      <w:r>
        <w:rPr>
          <w:lang w:bidi="pt-BR"/>
        </w:rPr>
        <w:t xml:space="preserve">E-mail: juhmoraes22@gmail.com </w:t>
      </w:r>
    </w:p>
    <w:p w14:paraId="38117DA1" w14:textId="0D17EFFA" w:rsidR="00F11D59" w:rsidRDefault="00233262" w:rsidP="00233262">
      <w:pPr>
        <w:pStyle w:val="Ttulo1"/>
      </w:pPr>
      <w:r>
        <w:t xml:space="preserve">Formação </w:t>
      </w:r>
    </w:p>
    <w:p w14:paraId="656A0B22" w14:textId="0C2FEF45" w:rsidR="00242A85" w:rsidRDefault="00F02CE8" w:rsidP="00233262">
      <w:r>
        <w:t xml:space="preserve">Colégio Estadual Valparaíso </w:t>
      </w:r>
      <w:r w:rsidR="00AD4725">
        <w:t xml:space="preserve"> </w:t>
      </w:r>
      <w:r w:rsidR="0061325F">
        <w:t xml:space="preserve">Conclusão: </w:t>
      </w:r>
      <w:r w:rsidR="00B452CA">
        <w:t xml:space="preserve"> </w:t>
      </w:r>
      <w:r w:rsidR="008F3778">
        <w:t>2013</w:t>
      </w:r>
    </w:p>
    <w:p w14:paraId="0066E0B2" w14:textId="77777777" w:rsidR="00550272" w:rsidRDefault="003C0700" w:rsidP="00233262">
      <w:r>
        <w:t>Curso profissionalizante:</w:t>
      </w:r>
    </w:p>
    <w:p w14:paraId="1BDE5754" w14:textId="05C6B714" w:rsidR="00C74237" w:rsidRDefault="003C0700" w:rsidP="00233262">
      <w:r>
        <w:t xml:space="preserve"> Secretariado</w:t>
      </w:r>
    </w:p>
    <w:p w14:paraId="4A486CB1" w14:textId="45E74D85" w:rsidR="00724960" w:rsidRDefault="00550272" w:rsidP="00233262">
      <w:r>
        <w:t xml:space="preserve">Telemarketing </w:t>
      </w:r>
    </w:p>
    <w:p w14:paraId="4EB03474" w14:textId="127431C0" w:rsidR="00550272" w:rsidRDefault="0065614B" w:rsidP="00233262">
      <w:r>
        <w:t xml:space="preserve">Vendas </w:t>
      </w:r>
    </w:p>
    <w:p w14:paraId="666BC6C4" w14:textId="0A06495A" w:rsidR="00971FA2" w:rsidRDefault="00971FA2" w:rsidP="00233262">
      <w:r>
        <w:t xml:space="preserve">Informática básica </w:t>
      </w:r>
    </w:p>
    <w:p w14:paraId="5D7D33B4" w14:textId="18AD7BCE" w:rsidR="00A87654" w:rsidRDefault="00526E25" w:rsidP="00233262">
      <w:r>
        <w:t xml:space="preserve">Colégio Logos </w:t>
      </w:r>
      <w:r w:rsidR="00A87654">
        <w:t>– Técnico de enfermagem Conclusão: 2014</w:t>
      </w:r>
    </w:p>
    <w:p w14:paraId="120D5ED6" w14:textId="6B832CE6" w:rsidR="00F11D59" w:rsidRDefault="004373C7">
      <w:pPr>
        <w:pStyle w:val="Ttulo1"/>
      </w:pPr>
      <w:r>
        <w:rPr>
          <w:lang w:bidi="pt-BR"/>
        </w:rPr>
        <w:t>Experiência</w:t>
      </w:r>
    </w:p>
    <w:p w14:paraId="3920F6B7" w14:textId="17AACD26" w:rsidR="00E915E0" w:rsidRDefault="004E58F7">
      <w:pPr>
        <w:pStyle w:val="Ttulo2"/>
        <w:rPr>
          <w:b w:val="0"/>
          <w:u w:val="single"/>
        </w:rPr>
      </w:pPr>
      <w:r>
        <w:rPr>
          <w:b w:val="0"/>
          <w:u w:val="single"/>
        </w:rPr>
        <w:t>Estágios de 1 ano</w:t>
      </w:r>
      <w:r w:rsidR="00206CED">
        <w:rPr>
          <w:b w:val="0"/>
          <w:u w:val="single"/>
        </w:rPr>
        <w:t xml:space="preserve"> e meio</w:t>
      </w:r>
      <w:bookmarkStart w:id="0" w:name="_GoBack"/>
      <w:bookmarkEnd w:id="0"/>
    </w:p>
    <w:p w14:paraId="2DE45F6C" w14:textId="77F3C7FD" w:rsidR="00937F3A" w:rsidRPr="00950B2E" w:rsidRDefault="004E58F7" w:rsidP="004E58F7">
      <w:r>
        <w:t xml:space="preserve">Upa 24 horas Valparaíso </w:t>
      </w:r>
    </w:p>
    <w:p w14:paraId="748F9C9E" w14:textId="44CA2BFC" w:rsidR="000D7A23" w:rsidRDefault="000D7A23" w:rsidP="004E58F7">
      <w:r>
        <w:t>Cais Valparaíso II</w:t>
      </w:r>
    </w:p>
    <w:p w14:paraId="1B063558" w14:textId="2F88AB76" w:rsidR="000D7A23" w:rsidRDefault="000D7A23" w:rsidP="004E58F7">
      <w:r>
        <w:t xml:space="preserve">Hospital municipal </w:t>
      </w:r>
      <w:r w:rsidR="00BE731F">
        <w:t>Céu Azul</w:t>
      </w:r>
    </w:p>
    <w:p w14:paraId="6FF8AC8F" w14:textId="1570B38C" w:rsidR="00BE731F" w:rsidRDefault="00BE731F" w:rsidP="004E58F7">
      <w:r>
        <w:t xml:space="preserve">Hospital municipal Cidade Ocidental </w:t>
      </w:r>
    </w:p>
    <w:p w14:paraId="2926A130" w14:textId="72463781" w:rsidR="00BE731F" w:rsidRDefault="00C6060D" w:rsidP="004E58F7">
      <w:r>
        <w:t>24 Horas Novo Gama</w:t>
      </w:r>
    </w:p>
    <w:p w14:paraId="0ACC3CE3" w14:textId="1DD2A6E7" w:rsidR="00C6060D" w:rsidRDefault="00477EFA" w:rsidP="004E58F7">
      <w:r>
        <w:t xml:space="preserve">Asilo </w:t>
      </w:r>
      <w:r w:rsidR="00C6060D">
        <w:t xml:space="preserve">São </w:t>
      </w:r>
      <w:r w:rsidR="00604C3C">
        <w:t>Vicente de Paula</w:t>
      </w:r>
    </w:p>
    <w:p w14:paraId="4BED7CF1" w14:textId="3B33F9D3" w:rsidR="00604C3C" w:rsidRDefault="00604C3C" w:rsidP="004E58F7">
      <w:r>
        <w:t xml:space="preserve">Hospital Bom Jesus </w:t>
      </w:r>
      <w:r w:rsidR="00BB47CA">
        <w:t xml:space="preserve">Águas Lindas de Goiás </w:t>
      </w:r>
    </w:p>
    <w:p w14:paraId="277D0661" w14:textId="77777777" w:rsidR="00DC39B5" w:rsidRDefault="00BB47CA" w:rsidP="00DC39B5">
      <w:r>
        <w:t xml:space="preserve">Policlínica Provida </w:t>
      </w:r>
    </w:p>
    <w:p w14:paraId="25FBE6F3" w14:textId="026A6C11" w:rsidR="00F11D59" w:rsidRPr="00DC39B5" w:rsidRDefault="0096291E" w:rsidP="00DC39B5">
      <w:r w:rsidRPr="0093628F">
        <w:rPr>
          <w:u w:val="single"/>
        </w:rPr>
        <w:t xml:space="preserve">Maternidade </w:t>
      </w:r>
      <w:r w:rsidR="0093628F" w:rsidRPr="0093628F">
        <w:rPr>
          <w:u w:val="single"/>
        </w:rPr>
        <w:t>Brasília</w:t>
      </w:r>
    </w:p>
    <w:p w14:paraId="3391CBA4" w14:textId="77777777" w:rsidR="008F42E4" w:rsidRDefault="002E2750">
      <w:pPr>
        <w:pStyle w:val="Ttulo3"/>
      </w:pPr>
      <w:r>
        <w:t xml:space="preserve">Técnica de enfermagem </w:t>
      </w:r>
    </w:p>
    <w:p w14:paraId="4BD7BC63" w14:textId="7B3E3422" w:rsidR="00F11D59" w:rsidRDefault="00BE3CC8">
      <w:pPr>
        <w:pStyle w:val="Ttulo3"/>
      </w:pPr>
      <w:r>
        <w:t xml:space="preserve"> 06/10/2014 até 30</w:t>
      </w:r>
      <w:r w:rsidR="00C3431C">
        <w:t>/07</w:t>
      </w:r>
      <w:r>
        <w:t>/2016</w:t>
      </w:r>
    </w:p>
    <w:p w14:paraId="019CF22F" w14:textId="2ED19A31" w:rsidR="00F11D59" w:rsidRDefault="00F11D59" w:rsidP="00D364EF"/>
    <w:sectPr w:rsidR="00F11D59">
      <w:headerReference w:type="default" r:id="rId7"/>
      <w:footerReference w:type="default" r:id="rId8"/>
      <w:headerReference w:type="first" r:id="rId9"/>
      <w:pgSz w:w="11907" w:h="16839" w:code="9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10C17E" w14:textId="77777777" w:rsidR="00C00111" w:rsidRDefault="00C00111">
      <w:pPr>
        <w:spacing w:after="0" w:line="240" w:lineRule="auto"/>
      </w:pPr>
      <w:r>
        <w:rPr>
          <w:lang w:bidi="pt-BR"/>
        </w:rPr>
        <w:separator/>
      </w:r>
    </w:p>
  </w:endnote>
  <w:endnote w:type="continuationSeparator" w:id="0">
    <w:p w14:paraId="571179B0" w14:textId="77777777" w:rsidR="00C00111" w:rsidRDefault="00C00111">
      <w:pPr>
        <w:spacing w:after="0" w:line="240" w:lineRule="auto"/>
      </w:pPr>
      <w:r>
        <w:rPr>
          <w:lang w:bidi="pt-BR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9F877F" w14:textId="220128D5" w:rsidR="00F11D59" w:rsidRDefault="004373C7">
        <w:pPr>
          <w:pStyle w:val="Rodap"/>
        </w:pPr>
        <w:r>
          <w:rPr>
            <w:lang w:bidi="pt-BR"/>
          </w:rPr>
          <w:fldChar w:fldCharType="begin"/>
        </w:r>
        <w:r>
          <w:rPr>
            <w:lang w:bidi="pt-BR"/>
          </w:rPr>
          <w:instrText xml:space="preserve"> PAGE   \* MERGEFORMAT </w:instrText>
        </w:r>
        <w:r>
          <w:rPr>
            <w:lang w:bidi="pt-BR"/>
          </w:rPr>
          <w:fldChar w:fldCharType="separate"/>
        </w:r>
        <w:r w:rsidR="00D364EF">
          <w:rPr>
            <w:noProof/>
            <w:lang w:bidi="pt-BR"/>
          </w:rPr>
          <w:t>2</w:t>
        </w:r>
        <w:r>
          <w:rPr>
            <w:noProof/>
            <w:lang w:bidi="pt-B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965424" w14:textId="77777777" w:rsidR="00C00111" w:rsidRDefault="00C00111">
      <w:pPr>
        <w:spacing w:after="0" w:line="240" w:lineRule="auto"/>
      </w:pPr>
      <w:r>
        <w:rPr>
          <w:lang w:bidi="pt-BR"/>
        </w:rPr>
        <w:separator/>
      </w:r>
    </w:p>
  </w:footnote>
  <w:footnote w:type="continuationSeparator" w:id="0">
    <w:p w14:paraId="04EC354A" w14:textId="77777777" w:rsidR="00C00111" w:rsidRDefault="00C00111">
      <w:pPr>
        <w:spacing w:after="0" w:line="240" w:lineRule="auto"/>
      </w:pPr>
      <w:r>
        <w:rPr>
          <w:lang w:bidi="pt-BR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D8E8DE" w14:textId="77777777" w:rsidR="00F11D59" w:rsidRDefault="004373C7">
    <w:pPr>
      <w:pStyle w:val="Cabealho"/>
    </w:pPr>
    <w:r>
      <w:rPr>
        <w:noProof/>
        <w:lang w:val="lt-LT" w:eastAsia="zh-CN" w:bidi="ar-SA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68C4550E" wp14:editId="4EFFF784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4154087F" id="Group 4" o:spid="_x0000_s1026" alt="Título: Background graphic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,100563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">
              <v:rect id="Rectangle 2" o:spid="_x0000_s1027" style="position:absolute;width:32004;height:1920;visibility:visible;mso-wrap-style:square;v-text-anchor:middl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" fillcolor="#4b3a2e [3215]" stroked="f" strokeweight="1pt"/>
              <v:rect id="Rectangle 3" o:spid="_x0000_s1028" style="position:absolute;top:99648;width:32004;height:915;visibility:visible;mso-wrap-style:square;v-text-anchor:middl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EFECE6" w14:textId="77777777" w:rsidR="00F11D59" w:rsidRDefault="004373C7">
    <w:pPr>
      <w:pStyle w:val="Cabealho"/>
    </w:pPr>
    <w:r>
      <w:rPr>
        <w:noProof/>
        <w:lang w:val="lt-LT" w:eastAsia="zh-CN" w:bidi="ar-SA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4CC75F57" wp14:editId="17A16506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8890" b="0"/>
              <wp:wrapNone/>
              <wp:docPr id="5" name="Grupo 5" title="Gráficos de tela de fundo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tângulo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tângulo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7CFCAD8D" id="Grupo 5" o:spid="_x0000_s1026" alt="Título: Gráficos de tela de fundo" style="position:absolute;margin-left:0;margin-top:0;width:252pt;height:791.85pt;z-index:251663360;mso-width-percent:412;mso-height-percent:1000;mso-position-horizontal:left;mso-position-horizontal-relative:margin;mso-position-vertical:top;mso-position-vertical-relative:page;mso-width-percent:412;mso-height-percent:1000" coordsize="32004,100563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">
              <v:rect id="Retângulo 6" o:spid="_x0000_s1027" style="position:absolute;width:32004;height:1920;visibility:visible;mso-wrap-style:square;v-text-anchor:middl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" fillcolor="#4b3a2e [3215]" stroked="f" strokeweight="1pt"/>
              <v:rect id="Retângulo 7" o:spid="_x0000_s1028" style="position:absolute;top:99648;width:32004;height:915;visibility:visible;mso-wrap-style:square;v-text-anchor:middl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&#13;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FF442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028F2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C4002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ED2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BB849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3AEF4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A688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BA4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50E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3D62E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proofState w:spelling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2FD2"/>
    <w:rsid w:val="00014DF2"/>
    <w:rsid w:val="00024BCB"/>
    <w:rsid w:val="00034C0D"/>
    <w:rsid w:val="000611E6"/>
    <w:rsid w:val="00092C06"/>
    <w:rsid w:val="000D7A23"/>
    <w:rsid w:val="000F5521"/>
    <w:rsid w:val="00123829"/>
    <w:rsid w:val="0015315C"/>
    <w:rsid w:val="001E2CC8"/>
    <w:rsid w:val="001E393B"/>
    <w:rsid w:val="00206CED"/>
    <w:rsid w:val="0022389E"/>
    <w:rsid w:val="00230F7A"/>
    <w:rsid w:val="002329FB"/>
    <w:rsid w:val="00233262"/>
    <w:rsid w:val="00242A85"/>
    <w:rsid w:val="0027241C"/>
    <w:rsid w:val="00295B13"/>
    <w:rsid w:val="002A15F7"/>
    <w:rsid w:val="002A185F"/>
    <w:rsid w:val="002A628A"/>
    <w:rsid w:val="002C3934"/>
    <w:rsid w:val="002E2750"/>
    <w:rsid w:val="00322FD2"/>
    <w:rsid w:val="003C0700"/>
    <w:rsid w:val="003C31B4"/>
    <w:rsid w:val="004042BE"/>
    <w:rsid w:val="00414B35"/>
    <w:rsid w:val="00436C3B"/>
    <w:rsid w:val="004373C7"/>
    <w:rsid w:val="004450A1"/>
    <w:rsid w:val="0046293F"/>
    <w:rsid w:val="00477EFA"/>
    <w:rsid w:val="004A522A"/>
    <w:rsid w:val="004E58F7"/>
    <w:rsid w:val="00526E25"/>
    <w:rsid w:val="005326A7"/>
    <w:rsid w:val="00533FAD"/>
    <w:rsid w:val="00550272"/>
    <w:rsid w:val="005647F6"/>
    <w:rsid w:val="0056719C"/>
    <w:rsid w:val="00577BF8"/>
    <w:rsid w:val="0058439B"/>
    <w:rsid w:val="00591240"/>
    <w:rsid w:val="005E7ECE"/>
    <w:rsid w:val="00604C3C"/>
    <w:rsid w:val="0061325F"/>
    <w:rsid w:val="00614FDD"/>
    <w:rsid w:val="0065614B"/>
    <w:rsid w:val="006A1AA5"/>
    <w:rsid w:val="00724960"/>
    <w:rsid w:val="00742EEA"/>
    <w:rsid w:val="00754E3A"/>
    <w:rsid w:val="0076082B"/>
    <w:rsid w:val="00771476"/>
    <w:rsid w:val="007D26C1"/>
    <w:rsid w:val="00816C0A"/>
    <w:rsid w:val="00834D9E"/>
    <w:rsid w:val="0084135F"/>
    <w:rsid w:val="00855ED0"/>
    <w:rsid w:val="008C5FE4"/>
    <w:rsid w:val="008F3778"/>
    <w:rsid w:val="008F41AB"/>
    <w:rsid w:val="008F42E4"/>
    <w:rsid w:val="0090174A"/>
    <w:rsid w:val="00905F5A"/>
    <w:rsid w:val="00924C76"/>
    <w:rsid w:val="0093628F"/>
    <w:rsid w:val="00937F3A"/>
    <w:rsid w:val="00950B2E"/>
    <w:rsid w:val="009556FF"/>
    <w:rsid w:val="00956C07"/>
    <w:rsid w:val="0096291E"/>
    <w:rsid w:val="00971FA2"/>
    <w:rsid w:val="00972B57"/>
    <w:rsid w:val="009B48CC"/>
    <w:rsid w:val="00A63AC1"/>
    <w:rsid w:val="00A826FA"/>
    <w:rsid w:val="00A87654"/>
    <w:rsid w:val="00AD35C0"/>
    <w:rsid w:val="00AD4725"/>
    <w:rsid w:val="00AD7DB7"/>
    <w:rsid w:val="00B452CA"/>
    <w:rsid w:val="00B56752"/>
    <w:rsid w:val="00B71013"/>
    <w:rsid w:val="00B94B46"/>
    <w:rsid w:val="00BB47CA"/>
    <w:rsid w:val="00BC5F46"/>
    <w:rsid w:val="00BE3CC8"/>
    <w:rsid w:val="00BE731F"/>
    <w:rsid w:val="00C00111"/>
    <w:rsid w:val="00C13F5C"/>
    <w:rsid w:val="00C3431C"/>
    <w:rsid w:val="00C50000"/>
    <w:rsid w:val="00C6060D"/>
    <w:rsid w:val="00C74237"/>
    <w:rsid w:val="00CA52AC"/>
    <w:rsid w:val="00D039FA"/>
    <w:rsid w:val="00D364EF"/>
    <w:rsid w:val="00D40B9A"/>
    <w:rsid w:val="00D770D3"/>
    <w:rsid w:val="00DC39B5"/>
    <w:rsid w:val="00E13BA1"/>
    <w:rsid w:val="00E40E39"/>
    <w:rsid w:val="00E63C33"/>
    <w:rsid w:val="00E915E0"/>
    <w:rsid w:val="00EA32DB"/>
    <w:rsid w:val="00EB5A3A"/>
    <w:rsid w:val="00EC2C8F"/>
    <w:rsid w:val="00F02CE8"/>
    <w:rsid w:val="00F11D59"/>
    <w:rsid w:val="00F57447"/>
    <w:rsid w:val="00F6424C"/>
    <w:rsid w:val="00F77F3C"/>
    <w:rsid w:val="00FA73DE"/>
    <w:rsid w:val="00FB1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044A77"/>
  <w15:chartTrackingRefBased/>
  <w15:docId w15:val="{DD62D2D2-5788-C944-BC71-B22F21FD8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pt-PT" w:eastAsia="ja-JP" w:bidi="pt-PT"/>
      </w:rPr>
    </w:rPrDefault>
    <w:pPrDefault>
      <w:pPr>
        <w:spacing w:after="6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373C7"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pPr>
      <w:spacing w:before="320" w:after="200"/>
      <w:contextualSpacing/>
      <w:outlineLvl w:val="0"/>
    </w:pPr>
    <w:rPr>
      <w:rFonts w:asciiTheme="majorHAnsi" w:hAnsiTheme="majorHAnsi"/>
      <w:b/>
      <w:spacing w:val="21"/>
      <w:sz w:val="26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220" w:after="80"/>
      <w:contextualSpacing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uiPriority w:val="10"/>
    <w:semiHidden/>
    <w:unhideWhenUsed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tuloChar">
    <w:name w:val="Título Char"/>
    <w:basedOn w:val="Fontepargpadro"/>
    <w:link w:val="Ttulo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tulo">
    <w:name w:val="Subtitle"/>
    <w:basedOn w:val="Normal"/>
    <w:next w:val="Normal"/>
    <w:link w:val="Subttulo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Ttulo1Char">
    <w:name w:val="Título 1 Char"/>
    <w:basedOn w:val="Fontepargpadro"/>
    <w:link w:val="Ttulo1"/>
    <w:uiPriority w:val="9"/>
    <w:rPr>
      <w:rFonts w:asciiTheme="majorHAnsi" w:hAnsiTheme="majorHAnsi"/>
      <w:b/>
      <w:spacing w:val="21"/>
      <w:sz w:val="26"/>
    </w:rPr>
  </w:style>
  <w:style w:type="paragraph" w:styleId="Cabealho">
    <w:name w:val="header"/>
    <w:basedOn w:val="Normal"/>
    <w:link w:val="CabealhoChar"/>
    <w:uiPriority w:val="99"/>
    <w:unhideWhenUsed/>
    <w:qFormat/>
    <w:pPr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character" w:customStyle="1" w:styleId="RodapChar">
    <w:name w:val="Rodapé Char"/>
    <w:basedOn w:val="Fontepargpadro"/>
    <w:link w:val="Rodap"/>
    <w:uiPriority w:val="99"/>
    <w:rPr>
      <w:b/>
      <w:spacing w:val="21"/>
      <w:sz w:val="26"/>
    </w:rPr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character" w:customStyle="1" w:styleId="Ttulo2Char">
    <w:name w:val="Título 2 Char"/>
    <w:basedOn w:val="Fontepargpadro"/>
    <w:link w:val="Ttulo2"/>
    <w:uiPriority w:val="9"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Ttulo6Char">
    <w:name w:val="Título 6 Char"/>
    <w:basedOn w:val="Fontepargpadro"/>
    <w:link w:val="Ttulo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Ttulo7Char">
    <w:name w:val="Título 7 Char"/>
    <w:basedOn w:val="Fontepargpadro"/>
    <w:link w:val="Ttulo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Ttulo8Char">
    <w:name w:val="Título 8 Char"/>
    <w:basedOn w:val="Fontepargpadro"/>
    <w:link w:val="Ttulo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nfase">
    <w:name w:val="Emphasis"/>
    <w:basedOn w:val="Fontepargpadro"/>
    <w:uiPriority w:val="20"/>
    <w:semiHidden/>
    <w:unhideWhenUsed/>
    <w:qFormat/>
    <w:rPr>
      <w:b/>
      <w:iCs/>
    </w:rPr>
  </w:style>
  <w:style w:type="character" w:customStyle="1" w:styleId="SubttuloChar">
    <w:name w:val="Subtítulo Char"/>
    <w:basedOn w:val="Fontepargpadro"/>
    <w:link w:val="Subttulo"/>
    <w:uiPriority w:val="11"/>
    <w:semiHidden/>
    <w:rPr>
      <w:rFonts w:eastAsiaTheme="minorEastAsia"/>
      <w:i/>
      <w:spacing w:val="21"/>
      <w:sz w:val="36"/>
    </w:rPr>
  </w:style>
  <w:style w:type="character" w:styleId="Forte">
    <w:name w:val="Strong"/>
    <w:basedOn w:val="Fontepargpadro"/>
    <w:uiPriority w:val="22"/>
    <w:semiHidden/>
    <w:unhideWhenUsed/>
    <w:qFormat/>
    <w:rPr>
      <w:b/>
      <w:bCs/>
      <w:caps/>
      <w:smallCaps w:val="0"/>
    </w:rPr>
  </w:style>
  <w:style w:type="paragraph" w:styleId="Citao">
    <w:name w:val="Quote"/>
    <w:basedOn w:val="Normal"/>
    <w:next w:val="Normal"/>
    <w:link w:val="CitaoChar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character" w:customStyle="1" w:styleId="CitaoChar">
    <w:name w:val="Citação Char"/>
    <w:basedOn w:val="Fontepargpadro"/>
    <w:link w:val="Citao"/>
    <w:uiPriority w:val="29"/>
    <w:semiHidden/>
    <w:rPr>
      <w:i/>
      <w:iCs/>
      <w:sz w:val="32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Pr>
      <w:b/>
      <w:i/>
      <w:iCs/>
      <w:sz w:val="32"/>
    </w:rPr>
  </w:style>
  <w:style w:type="character" w:styleId="RefernciaSutil">
    <w:name w:val="Subtle Reference"/>
    <w:basedOn w:val="Fontepargpadro"/>
    <w:uiPriority w:val="31"/>
    <w:semiHidden/>
    <w:unhideWhenUsed/>
    <w:qFormat/>
    <w:rPr>
      <w:caps/>
      <w:smallCaps w:val="0"/>
      <w:color w:val="4B3A2E" w:themeColor="text2"/>
    </w:rPr>
  </w:style>
  <w:style w:type="character" w:styleId="RefernciaIntensa">
    <w:name w:val="Intense Reference"/>
    <w:basedOn w:val="Fontepargpadro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TtulodoLivro">
    <w:name w:val="Book Title"/>
    <w:basedOn w:val="Fontepargpadro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Legenda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InformaesdeContato">
    <w:name w:val="Informações de Contato"/>
    <w:basedOn w:val="Normal"/>
    <w:uiPriority w:val="2"/>
    <w:qFormat/>
    <w:pPr>
      <w:spacing w:after="920"/>
      <w:contextualSpacing/>
    </w:pPr>
  </w:style>
  <w:style w:type="character" w:styleId="nfaseSutil">
    <w:name w:val="Subtle Emphasis"/>
    <w:basedOn w:val="Fontepargpadro"/>
    <w:uiPriority w:val="19"/>
    <w:semiHidden/>
    <w:unhideWhenUsed/>
    <w:qFormat/>
    <w:rPr>
      <w:i/>
      <w:iCs/>
      <w:color w:val="4B3A2E" w:themeColor="text2"/>
    </w:rPr>
  </w:style>
  <w:style w:type="character" w:styleId="nfaseIntensa">
    <w:name w:val="Intense Emphasis"/>
    <w:basedOn w:val="Fontepargpadro"/>
    <w:uiPriority w:val="21"/>
    <w:semiHidden/>
    <w:unhideWhenUsed/>
    <w:rPr>
      <w:b/>
      <w:i/>
      <w:iCs/>
      <w:color w:val="4B3A2E" w:themeColor="text2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PargrafodaLista">
    <w:name w:val="List Paragraph"/>
    <w:basedOn w:val="Normal"/>
    <w:uiPriority w:val="34"/>
    <w:semiHidden/>
    <w:unhideWhenUsed/>
    <w:qFormat/>
    <w:pPr>
      <w:ind w:left="216" w:hanging="216"/>
      <w:contextualSpacing/>
    </w:pPr>
  </w:style>
  <w:style w:type="paragraph" w:customStyle="1" w:styleId="Nome">
    <w:name w:val="Nome"/>
    <w:basedOn w:val="Normal"/>
    <w:link w:val="NomeChar"/>
    <w:uiPriority w:val="1"/>
    <w:qFormat/>
    <w:pPr>
      <w:spacing w:after="240" w:line="240" w:lineRule="auto"/>
      <w:contextualSpacing/>
    </w:pPr>
    <w:rPr>
      <w:b/>
      <w:caps/>
      <w:spacing w:val="21"/>
      <w:sz w:val="36"/>
    </w:rPr>
  </w:style>
  <w:style w:type="character" w:customStyle="1" w:styleId="NomeChar">
    <w:name w:val="Nome Char"/>
    <w:basedOn w:val="Fontepargpadro"/>
    <w:link w:val="Nome"/>
    <w:uiPriority w:val="1"/>
    <w:rPr>
      <w:b/>
      <w:caps/>
      <w:spacing w:val="21"/>
      <w:sz w:val="36"/>
    </w:rPr>
  </w:style>
  <w:style w:type="character" w:customStyle="1" w:styleId="Ttulo3Char">
    <w:name w:val="Título 3 Char"/>
    <w:basedOn w:val="Fontepargpadro"/>
    <w:link w:val="Ttulo3"/>
    <w:uiPriority w:val="9"/>
    <w:rPr>
      <w:rFonts w:asciiTheme="majorHAnsi" w:eastAsiaTheme="majorEastAsia" w:hAnsiTheme="majorHAnsi" w:cstheme="majorBidi"/>
      <w:i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character" w:styleId="Hyperlink">
    <w:name w:val="Hyperlink"/>
    <w:basedOn w:val="Fontepargpadro"/>
    <w:uiPriority w:val="99"/>
    <w:unhideWhenUsed/>
    <w:rsid w:val="00B56752"/>
    <w:rPr>
      <w:color w:val="3D859C" w:themeColor="hyperlink"/>
      <w:u w:val="single"/>
    </w:rPr>
  </w:style>
  <w:style w:type="character" w:styleId="Meno">
    <w:name w:val="Mention"/>
    <w:basedOn w:val="Fontepargpadro"/>
    <w:uiPriority w:val="99"/>
    <w:semiHidden/>
    <w:unhideWhenUsed/>
    <w:rsid w:val="00B56752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theme" Target="theme/theme1.xml" /><Relationship Id="rId5" Type="http://schemas.openxmlformats.org/officeDocument/2006/relationships/footnotes" Target="footnotes.xml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header" Target="header2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947FBC48-848D-F249-86B1-B92C13254347%7dtf50002038.dotx" TargetMode="External" 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%7b947FBC48-848D-F249-86B1-B92C13254347%7dtf50002038.dotx</Template>
  <TotalTime>124</TotalTime>
  <Pages>1</Pages>
  <Words>113</Words>
  <Characters>615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juhmoraes22@gmail.com</dc:creator>
  <cp:keywords/>
  <dc:description/>
  <cp:lastModifiedBy>Juliana Moraes</cp:lastModifiedBy>
  <cp:revision>85</cp:revision>
  <dcterms:created xsi:type="dcterms:W3CDTF">2017-05-04T13:18:00Z</dcterms:created>
  <dcterms:modified xsi:type="dcterms:W3CDTF">2018-02-02T00:45:00Z</dcterms:modified>
</cp:coreProperties>
</file>