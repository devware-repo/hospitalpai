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7CD44" w14:textId="77777777" w:rsidR="000C1167" w:rsidRDefault="00C51EF9" w:rsidP="00244A31">
      <w:pPr>
        <w:pStyle w:val="Ttulo"/>
        <w:jc w:val="right"/>
        <w:outlineLvl w:val="0"/>
        <w:rPr>
          <w:sz w:val="32"/>
          <w:szCs w:val="28"/>
        </w:rPr>
      </w:pPr>
      <w:r>
        <w:rPr>
          <w:noProof/>
          <w:sz w:val="32"/>
          <w:szCs w:val="28"/>
        </w:rPr>
        <w:drawing>
          <wp:anchor distT="0" distB="0" distL="114300" distR="114300" simplePos="0" relativeHeight="251658240" behindDoc="0" locked="0" layoutInCell="1" allowOverlap="1" wp14:anchorId="2EE7CD72" wp14:editId="79755E87">
            <wp:simplePos x="0" y="0"/>
            <wp:positionH relativeFrom="column">
              <wp:posOffset>5225415</wp:posOffset>
            </wp:positionH>
            <wp:positionV relativeFrom="paragraph">
              <wp:posOffset>-8890</wp:posOffset>
            </wp:positionV>
            <wp:extent cx="600075" cy="1152525"/>
            <wp:effectExtent l="0" t="0" r="9525" b="9525"/>
            <wp:wrapNone/>
            <wp:docPr id="1" name="Imagem 0" descr="0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7CD45" w14:textId="77777777" w:rsidR="00432D84" w:rsidRDefault="00432D84" w:rsidP="00BF4229">
      <w:pPr>
        <w:pStyle w:val="Ttulo"/>
        <w:outlineLvl w:val="0"/>
        <w:rPr>
          <w:sz w:val="32"/>
          <w:szCs w:val="28"/>
        </w:rPr>
      </w:pPr>
    </w:p>
    <w:p w14:paraId="2EE7CD46" w14:textId="77777777" w:rsidR="00432D84" w:rsidRDefault="00432D84" w:rsidP="00BF4229">
      <w:pPr>
        <w:pStyle w:val="Ttulo"/>
        <w:outlineLvl w:val="0"/>
        <w:rPr>
          <w:sz w:val="32"/>
          <w:szCs w:val="28"/>
        </w:rPr>
      </w:pPr>
    </w:p>
    <w:p w14:paraId="2EE7CD47" w14:textId="77777777" w:rsidR="00BF4229" w:rsidRPr="000C1167" w:rsidRDefault="00BF4229" w:rsidP="00BF4229">
      <w:pPr>
        <w:pStyle w:val="Ttulo"/>
        <w:outlineLvl w:val="0"/>
        <w:rPr>
          <w:sz w:val="32"/>
          <w:szCs w:val="28"/>
        </w:rPr>
      </w:pPr>
      <w:r w:rsidRPr="000C1167">
        <w:rPr>
          <w:sz w:val="32"/>
          <w:szCs w:val="28"/>
        </w:rPr>
        <w:t>CURRICULUM VITAE</w:t>
      </w:r>
    </w:p>
    <w:p w14:paraId="2EE7CD48" w14:textId="77777777" w:rsidR="00BF4229" w:rsidRPr="000C1167" w:rsidRDefault="00BF4229" w:rsidP="00BF4229">
      <w:pPr>
        <w:jc w:val="center"/>
        <w:rPr>
          <w:rFonts w:ascii="Arial Narrow" w:hAnsi="Arial Narrow"/>
          <w:sz w:val="32"/>
          <w:szCs w:val="28"/>
        </w:rPr>
      </w:pPr>
    </w:p>
    <w:p w14:paraId="2EE7CD49" w14:textId="77777777" w:rsidR="00ED67B8" w:rsidRDefault="00ED67B8" w:rsidP="00BF4229">
      <w:pPr>
        <w:jc w:val="center"/>
        <w:rPr>
          <w:rFonts w:ascii="Arial Narrow" w:hAnsi="Arial Narrow"/>
          <w:sz w:val="28"/>
          <w:szCs w:val="28"/>
        </w:rPr>
      </w:pPr>
    </w:p>
    <w:p w14:paraId="2EE7CD4A" w14:textId="77777777" w:rsidR="000C1167" w:rsidRDefault="000C1167" w:rsidP="00BF4229">
      <w:pPr>
        <w:jc w:val="center"/>
        <w:rPr>
          <w:rFonts w:ascii="Arial Narrow" w:hAnsi="Arial Narrow"/>
          <w:sz w:val="28"/>
          <w:szCs w:val="28"/>
        </w:rPr>
      </w:pPr>
    </w:p>
    <w:p w14:paraId="2EE7CD4B" w14:textId="77777777" w:rsidR="000C1167" w:rsidRPr="00224CE7" w:rsidRDefault="000C1167" w:rsidP="00BF4229">
      <w:pPr>
        <w:jc w:val="center"/>
        <w:rPr>
          <w:rFonts w:ascii="Arial Narrow" w:hAnsi="Arial Narrow"/>
          <w:sz w:val="28"/>
          <w:szCs w:val="28"/>
        </w:rPr>
      </w:pPr>
    </w:p>
    <w:tbl>
      <w:tblPr>
        <w:tblW w:w="0" w:type="auto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29"/>
      </w:tblGrid>
      <w:tr w:rsidR="00BF4229" w:rsidRPr="00224CE7" w14:paraId="2EE7CD4D" w14:textId="77777777">
        <w:tc>
          <w:tcPr>
            <w:tcW w:w="8978" w:type="dxa"/>
            <w:shd w:val="clear" w:color="auto" w:fill="D9D9D9"/>
          </w:tcPr>
          <w:p w14:paraId="2EE7CD4C" w14:textId="77777777" w:rsidR="00BF4229" w:rsidRPr="00224CE7" w:rsidRDefault="00BF4229" w:rsidP="00C11799">
            <w:pPr>
              <w:pStyle w:val="Subttulo"/>
              <w:rPr>
                <w:sz w:val="28"/>
                <w:szCs w:val="28"/>
              </w:rPr>
            </w:pPr>
            <w:r w:rsidRPr="00224CE7">
              <w:rPr>
                <w:sz w:val="28"/>
                <w:szCs w:val="28"/>
              </w:rPr>
              <w:t>DADOS PESSOAIS</w:t>
            </w:r>
          </w:p>
        </w:tc>
      </w:tr>
    </w:tbl>
    <w:p w14:paraId="2EE7CD4E" w14:textId="77777777" w:rsidR="00BF4229" w:rsidRPr="00224CE7" w:rsidRDefault="00BF4229" w:rsidP="00BF4229">
      <w:pPr>
        <w:ind w:firstLine="708"/>
        <w:rPr>
          <w:rFonts w:ascii="Arial Narrow" w:hAnsi="Arial Narrow"/>
          <w:sz w:val="28"/>
          <w:szCs w:val="28"/>
        </w:rPr>
      </w:pPr>
    </w:p>
    <w:p w14:paraId="2EE7CD4F" w14:textId="560751F3" w:rsidR="00BF4229" w:rsidRPr="00224CE7" w:rsidRDefault="00BF4229" w:rsidP="00BF4229">
      <w:pPr>
        <w:ind w:firstLine="708"/>
        <w:rPr>
          <w:rFonts w:ascii="Arial Narrow" w:hAnsi="Arial Narrow"/>
          <w:sz w:val="28"/>
          <w:szCs w:val="28"/>
        </w:rPr>
      </w:pPr>
      <w:r w:rsidRPr="00224CE7">
        <w:rPr>
          <w:rFonts w:ascii="Arial Narrow" w:hAnsi="Arial Narrow"/>
          <w:sz w:val="28"/>
          <w:szCs w:val="28"/>
        </w:rPr>
        <w:t>N</w:t>
      </w:r>
      <w:r w:rsidR="00F434C7" w:rsidRPr="00224CE7">
        <w:rPr>
          <w:rFonts w:ascii="Arial Narrow" w:hAnsi="Arial Narrow"/>
          <w:sz w:val="28"/>
          <w:szCs w:val="28"/>
        </w:rPr>
        <w:t xml:space="preserve">OME: </w:t>
      </w:r>
      <w:r w:rsidR="00307DBB">
        <w:rPr>
          <w:rFonts w:ascii="Arial Narrow" w:hAnsi="Arial Narrow"/>
          <w:sz w:val="28"/>
          <w:szCs w:val="28"/>
        </w:rPr>
        <w:t>GUARACI OSCAR LIMA JUNIOR</w:t>
      </w:r>
    </w:p>
    <w:p w14:paraId="2EE7CD50" w14:textId="77777777" w:rsidR="00BF4229" w:rsidRPr="00224CE7" w:rsidRDefault="00F434C7" w:rsidP="00BF4229">
      <w:pPr>
        <w:ind w:firstLine="708"/>
        <w:rPr>
          <w:rFonts w:ascii="Arial Narrow" w:hAnsi="Arial Narrow"/>
          <w:sz w:val="28"/>
          <w:szCs w:val="28"/>
        </w:rPr>
      </w:pPr>
      <w:r w:rsidRPr="00224CE7">
        <w:rPr>
          <w:rFonts w:ascii="Arial Narrow" w:hAnsi="Arial Narrow"/>
          <w:sz w:val="28"/>
          <w:szCs w:val="28"/>
        </w:rPr>
        <w:t>DATA DE N</w:t>
      </w:r>
      <w:r w:rsidR="00ED67B8">
        <w:rPr>
          <w:rFonts w:ascii="Arial Narrow" w:hAnsi="Arial Narrow"/>
          <w:sz w:val="28"/>
          <w:szCs w:val="28"/>
        </w:rPr>
        <w:t xml:space="preserve">ASCIMENTO: </w:t>
      </w:r>
      <w:r w:rsidR="00244A31">
        <w:rPr>
          <w:rFonts w:ascii="Arial Narrow" w:hAnsi="Arial Narrow"/>
          <w:sz w:val="28"/>
          <w:szCs w:val="28"/>
        </w:rPr>
        <w:t>18</w:t>
      </w:r>
      <w:r w:rsidR="00D42B2F">
        <w:rPr>
          <w:rFonts w:ascii="Arial Narrow" w:hAnsi="Arial Narrow"/>
          <w:sz w:val="28"/>
          <w:szCs w:val="28"/>
        </w:rPr>
        <w:t xml:space="preserve"> de Maio de 1983</w:t>
      </w:r>
    </w:p>
    <w:p w14:paraId="2EE7CD51" w14:textId="6D2DF12F" w:rsidR="00BF4229" w:rsidRPr="00224CE7" w:rsidRDefault="00F434C7" w:rsidP="00BF4229">
      <w:pPr>
        <w:ind w:firstLine="708"/>
        <w:rPr>
          <w:rFonts w:ascii="Arial Narrow" w:hAnsi="Arial Narrow"/>
          <w:sz w:val="28"/>
          <w:szCs w:val="28"/>
        </w:rPr>
      </w:pPr>
      <w:r w:rsidRPr="00224CE7">
        <w:rPr>
          <w:rFonts w:ascii="Arial Narrow" w:hAnsi="Arial Narrow"/>
          <w:sz w:val="28"/>
          <w:szCs w:val="28"/>
        </w:rPr>
        <w:t>E</w:t>
      </w:r>
      <w:r w:rsidR="00D42B2F">
        <w:rPr>
          <w:rFonts w:ascii="Arial Narrow" w:hAnsi="Arial Narrow"/>
          <w:sz w:val="28"/>
          <w:szCs w:val="28"/>
        </w:rPr>
        <w:t xml:space="preserve">NDEREÇO: </w:t>
      </w:r>
      <w:r w:rsidR="00307DBB">
        <w:rPr>
          <w:rFonts w:ascii="Arial Narrow" w:hAnsi="Arial Narrow"/>
          <w:sz w:val="28"/>
          <w:szCs w:val="28"/>
        </w:rPr>
        <w:t>QNH-09 CASA-06</w:t>
      </w:r>
    </w:p>
    <w:p w14:paraId="2EE7CD52" w14:textId="110FEDD2" w:rsidR="00BF4229" w:rsidRPr="00057AC1" w:rsidRDefault="00BF4229" w:rsidP="00BF4229">
      <w:pPr>
        <w:ind w:firstLine="708"/>
        <w:outlineLvl w:val="0"/>
        <w:rPr>
          <w:rFonts w:ascii="Arial Narrow" w:hAnsi="Arial Narrow"/>
        </w:rPr>
      </w:pPr>
      <w:r w:rsidRPr="00224CE7">
        <w:rPr>
          <w:rFonts w:ascii="Arial Narrow" w:hAnsi="Arial Narrow"/>
          <w:sz w:val="28"/>
          <w:szCs w:val="28"/>
        </w:rPr>
        <w:t>T</w:t>
      </w:r>
      <w:r w:rsidR="00D42B2F">
        <w:rPr>
          <w:rFonts w:ascii="Arial Narrow" w:hAnsi="Arial Narrow"/>
          <w:sz w:val="28"/>
          <w:szCs w:val="28"/>
        </w:rPr>
        <w:t>ELEFONE: (61)</w:t>
      </w:r>
      <w:r w:rsidR="0013546C">
        <w:rPr>
          <w:rFonts w:ascii="Arial Narrow" w:hAnsi="Arial Narrow"/>
          <w:sz w:val="28"/>
          <w:szCs w:val="28"/>
        </w:rPr>
        <w:t xml:space="preserve"> </w:t>
      </w:r>
      <w:r w:rsidR="00307DBB">
        <w:rPr>
          <w:rFonts w:ascii="Arial Narrow" w:hAnsi="Arial Narrow"/>
          <w:sz w:val="28"/>
          <w:szCs w:val="28"/>
        </w:rPr>
        <w:t>98462-7259</w:t>
      </w:r>
      <w:r w:rsidR="00102299">
        <w:rPr>
          <w:rFonts w:ascii="Arial Narrow" w:hAnsi="Arial Narrow"/>
          <w:sz w:val="28"/>
          <w:szCs w:val="28"/>
        </w:rPr>
        <w:t xml:space="preserve"> </w:t>
      </w:r>
      <w:r w:rsidR="00057AC1">
        <w:rPr>
          <w:rFonts w:ascii="Arial Narrow" w:hAnsi="Arial Narrow"/>
          <w:sz w:val="28"/>
          <w:szCs w:val="28"/>
        </w:rPr>
        <w:t>(61)</w:t>
      </w:r>
      <w:r w:rsidR="00102299">
        <w:rPr>
          <w:rFonts w:ascii="Arial Narrow" w:hAnsi="Arial Narrow"/>
          <w:sz w:val="28"/>
          <w:szCs w:val="28"/>
        </w:rPr>
        <w:t xml:space="preserve"> </w:t>
      </w:r>
      <w:r w:rsidR="00057AC1">
        <w:rPr>
          <w:rFonts w:ascii="Arial Narrow" w:hAnsi="Arial Narrow"/>
          <w:sz w:val="28"/>
          <w:szCs w:val="28"/>
        </w:rPr>
        <w:t>3354-3801</w:t>
      </w:r>
      <w:r w:rsidR="00307DBB">
        <w:rPr>
          <w:rFonts w:ascii="Arial Narrow" w:hAnsi="Arial Narrow"/>
          <w:sz w:val="28"/>
          <w:szCs w:val="28"/>
        </w:rPr>
        <w:t xml:space="preserve"> (61)</w:t>
      </w:r>
      <w:r w:rsidR="00B33668">
        <w:rPr>
          <w:rFonts w:ascii="Arial Narrow" w:hAnsi="Arial Narrow"/>
          <w:sz w:val="28"/>
          <w:szCs w:val="28"/>
        </w:rPr>
        <w:t xml:space="preserve"> 99177-4205</w:t>
      </w:r>
    </w:p>
    <w:p w14:paraId="2EE7CD53" w14:textId="77777777" w:rsidR="00432D84" w:rsidRDefault="00432D84" w:rsidP="00BF4229">
      <w:pPr>
        <w:ind w:firstLine="708"/>
        <w:outlineLvl w:val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CNH: “A” e “B”</w:t>
      </w:r>
    </w:p>
    <w:p w14:paraId="2EE7CD54" w14:textId="31F219C3" w:rsidR="001D661A" w:rsidRPr="00224CE7" w:rsidRDefault="00B33668" w:rsidP="00BF4229">
      <w:pPr>
        <w:ind w:firstLine="708"/>
        <w:outlineLvl w:val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EMAIL-junioroscarlima@gmail.com</w:t>
      </w:r>
    </w:p>
    <w:p w14:paraId="2EE7CD55" w14:textId="77777777" w:rsidR="00BF4229" w:rsidRPr="00224CE7" w:rsidRDefault="00BF4229" w:rsidP="00BF4229">
      <w:pPr>
        <w:rPr>
          <w:rFonts w:ascii="Arial Narrow" w:hAnsi="Arial Narrow"/>
          <w:sz w:val="28"/>
          <w:szCs w:val="28"/>
        </w:rPr>
      </w:pPr>
    </w:p>
    <w:tbl>
      <w:tblPr>
        <w:tblW w:w="0" w:type="auto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29"/>
      </w:tblGrid>
      <w:tr w:rsidR="00BF4229" w:rsidRPr="00224CE7" w14:paraId="2EE7CD57" w14:textId="77777777">
        <w:tc>
          <w:tcPr>
            <w:tcW w:w="8978" w:type="dxa"/>
            <w:shd w:val="clear" w:color="auto" w:fill="D9D9D9"/>
          </w:tcPr>
          <w:p w14:paraId="2EE7CD56" w14:textId="77777777" w:rsidR="00BF4229" w:rsidRPr="00224CE7" w:rsidRDefault="00BF4229" w:rsidP="00C11799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224CE7">
              <w:rPr>
                <w:rFonts w:ascii="Arial Narrow" w:hAnsi="Arial Narrow"/>
                <w:b/>
                <w:bCs/>
                <w:sz w:val="28"/>
                <w:szCs w:val="28"/>
              </w:rPr>
              <w:t>ESCOLARIDADE</w:t>
            </w:r>
          </w:p>
        </w:tc>
      </w:tr>
    </w:tbl>
    <w:p w14:paraId="2EE7CD58" w14:textId="77777777" w:rsidR="00BF4229" w:rsidRPr="00224CE7" w:rsidRDefault="00BF4229" w:rsidP="00BF4229">
      <w:pPr>
        <w:ind w:left="360"/>
        <w:rPr>
          <w:rFonts w:ascii="Arial Narrow" w:hAnsi="Arial Narrow"/>
          <w:sz w:val="28"/>
          <w:szCs w:val="28"/>
        </w:rPr>
      </w:pPr>
    </w:p>
    <w:p w14:paraId="2EE7CD59" w14:textId="77777777" w:rsidR="00BF4229" w:rsidRPr="00224CE7" w:rsidRDefault="00ED67B8" w:rsidP="00944290">
      <w:pPr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Ensino médio</w:t>
      </w:r>
      <w:r w:rsidR="00244A31">
        <w:rPr>
          <w:rFonts w:ascii="Arial Narrow" w:hAnsi="Arial Narrow"/>
          <w:sz w:val="28"/>
          <w:szCs w:val="28"/>
        </w:rPr>
        <w:t xml:space="preserve"> completo</w:t>
      </w:r>
    </w:p>
    <w:p w14:paraId="2EE7CD5A" w14:textId="33545A2B" w:rsidR="00BF4229" w:rsidRPr="00642ABA" w:rsidRDefault="00E32B78" w:rsidP="00E32B78">
      <w:pPr>
        <w:pStyle w:val="PargrafodaLista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TECNICO EM RADIOLOGIA</w:t>
      </w:r>
    </w:p>
    <w:p w14:paraId="2EE7CD5B" w14:textId="77777777" w:rsidR="00BF4229" w:rsidRPr="00224CE7" w:rsidRDefault="00BF4229" w:rsidP="00244A31">
      <w:pPr>
        <w:jc w:val="both"/>
        <w:rPr>
          <w:rFonts w:ascii="Arial Narrow" w:hAnsi="Arial Narrow"/>
          <w:sz w:val="28"/>
          <w:szCs w:val="28"/>
        </w:rPr>
      </w:pPr>
    </w:p>
    <w:tbl>
      <w:tblPr>
        <w:tblW w:w="0" w:type="auto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29"/>
      </w:tblGrid>
      <w:tr w:rsidR="00BF4229" w:rsidRPr="00224CE7" w14:paraId="2EE7CD5D" w14:textId="77777777">
        <w:tc>
          <w:tcPr>
            <w:tcW w:w="8978" w:type="dxa"/>
            <w:shd w:val="clear" w:color="auto" w:fill="D9D9D9"/>
          </w:tcPr>
          <w:p w14:paraId="2EE7CD5C" w14:textId="77777777" w:rsidR="00BF4229" w:rsidRPr="00224CE7" w:rsidRDefault="00BF4229" w:rsidP="00C11799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224CE7">
              <w:rPr>
                <w:rFonts w:ascii="Arial Narrow" w:hAnsi="Arial Narrow"/>
                <w:b/>
                <w:bCs/>
                <w:sz w:val="28"/>
                <w:szCs w:val="28"/>
              </w:rPr>
              <w:t>CURSOS PROFISSIONALIZANTES</w:t>
            </w:r>
          </w:p>
        </w:tc>
      </w:tr>
    </w:tbl>
    <w:p w14:paraId="2EE7CD5F" w14:textId="3727550E" w:rsidR="00642ABA" w:rsidRPr="00B33668" w:rsidRDefault="00692410" w:rsidP="00244A31">
      <w:pPr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</w:rPr>
        <w:t>RESSONÂNCIA MAGNÉTICA</w:t>
      </w:r>
    </w:p>
    <w:p w14:paraId="2EE7CD61" w14:textId="36303CEF" w:rsidR="00244A31" w:rsidRPr="000055C1" w:rsidRDefault="00B33668" w:rsidP="000055C1">
      <w:pPr>
        <w:numPr>
          <w:ilvl w:val="0"/>
          <w:numId w:val="1"/>
        </w:numPr>
        <w:rPr>
          <w:rFonts w:ascii="Arial Narrow" w:hAnsi="Arial Narrow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PACOTE OFFICE</w:t>
      </w:r>
      <w:r w:rsidR="00D42B2F" w:rsidRPr="00642ABA">
        <w:rPr>
          <w:sz w:val="28"/>
          <w:szCs w:val="28"/>
          <w:lang w:val="en-US"/>
        </w:rPr>
        <w:t>, Excel, Word e Internet</w:t>
      </w:r>
    </w:p>
    <w:p w14:paraId="2EE7CD62" w14:textId="77777777" w:rsidR="00432D84" w:rsidRPr="00057AC1" w:rsidRDefault="00057AC1" w:rsidP="00244A31">
      <w:pPr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057AC1">
        <w:rPr>
          <w:rFonts w:ascii="Arial Narrow" w:hAnsi="Arial Narrow"/>
        </w:rPr>
        <w:t>SOCORRISTA</w:t>
      </w:r>
    </w:p>
    <w:p w14:paraId="2EE7CD63" w14:textId="77777777" w:rsidR="00BF4229" w:rsidRPr="006A27FF" w:rsidRDefault="00057AC1" w:rsidP="006A27FF">
      <w:pPr>
        <w:pStyle w:val="PargrafodaLista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</w:rPr>
        <w:t>BRIGADISTA</w:t>
      </w:r>
    </w:p>
    <w:tbl>
      <w:tblPr>
        <w:tblW w:w="0" w:type="auto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29"/>
      </w:tblGrid>
      <w:tr w:rsidR="00BF4229" w:rsidRPr="00224CE7" w14:paraId="2EE7CD65" w14:textId="77777777">
        <w:tc>
          <w:tcPr>
            <w:tcW w:w="8978" w:type="dxa"/>
            <w:shd w:val="clear" w:color="auto" w:fill="D9D9D9"/>
          </w:tcPr>
          <w:p w14:paraId="2EE7CD64" w14:textId="77777777" w:rsidR="00BF4229" w:rsidRPr="00224CE7" w:rsidRDefault="00BF4229" w:rsidP="00C11799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224CE7">
              <w:rPr>
                <w:rFonts w:ascii="Arial Narrow" w:hAnsi="Arial Narrow"/>
                <w:b/>
                <w:bCs/>
                <w:sz w:val="28"/>
                <w:szCs w:val="28"/>
              </w:rPr>
              <w:t>EXPERIÊNCIA PROFISSIONAL</w:t>
            </w:r>
          </w:p>
        </w:tc>
      </w:tr>
    </w:tbl>
    <w:p w14:paraId="2EE7CD67" w14:textId="30824341" w:rsidR="00642ABA" w:rsidRPr="00B33668" w:rsidRDefault="00642ABA" w:rsidP="00B33668">
      <w:pPr>
        <w:rPr>
          <w:rFonts w:ascii="Arial Narrow" w:hAnsi="Arial Narrow"/>
          <w:sz w:val="28"/>
          <w:szCs w:val="28"/>
        </w:rPr>
      </w:pPr>
    </w:p>
    <w:p w14:paraId="2EE7CD68" w14:textId="135651EE" w:rsidR="00D42B2F" w:rsidRPr="00701D3A" w:rsidRDefault="00B33668" w:rsidP="00D42B2F">
      <w:pPr>
        <w:numPr>
          <w:ilvl w:val="0"/>
          <w:numId w:val="1"/>
        </w:num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HOSPITAL BRASILIA</w:t>
      </w:r>
      <w:r w:rsidR="00244A31" w:rsidRPr="00701D3A">
        <w:rPr>
          <w:rFonts w:ascii="Arial Narrow" w:hAnsi="Arial Narrow"/>
          <w:b/>
          <w:sz w:val="28"/>
          <w:szCs w:val="28"/>
        </w:rPr>
        <w:t xml:space="preserve"> –</w:t>
      </w:r>
      <w:r>
        <w:rPr>
          <w:rFonts w:ascii="Arial Narrow" w:hAnsi="Arial Narrow"/>
          <w:b/>
          <w:sz w:val="28"/>
          <w:szCs w:val="28"/>
        </w:rPr>
        <w:t>A</w:t>
      </w:r>
      <w:r w:rsidR="00565237">
        <w:rPr>
          <w:rFonts w:ascii="Arial Narrow" w:hAnsi="Arial Narrow"/>
          <w:b/>
          <w:sz w:val="28"/>
          <w:szCs w:val="28"/>
        </w:rPr>
        <w:t>UXILIAR ADMINISTRATIVO</w:t>
      </w:r>
    </w:p>
    <w:p w14:paraId="2EE7CD69" w14:textId="7E31C1FE" w:rsidR="00244A31" w:rsidRDefault="00565237" w:rsidP="00244A31">
      <w:pPr>
        <w:numPr>
          <w:ilvl w:val="1"/>
          <w:numId w:val="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3- anos </w:t>
      </w:r>
    </w:p>
    <w:p w14:paraId="2EE7CD6A" w14:textId="2172F111" w:rsidR="00244A31" w:rsidRDefault="000055C1" w:rsidP="00244A31">
      <w:pPr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INSTITUTO DE </w:t>
      </w:r>
      <w:r w:rsidR="00A36A37">
        <w:rPr>
          <w:rFonts w:ascii="Arial Narrow" w:hAnsi="Arial Narrow"/>
          <w:b/>
          <w:sz w:val="28"/>
          <w:szCs w:val="28"/>
        </w:rPr>
        <w:t>CARDIOLOGIA- TECNICO EM RADIOLOGIA</w:t>
      </w:r>
      <w:bookmarkStart w:id="0" w:name="_GoBack"/>
      <w:bookmarkEnd w:id="0"/>
    </w:p>
    <w:p w14:paraId="2EE7CD6D" w14:textId="02ED3C34" w:rsidR="00D42B2F" w:rsidRPr="000055C1" w:rsidRDefault="000055C1" w:rsidP="009D66F5">
      <w:pPr>
        <w:numPr>
          <w:ilvl w:val="1"/>
          <w:numId w:val="1"/>
        </w:numPr>
        <w:ind w:left="108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1 ano</w:t>
      </w:r>
      <w:r w:rsidR="00701D3A" w:rsidRPr="000055C1">
        <w:rPr>
          <w:rFonts w:ascii="Arial Narrow" w:hAnsi="Arial Narrow"/>
          <w:b/>
          <w:sz w:val="28"/>
          <w:szCs w:val="28"/>
        </w:rPr>
        <w:t xml:space="preserve">       </w:t>
      </w:r>
    </w:p>
    <w:p w14:paraId="2EE7CD6E" w14:textId="77777777" w:rsidR="00ED67B8" w:rsidRDefault="00ED67B8" w:rsidP="000C1167">
      <w:pPr>
        <w:rPr>
          <w:rFonts w:ascii="Arial Narrow" w:hAnsi="Arial Narrow"/>
          <w:sz w:val="28"/>
          <w:szCs w:val="28"/>
        </w:rPr>
      </w:pPr>
    </w:p>
    <w:p w14:paraId="2EE7CD6F" w14:textId="77777777" w:rsidR="00ED67B8" w:rsidRDefault="00ED67B8" w:rsidP="00D42B2F">
      <w:pPr>
        <w:rPr>
          <w:rFonts w:ascii="Arial Narrow" w:hAnsi="Arial Narrow"/>
          <w:sz w:val="28"/>
          <w:szCs w:val="28"/>
        </w:rPr>
      </w:pPr>
    </w:p>
    <w:p w14:paraId="2EE7CD70" w14:textId="77777777" w:rsidR="00BF4229" w:rsidRPr="00224CE7" w:rsidRDefault="00BF4229" w:rsidP="00BF4229">
      <w:pPr>
        <w:jc w:val="center"/>
        <w:rPr>
          <w:sz w:val="28"/>
          <w:szCs w:val="28"/>
        </w:rPr>
      </w:pPr>
      <w:r w:rsidRPr="00224CE7">
        <w:rPr>
          <w:sz w:val="28"/>
          <w:szCs w:val="28"/>
        </w:rPr>
        <w:t>_________________________________________________</w:t>
      </w:r>
    </w:p>
    <w:p w14:paraId="2EE7CD71" w14:textId="77777777" w:rsidR="00BF4229" w:rsidRPr="00224CE7" w:rsidRDefault="00244A31" w:rsidP="00D42B2F">
      <w:pPr>
        <w:jc w:val="center"/>
        <w:rPr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Guaraci Oscar Lima Junior</w:t>
      </w:r>
    </w:p>
    <w:sectPr w:rsidR="00BF4229" w:rsidRPr="00224CE7" w:rsidSect="003025CC">
      <w:pgSz w:w="11907" w:h="16839" w:code="9"/>
      <w:pgMar w:top="539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135139" w14:textId="77777777" w:rsidR="0080129B" w:rsidRDefault="0080129B">
      <w:r>
        <w:separator/>
      </w:r>
    </w:p>
  </w:endnote>
  <w:endnote w:type="continuationSeparator" w:id="0">
    <w:p w14:paraId="22D451CA" w14:textId="77777777" w:rsidR="0080129B" w:rsidRDefault="00801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1221E" w14:textId="77777777" w:rsidR="0080129B" w:rsidRDefault="0080129B">
      <w:r>
        <w:separator/>
      </w:r>
    </w:p>
  </w:footnote>
  <w:footnote w:type="continuationSeparator" w:id="0">
    <w:p w14:paraId="6CAA2FCF" w14:textId="77777777" w:rsidR="0080129B" w:rsidRDefault="00801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B333A"/>
    <w:multiLevelType w:val="hybridMultilevel"/>
    <w:tmpl w:val="C594446C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E831AA"/>
    <w:multiLevelType w:val="hybridMultilevel"/>
    <w:tmpl w:val="0BA62722"/>
    <w:lvl w:ilvl="0" w:tplc="0FB88A0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E146E3"/>
    <w:multiLevelType w:val="hybridMultilevel"/>
    <w:tmpl w:val="70ECA0F2"/>
    <w:lvl w:ilvl="0" w:tplc="0416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" w15:restartNumberingAfterBreak="0">
    <w:nsid w:val="41BA2C49"/>
    <w:multiLevelType w:val="hybridMultilevel"/>
    <w:tmpl w:val="4E92B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26EB2"/>
    <w:multiLevelType w:val="hybridMultilevel"/>
    <w:tmpl w:val="C18C958A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FB88A0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AE1EEF"/>
    <w:multiLevelType w:val="hybridMultilevel"/>
    <w:tmpl w:val="5D0AAA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BB"/>
    <w:rsid w:val="000055C1"/>
    <w:rsid w:val="00012059"/>
    <w:rsid w:val="000204B1"/>
    <w:rsid w:val="00031F02"/>
    <w:rsid w:val="00057AC1"/>
    <w:rsid w:val="000C1167"/>
    <w:rsid w:val="000D1133"/>
    <w:rsid w:val="00102299"/>
    <w:rsid w:val="001228C0"/>
    <w:rsid w:val="0013298C"/>
    <w:rsid w:val="0013546C"/>
    <w:rsid w:val="00163AA4"/>
    <w:rsid w:val="001D661A"/>
    <w:rsid w:val="00224CE7"/>
    <w:rsid w:val="00240B1F"/>
    <w:rsid w:val="00244A31"/>
    <w:rsid w:val="00277FA1"/>
    <w:rsid w:val="003025CC"/>
    <w:rsid w:val="00307DBB"/>
    <w:rsid w:val="003D341C"/>
    <w:rsid w:val="003E6DBA"/>
    <w:rsid w:val="003F03E5"/>
    <w:rsid w:val="00432D84"/>
    <w:rsid w:val="004454B5"/>
    <w:rsid w:val="00450A23"/>
    <w:rsid w:val="004B4FC5"/>
    <w:rsid w:val="00506B3F"/>
    <w:rsid w:val="005146BF"/>
    <w:rsid w:val="00535EE3"/>
    <w:rsid w:val="00565237"/>
    <w:rsid w:val="00642ABA"/>
    <w:rsid w:val="00692410"/>
    <w:rsid w:val="006A27FF"/>
    <w:rsid w:val="006C0B60"/>
    <w:rsid w:val="00701D3A"/>
    <w:rsid w:val="0075351B"/>
    <w:rsid w:val="007B3CBB"/>
    <w:rsid w:val="0080129B"/>
    <w:rsid w:val="00804382"/>
    <w:rsid w:val="0085411A"/>
    <w:rsid w:val="008A6C21"/>
    <w:rsid w:val="008B11D6"/>
    <w:rsid w:val="009243B9"/>
    <w:rsid w:val="00944290"/>
    <w:rsid w:val="009D51FE"/>
    <w:rsid w:val="009D5457"/>
    <w:rsid w:val="009D66F5"/>
    <w:rsid w:val="00A36A37"/>
    <w:rsid w:val="00A54625"/>
    <w:rsid w:val="00AB6903"/>
    <w:rsid w:val="00AD73F7"/>
    <w:rsid w:val="00AF04F5"/>
    <w:rsid w:val="00B33668"/>
    <w:rsid w:val="00B90B64"/>
    <w:rsid w:val="00BB0A9A"/>
    <w:rsid w:val="00BF4229"/>
    <w:rsid w:val="00C11799"/>
    <w:rsid w:val="00C51EF9"/>
    <w:rsid w:val="00D42B2F"/>
    <w:rsid w:val="00DB510E"/>
    <w:rsid w:val="00E060BC"/>
    <w:rsid w:val="00E31751"/>
    <w:rsid w:val="00E32B78"/>
    <w:rsid w:val="00ED67B8"/>
    <w:rsid w:val="00F15CE0"/>
    <w:rsid w:val="00F434C7"/>
    <w:rsid w:val="00FA1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E7CD44"/>
  <w15:docId w15:val="{C3130F5B-3388-4F98-ABB2-463BD3F3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229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BF4229"/>
    <w:pPr>
      <w:jc w:val="center"/>
    </w:pPr>
    <w:rPr>
      <w:rFonts w:ascii="Arial Narrow" w:hAnsi="Arial Narrow"/>
      <w:b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ubttulo">
    <w:name w:val="Subtitle"/>
    <w:basedOn w:val="Normal"/>
    <w:qFormat/>
    <w:rsid w:val="00BF4229"/>
    <w:pPr>
      <w:jc w:val="center"/>
    </w:pPr>
    <w:rPr>
      <w:rFonts w:ascii="Arial Narrow" w:hAnsi="Arial Narrow"/>
      <w:b/>
      <w:bCs/>
    </w:rPr>
  </w:style>
  <w:style w:type="paragraph" w:styleId="Textodebalo">
    <w:name w:val="Balloon Text"/>
    <w:basedOn w:val="Normal"/>
    <w:semiHidden/>
    <w:rsid w:val="009442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A2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iente\Meus%20documentos\CURRICULUM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B1FB9-807A-496D-8A8E-F151C6129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</Template>
  <TotalTime>0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Particular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Cliente</dc:creator>
  <cp:lastModifiedBy>Documentos</cp:lastModifiedBy>
  <cp:revision>2</cp:revision>
  <cp:lastPrinted>2012-02-23T17:58:00Z</cp:lastPrinted>
  <dcterms:created xsi:type="dcterms:W3CDTF">2018-07-29T16:49:00Z</dcterms:created>
  <dcterms:modified xsi:type="dcterms:W3CDTF">2018-07-29T16:49:00Z</dcterms:modified>
</cp:coreProperties>
</file>