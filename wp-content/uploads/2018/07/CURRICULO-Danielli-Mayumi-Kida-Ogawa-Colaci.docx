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16" w:rsidRDefault="001F5D73" w:rsidP="00141A4C">
      <w:pPr>
        <w:pStyle w:val="Ttulo"/>
      </w:pPr>
      <w:r>
        <w:t>Danielli Mayumi Kida Ogawa Colaci</w:t>
      </w:r>
    </w:p>
    <w:p w:rsidR="000360F2" w:rsidRPr="00780C6F" w:rsidRDefault="001F5D73" w:rsidP="00141A4C">
      <w:pPr>
        <w:rPr>
          <w:sz w:val="24"/>
          <w:szCs w:val="24"/>
          <w:lang w:val="pt-BR" w:bidi="pt-BR"/>
        </w:rPr>
      </w:pPr>
      <w:r w:rsidRPr="00780C6F">
        <w:rPr>
          <w:sz w:val="24"/>
          <w:szCs w:val="24"/>
        </w:rPr>
        <w:t>Brasília – Núcleo Bandeirante - DF</w:t>
      </w:r>
      <w:r w:rsidR="000360F2" w:rsidRPr="00780C6F">
        <w:rPr>
          <w:sz w:val="24"/>
          <w:szCs w:val="24"/>
          <w:lang w:val="pt-BR" w:bidi="pt-BR"/>
        </w:rPr>
        <w:t> </w:t>
      </w:r>
    </w:p>
    <w:p w:rsidR="000360F2" w:rsidRPr="00780C6F" w:rsidRDefault="000360F2" w:rsidP="00141A4C">
      <w:pPr>
        <w:rPr>
          <w:sz w:val="24"/>
          <w:szCs w:val="24"/>
          <w:lang w:val="pt-BR" w:bidi="pt-BR"/>
        </w:rPr>
      </w:pPr>
      <w:r w:rsidRPr="00780C6F">
        <w:rPr>
          <w:sz w:val="24"/>
          <w:szCs w:val="24"/>
        </w:rPr>
        <w:t xml:space="preserve">TELEFONE: </w:t>
      </w:r>
      <w:r w:rsidR="001F5D73" w:rsidRPr="00780C6F">
        <w:rPr>
          <w:sz w:val="24"/>
          <w:szCs w:val="24"/>
        </w:rPr>
        <w:t>(61) 985116341</w:t>
      </w:r>
      <w:r w:rsidRPr="00780C6F">
        <w:rPr>
          <w:sz w:val="24"/>
          <w:szCs w:val="24"/>
          <w:lang w:val="pt-BR" w:bidi="pt-BR"/>
        </w:rPr>
        <w:t> </w:t>
      </w:r>
    </w:p>
    <w:p w:rsidR="00141A4C" w:rsidRPr="00780C6F" w:rsidRDefault="000360F2" w:rsidP="00141A4C">
      <w:pPr>
        <w:rPr>
          <w:sz w:val="24"/>
          <w:szCs w:val="24"/>
        </w:rPr>
      </w:pPr>
      <w:r w:rsidRPr="00780C6F">
        <w:rPr>
          <w:sz w:val="24"/>
          <w:szCs w:val="24"/>
        </w:rPr>
        <w:t xml:space="preserve">EMAIL: </w:t>
      </w:r>
      <w:r w:rsidR="001F5D73" w:rsidRPr="00780C6F">
        <w:rPr>
          <w:sz w:val="24"/>
          <w:szCs w:val="24"/>
        </w:rPr>
        <w:t>daniellimayumi@live.com</w:t>
      </w:r>
    </w:p>
    <w:p w:rsidR="006270A9" w:rsidRDefault="001F3CB8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4C3B8CA23C4349DDB3EEE1BBACB9331B"/>
          </w:placeholder>
          <w:temporary/>
          <w:showingPlcHdr/>
        </w:sdtPr>
        <w:sdtContent>
          <w:r w:rsidR="009D5933">
            <w:rPr>
              <w:lang w:val="pt-BR" w:bidi="pt-BR"/>
            </w:rPr>
            <w:t>Objetivo</w:t>
          </w:r>
        </w:sdtContent>
      </w:sdt>
    </w:p>
    <w:p w:rsidR="00550163" w:rsidRPr="00550163" w:rsidRDefault="007273CA">
      <w:pPr>
        <w:pStyle w:val="Ttulo1"/>
        <w:rPr>
          <w:b w:val="0"/>
          <w:color w:val="262626" w:themeColor="text1" w:themeTint="D9"/>
          <w:sz w:val="24"/>
          <w:szCs w:val="24"/>
        </w:rPr>
      </w:pPr>
      <w:r>
        <w:rPr>
          <w:b w:val="0"/>
          <w:color w:val="262626" w:themeColor="text1" w:themeTint="D9"/>
          <w:sz w:val="24"/>
          <w:szCs w:val="24"/>
        </w:rPr>
        <w:t>Auxiliar administrativo.</w:t>
      </w:r>
      <w:r w:rsidR="003D4B4F">
        <w:rPr>
          <w:b w:val="0"/>
          <w:color w:val="262626" w:themeColor="text1" w:themeTint="D9"/>
          <w:sz w:val="24"/>
          <w:szCs w:val="24"/>
        </w:rPr>
        <w:t xml:space="preserve"> (faturista)</w:t>
      </w:r>
      <w:bookmarkStart w:id="0" w:name="_GoBack"/>
      <w:bookmarkEnd w:id="0"/>
    </w:p>
    <w:p w:rsidR="00550163" w:rsidRDefault="00550163">
      <w:pPr>
        <w:pStyle w:val="Ttulo1"/>
      </w:pPr>
    </w:p>
    <w:sdt>
      <w:sdtPr>
        <w:alias w:val="Educação:"/>
        <w:tag w:val="Educação:"/>
        <w:id w:val="807127995"/>
        <w:placeholder>
          <w:docPart w:val="55D0213832484C5AB603F2D45ACBD077"/>
        </w:placeholder>
        <w:temporary/>
        <w:showingPlcHdr/>
      </w:sdtPr>
      <w:sdtContent>
        <w:p w:rsidR="006270A9" w:rsidRDefault="009D5933">
          <w:pPr>
            <w:pStyle w:val="Ttulo1"/>
          </w:pPr>
          <w:r>
            <w:rPr>
              <w:lang w:val="pt-BR" w:bidi="pt-BR"/>
            </w:rPr>
            <w:t>Educação</w:t>
          </w:r>
        </w:p>
      </w:sdtContent>
    </w:sdt>
    <w:p w:rsidR="001F5D73" w:rsidRDefault="000360F2" w:rsidP="000360F2">
      <w:pPr>
        <w:pStyle w:val="Ttulo2"/>
        <w:rPr>
          <w:lang w:val="pt-BR" w:bidi="pt-BR"/>
        </w:rPr>
      </w:pPr>
      <w:r>
        <w:rPr>
          <w:b w:val="0"/>
        </w:rPr>
        <w:t xml:space="preserve">- </w:t>
      </w:r>
      <w:r w:rsidR="001F5D73" w:rsidRPr="00780C6F">
        <w:t>Ensino médio completo</w:t>
      </w:r>
      <w:r w:rsidR="001F5D73" w:rsidRPr="00780C6F">
        <w:rPr>
          <w:lang w:val="pt-BR" w:bidi="pt-BR"/>
        </w:rPr>
        <w:t> </w:t>
      </w:r>
    </w:p>
    <w:p w:rsidR="001F5D73" w:rsidRDefault="001F3CB8">
      <w:pPr>
        <w:pStyle w:val="Ttulo2"/>
        <w:rPr>
          <w:lang w:val="pt-BR" w:bidi="pt-BR"/>
        </w:rPr>
      </w:pPr>
      <w:sdt>
        <w:sdtPr>
          <w:alias w:val="Data de conclusão:"/>
          <w:tag w:val="Data de conclusão:"/>
          <w:id w:val="-315799195"/>
          <w:placeholder>
            <w:docPart w:val="6B2C139D88B54BCB8647A1B007185A16"/>
          </w:placeholder>
          <w:temporary/>
          <w:showingPlcHdr/>
          <w:text/>
        </w:sdtPr>
        <w:sdtContent>
          <w:r w:rsidR="009D5933" w:rsidRPr="001F5D73">
            <w:rPr>
              <w:b w:val="0"/>
              <w:lang w:val="pt-BR" w:bidi="pt-BR"/>
            </w:rPr>
            <w:t>Data de conclusão</w:t>
          </w:r>
        </w:sdtContent>
      </w:sdt>
      <w:r w:rsidR="001F5D73">
        <w:t xml:space="preserve">: </w:t>
      </w:r>
      <w:r w:rsidR="001F5D73">
        <w:rPr>
          <w:b w:val="0"/>
        </w:rPr>
        <w:t>dezembro/2012</w:t>
      </w:r>
      <w:r w:rsidR="001F5D73">
        <w:rPr>
          <w:lang w:val="pt-BR" w:bidi="pt-BR"/>
        </w:rPr>
        <w:t> </w:t>
      </w:r>
    </w:p>
    <w:p w:rsidR="000360F2" w:rsidRDefault="001F3CB8" w:rsidP="000360F2">
      <w:pPr>
        <w:pStyle w:val="Ttulo2"/>
        <w:rPr>
          <w:b w:val="0"/>
        </w:rPr>
      </w:pPr>
      <w:sdt>
        <w:sdtPr>
          <w:alias w:val="Escola:"/>
          <w:tag w:val="Escola:"/>
          <w:id w:val="530385979"/>
          <w:placeholder>
            <w:docPart w:val="AF1CF785C9C340CCA45B8D2B79579563"/>
          </w:placeholder>
          <w:temporary/>
          <w:showingPlcHdr/>
          <w:text/>
        </w:sdtPr>
        <w:sdtContent>
          <w:r w:rsidR="009D5933" w:rsidRPr="001F5D73">
            <w:rPr>
              <w:b w:val="0"/>
              <w:lang w:val="pt-BR" w:bidi="pt-BR"/>
            </w:rPr>
            <w:t>Escola</w:t>
          </w:r>
        </w:sdtContent>
      </w:sdt>
      <w:r w:rsidR="001F5D73">
        <w:t xml:space="preserve">: </w:t>
      </w:r>
      <w:r w:rsidR="001F5D73">
        <w:rPr>
          <w:b w:val="0"/>
        </w:rPr>
        <w:t>Centro de Ensino Médio 01 do Núcleo bandeirante</w:t>
      </w:r>
    </w:p>
    <w:p w:rsidR="000360F2" w:rsidRPr="000360F2" w:rsidRDefault="000360F2" w:rsidP="000360F2">
      <w:pPr>
        <w:spacing w:after="0"/>
      </w:pPr>
    </w:p>
    <w:p w:rsidR="000360F2" w:rsidRPr="000360F2" w:rsidRDefault="000360F2" w:rsidP="000360F2">
      <w:pPr>
        <w:spacing w:after="0"/>
        <w:rPr>
          <w:color w:val="262626" w:themeColor="text1" w:themeTint="D9"/>
        </w:rPr>
      </w:pPr>
      <w:r>
        <w:rPr>
          <w:color w:val="262626" w:themeColor="text1" w:themeTint="D9"/>
        </w:rPr>
        <w:t xml:space="preserve">- </w:t>
      </w:r>
      <w:r w:rsidRPr="00780C6F">
        <w:rPr>
          <w:b/>
          <w:color w:val="262626" w:themeColor="text1" w:themeTint="D9"/>
        </w:rPr>
        <w:t>ENSINO SUPERIOR</w:t>
      </w:r>
    </w:p>
    <w:p w:rsidR="000360F2" w:rsidRDefault="000360F2" w:rsidP="000360F2">
      <w:pPr>
        <w:spacing w:after="0"/>
        <w:rPr>
          <w:color w:val="262626" w:themeColor="text1" w:themeTint="D9"/>
        </w:rPr>
      </w:pPr>
      <w:r w:rsidRPr="000360F2">
        <w:rPr>
          <w:color w:val="262626" w:themeColor="text1" w:themeTint="D9"/>
          <w:sz w:val="24"/>
          <w:szCs w:val="24"/>
        </w:rPr>
        <w:t>ENFERMAGEM</w:t>
      </w:r>
      <w:r w:rsidR="0073213A">
        <w:rPr>
          <w:color w:val="262626" w:themeColor="text1" w:themeTint="D9"/>
        </w:rPr>
        <w:t xml:space="preserve"> – 3 SEMESTRES (</w:t>
      </w:r>
      <w:r>
        <w:rPr>
          <w:color w:val="262626" w:themeColor="text1" w:themeTint="D9"/>
        </w:rPr>
        <w:t>TRANCADO)</w:t>
      </w:r>
    </w:p>
    <w:p w:rsidR="000360F2" w:rsidRPr="000360F2" w:rsidRDefault="000360F2" w:rsidP="000360F2">
      <w:pPr>
        <w:spacing w:after="0"/>
        <w:rPr>
          <w:color w:val="262626" w:themeColor="text1" w:themeTint="D9"/>
        </w:rPr>
      </w:pPr>
      <w:r>
        <w:rPr>
          <w:color w:val="262626" w:themeColor="text1" w:themeTint="D9"/>
        </w:rPr>
        <w:t>SEGUNDO SEMESTRE 2015 – SEGUNDO SEMESTRE 2016</w:t>
      </w:r>
    </w:p>
    <w:p w:rsidR="001F5D73" w:rsidRPr="001F5D73" w:rsidRDefault="001F5D73" w:rsidP="000360F2">
      <w:pPr>
        <w:pStyle w:val="Ttulo1"/>
        <w:spacing w:before="120"/>
      </w:pPr>
      <w:r>
        <w:t>Cursos</w:t>
      </w:r>
    </w:p>
    <w:p w:rsidR="001F5D73" w:rsidRDefault="00CB70CC" w:rsidP="001F5D73">
      <w:pPr>
        <w:pStyle w:val="Commarcadores"/>
        <w:numPr>
          <w:ilvl w:val="0"/>
          <w:numId w:val="0"/>
        </w:numPr>
        <w:ind w:left="216" w:hanging="216"/>
        <w:rPr>
          <w:color w:val="262626" w:themeColor="text1" w:themeTint="D9"/>
        </w:rPr>
      </w:pPr>
      <w:r>
        <w:rPr>
          <w:color w:val="262626" w:themeColor="text1" w:themeTint="D9"/>
        </w:rPr>
        <w:t xml:space="preserve">- </w:t>
      </w:r>
      <w:r w:rsidR="001F5D73" w:rsidRPr="00780C6F">
        <w:rPr>
          <w:b/>
          <w:color w:val="262626" w:themeColor="text1" w:themeTint="D9"/>
        </w:rPr>
        <w:t>FATURAMENTO MÉDICO</w:t>
      </w:r>
      <w:r w:rsidR="001F5D73" w:rsidRPr="000360F2">
        <w:rPr>
          <w:color w:val="262626" w:themeColor="text1" w:themeTint="D9"/>
        </w:rPr>
        <w:t xml:space="preserve"> HOSPITALAR – 100H – SENAC </w:t>
      </w:r>
    </w:p>
    <w:p w:rsidR="007273CA" w:rsidRPr="000360F2" w:rsidRDefault="007273CA" w:rsidP="001F5D73">
      <w:pPr>
        <w:pStyle w:val="Commarcadores"/>
        <w:numPr>
          <w:ilvl w:val="0"/>
          <w:numId w:val="0"/>
        </w:numPr>
        <w:ind w:left="216" w:hanging="216"/>
        <w:rPr>
          <w:color w:val="262626" w:themeColor="text1" w:themeTint="D9"/>
        </w:rPr>
      </w:pPr>
      <w:r>
        <w:rPr>
          <w:color w:val="262626" w:themeColor="text1" w:themeTint="D9"/>
        </w:rPr>
        <w:t>AMB 92,</w:t>
      </w:r>
      <w:r w:rsidR="003F5DDF">
        <w:rPr>
          <w:color w:val="262626" w:themeColor="text1" w:themeTint="D9"/>
        </w:rPr>
        <w:t xml:space="preserve"> SBH, CBHPM, BRASÍNDICE, SIMPRO</w:t>
      </w:r>
      <w:r w:rsidR="004A2987">
        <w:rPr>
          <w:color w:val="262626" w:themeColor="text1" w:themeTint="D9"/>
        </w:rPr>
        <w:t>, GLOSAS</w:t>
      </w:r>
    </w:p>
    <w:p w:rsidR="001F5D73" w:rsidRDefault="00CB70CC" w:rsidP="001F5D73">
      <w:pPr>
        <w:pStyle w:val="Commarcadores"/>
        <w:numPr>
          <w:ilvl w:val="0"/>
          <w:numId w:val="0"/>
        </w:numPr>
        <w:ind w:left="216" w:hanging="216"/>
        <w:rPr>
          <w:color w:val="262626" w:themeColor="text1" w:themeTint="D9"/>
        </w:rPr>
      </w:pPr>
      <w:r>
        <w:rPr>
          <w:color w:val="262626" w:themeColor="text1" w:themeTint="D9"/>
        </w:rPr>
        <w:t xml:space="preserve">- </w:t>
      </w:r>
      <w:r w:rsidR="001F5D73" w:rsidRPr="00780C6F">
        <w:rPr>
          <w:b/>
          <w:color w:val="262626" w:themeColor="text1" w:themeTint="D9"/>
        </w:rPr>
        <w:t xml:space="preserve">INFORMÁTICA BASICA </w:t>
      </w:r>
      <w:r w:rsidR="001F5D73" w:rsidRPr="000360F2">
        <w:rPr>
          <w:color w:val="262626" w:themeColor="text1" w:themeTint="D9"/>
        </w:rPr>
        <w:t>– MICROLINS – 2013</w:t>
      </w:r>
    </w:p>
    <w:p w:rsidR="00CB70CC" w:rsidRPr="000360F2" w:rsidRDefault="00CB70CC" w:rsidP="00CB70CC">
      <w:pPr>
        <w:pStyle w:val="Commarcadores"/>
        <w:numPr>
          <w:ilvl w:val="0"/>
          <w:numId w:val="0"/>
        </w:num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WORD; POWERPOINT; EXCEL; INTERNET</w:t>
      </w:r>
    </w:p>
    <w:p w:rsidR="001F5D73" w:rsidRDefault="001F5D73" w:rsidP="001F5D73">
      <w:pPr>
        <w:pStyle w:val="Ttulo1"/>
      </w:pPr>
      <w:r>
        <w:t>Idiomas</w:t>
      </w:r>
    </w:p>
    <w:p w:rsidR="001F5D73" w:rsidRPr="000360F2" w:rsidRDefault="00CB70CC" w:rsidP="001F5D73">
      <w:pPr>
        <w:pStyle w:val="Ttulo1"/>
        <w:rPr>
          <w:rFonts w:asciiTheme="minorHAnsi" w:hAnsiTheme="minorHAnsi"/>
          <w:b w:val="0"/>
          <w:color w:val="262626" w:themeColor="text1" w:themeTint="D9"/>
          <w:sz w:val="22"/>
          <w:szCs w:val="22"/>
        </w:rPr>
      </w:pPr>
      <w:r>
        <w:rPr>
          <w:rFonts w:asciiTheme="minorHAnsi" w:hAnsiTheme="minorHAnsi"/>
          <w:b w:val="0"/>
          <w:color w:val="262626" w:themeColor="text1" w:themeTint="D9"/>
          <w:sz w:val="22"/>
          <w:szCs w:val="22"/>
        </w:rPr>
        <w:t xml:space="preserve">- </w:t>
      </w:r>
      <w:r w:rsidR="001F5D73" w:rsidRPr="00780C6F">
        <w:rPr>
          <w:rFonts w:asciiTheme="minorHAnsi" w:hAnsiTheme="minorHAnsi"/>
          <w:color w:val="262626" w:themeColor="text1" w:themeTint="D9"/>
          <w:sz w:val="22"/>
          <w:szCs w:val="22"/>
        </w:rPr>
        <w:t>CURSO DE JAPONÊS</w:t>
      </w:r>
      <w:r w:rsidR="001F5D73" w:rsidRPr="000360F2">
        <w:rPr>
          <w:rFonts w:asciiTheme="minorHAnsi" w:hAnsiTheme="minorHAnsi"/>
          <w:b w:val="0"/>
          <w:color w:val="262626" w:themeColor="text1" w:themeTint="D9"/>
          <w:sz w:val="22"/>
          <w:szCs w:val="22"/>
        </w:rPr>
        <w:t xml:space="preserve"> – NÍVEL BÁSICO – </w:t>
      </w:r>
      <w:r w:rsidR="000360F2" w:rsidRPr="000360F2">
        <w:rPr>
          <w:rFonts w:asciiTheme="minorHAnsi" w:hAnsiTheme="minorHAnsi"/>
          <w:b w:val="0"/>
          <w:color w:val="262626" w:themeColor="text1" w:themeTint="D9"/>
          <w:sz w:val="22"/>
          <w:szCs w:val="22"/>
        </w:rPr>
        <w:t>2017</w:t>
      </w:r>
    </w:p>
    <w:p w:rsidR="000360F2" w:rsidRDefault="00CB70CC" w:rsidP="001F5D73">
      <w:pPr>
        <w:pStyle w:val="Ttulo1"/>
        <w:rPr>
          <w:rFonts w:asciiTheme="minorHAnsi" w:hAnsiTheme="minorHAnsi"/>
          <w:b w:val="0"/>
          <w:color w:val="262626" w:themeColor="text1" w:themeTint="D9"/>
          <w:sz w:val="22"/>
          <w:szCs w:val="22"/>
        </w:rPr>
      </w:pPr>
      <w:r>
        <w:rPr>
          <w:rFonts w:asciiTheme="minorHAnsi" w:hAnsiTheme="minorHAnsi"/>
          <w:b w:val="0"/>
          <w:color w:val="262626" w:themeColor="text1" w:themeTint="D9"/>
          <w:sz w:val="22"/>
          <w:szCs w:val="22"/>
        </w:rPr>
        <w:t xml:space="preserve">  </w:t>
      </w:r>
      <w:r w:rsidR="000360F2" w:rsidRPr="000360F2">
        <w:rPr>
          <w:rFonts w:asciiTheme="minorHAnsi" w:hAnsiTheme="minorHAnsi"/>
          <w:b w:val="0"/>
          <w:color w:val="262626" w:themeColor="text1" w:themeTint="D9"/>
          <w:sz w:val="22"/>
          <w:szCs w:val="22"/>
        </w:rPr>
        <w:t>LEITURA, ESCRITA E CONVERSAÇÃO</w:t>
      </w:r>
    </w:p>
    <w:p w:rsidR="0073213A" w:rsidRPr="000360F2" w:rsidRDefault="0073213A" w:rsidP="001F5D73">
      <w:pPr>
        <w:pStyle w:val="Ttulo1"/>
        <w:rPr>
          <w:rFonts w:asciiTheme="minorHAnsi" w:hAnsiTheme="minorHAnsi"/>
          <w:b w:val="0"/>
          <w:color w:val="262626" w:themeColor="text1" w:themeTint="D9"/>
          <w:sz w:val="22"/>
          <w:szCs w:val="22"/>
        </w:rPr>
      </w:pPr>
    </w:p>
    <w:p w:rsidR="000360F2" w:rsidRPr="00780C6F" w:rsidRDefault="00CB70CC" w:rsidP="001F5D73">
      <w:pPr>
        <w:pStyle w:val="Ttulo1"/>
        <w:rPr>
          <w:rFonts w:asciiTheme="minorHAnsi" w:hAnsiTheme="minorHAnsi"/>
          <w:color w:val="262626" w:themeColor="text1" w:themeTint="D9"/>
          <w:sz w:val="22"/>
          <w:szCs w:val="22"/>
        </w:rPr>
      </w:pPr>
      <w:r>
        <w:rPr>
          <w:rFonts w:asciiTheme="minorHAnsi" w:hAnsiTheme="minorHAnsi"/>
          <w:b w:val="0"/>
          <w:color w:val="262626" w:themeColor="text1" w:themeTint="D9"/>
          <w:sz w:val="22"/>
          <w:szCs w:val="22"/>
        </w:rPr>
        <w:t xml:space="preserve">- </w:t>
      </w:r>
      <w:r w:rsidR="000360F2" w:rsidRPr="00780C6F">
        <w:rPr>
          <w:rFonts w:asciiTheme="minorHAnsi" w:hAnsiTheme="minorHAnsi"/>
          <w:color w:val="262626" w:themeColor="text1" w:themeTint="D9"/>
          <w:sz w:val="22"/>
          <w:szCs w:val="22"/>
        </w:rPr>
        <w:t>INGLÊS BÁSICO</w:t>
      </w:r>
    </w:p>
    <w:p w:rsidR="000360F2" w:rsidRDefault="00CB70CC" w:rsidP="001F5D73">
      <w:pPr>
        <w:pStyle w:val="Ttulo1"/>
        <w:rPr>
          <w:rFonts w:asciiTheme="minorHAnsi" w:hAnsiTheme="minorHAnsi"/>
          <w:b w:val="0"/>
          <w:color w:val="262626" w:themeColor="text1" w:themeTint="D9"/>
          <w:sz w:val="22"/>
          <w:szCs w:val="22"/>
        </w:rPr>
      </w:pPr>
      <w:r>
        <w:rPr>
          <w:rFonts w:asciiTheme="minorHAnsi" w:hAnsiTheme="minorHAnsi"/>
          <w:b w:val="0"/>
          <w:color w:val="262626" w:themeColor="text1" w:themeTint="D9"/>
          <w:sz w:val="22"/>
          <w:szCs w:val="22"/>
        </w:rPr>
        <w:t xml:space="preserve">  </w:t>
      </w:r>
      <w:r w:rsidR="000360F2" w:rsidRPr="000360F2">
        <w:rPr>
          <w:rFonts w:asciiTheme="minorHAnsi" w:hAnsiTheme="minorHAnsi"/>
          <w:b w:val="0"/>
          <w:color w:val="262626" w:themeColor="text1" w:themeTint="D9"/>
          <w:sz w:val="22"/>
          <w:szCs w:val="22"/>
        </w:rPr>
        <w:t>LEITURA, ESCRITA E CONVERSAÇÃO</w:t>
      </w:r>
    </w:p>
    <w:p w:rsidR="0073213A" w:rsidRPr="000360F2" w:rsidRDefault="0073213A" w:rsidP="001F5D73">
      <w:pPr>
        <w:pStyle w:val="Ttulo1"/>
        <w:rPr>
          <w:rFonts w:asciiTheme="minorHAnsi" w:hAnsiTheme="minorHAnsi"/>
          <w:b w:val="0"/>
          <w:color w:val="262626" w:themeColor="text1" w:themeTint="D9"/>
          <w:sz w:val="22"/>
          <w:szCs w:val="22"/>
        </w:rPr>
      </w:pPr>
    </w:p>
    <w:p w:rsidR="000360F2" w:rsidRPr="000360F2" w:rsidRDefault="00CB70CC" w:rsidP="001F5D73">
      <w:pPr>
        <w:pStyle w:val="Ttulo1"/>
        <w:rPr>
          <w:rFonts w:asciiTheme="minorHAnsi" w:hAnsiTheme="minorHAnsi"/>
          <w:b w:val="0"/>
          <w:color w:val="262626" w:themeColor="text1" w:themeTint="D9"/>
          <w:sz w:val="22"/>
          <w:szCs w:val="22"/>
        </w:rPr>
      </w:pPr>
      <w:r>
        <w:rPr>
          <w:rFonts w:asciiTheme="minorHAnsi" w:hAnsiTheme="minorHAnsi"/>
          <w:b w:val="0"/>
          <w:color w:val="262626" w:themeColor="text1" w:themeTint="D9"/>
          <w:sz w:val="22"/>
          <w:szCs w:val="22"/>
        </w:rPr>
        <w:t xml:space="preserve">- </w:t>
      </w:r>
      <w:r w:rsidR="000360F2" w:rsidRPr="00780C6F">
        <w:rPr>
          <w:rFonts w:asciiTheme="minorHAnsi" w:hAnsiTheme="minorHAnsi"/>
          <w:color w:val="262626" w:themeColor="text1" w:themeTint="D9"/>
          <w:sz w:val="22"/>
          <w:szCs w:val="22"/>
        </w:rPr>
        <w:t>ESPANHOL BÁSICO</w:t>
      </w:r>
    </w:p>
    <w:p w:rsidR="000360F2" w:rsidRDefault="00CB70CC" w:rsidP="001F5D73">
      <w:pPr>
        <w:pStyle w:val="Ttulo1"/>
        <w:rPr>
          <w:rFonts w:asciiTheme="minorHAnsi" w:hAnsiTheme="minorHAnsi"/>
          <w:b w:val="0"/>
          <w:color w:val="262626" w:themeColor="text1" w:themeTint="D9"/>
          <w:sz w:val="22"/>
          <w:szCs w:val="22"/>
        </w:rPr>
      </w:pPr>
      <w:r>
        <w:rPr>
          <w:rFonts w:asciiTheme="minorHAnsi" w:hAnsiTheme="minorHAnsi"/>
          <w:b w:val="0"/>
          <w:color w:val="262626" w:themeColor="text1" w:themeTint="D9"/>
          <w:sz w:val="22"/>
          <w:szCs w:val="22"/>
        </w:rPr>
        <w:t xml:space="preserve">  </w:t>
      </w:r>
      <w:r w:rsidR="000360F2" w:rsidRPr="000360F2">
        <w:rPr>
          <w:rFonts w:asciiTheme="minorHAnsi" w:hAnsiTheme="minorHAnsi"/>
          <w:b w:val="0"/>
          <w:color w:val="262626" w:themeColor="text1" w:themeTint="D9"/>
          <w:sz w:val="22"/>
          <w:szCs w:val="22"/>
        </w:rPr>
        <w:t>LEITURA, ESCRITA E CONVERSAÇÃO</w:t>
      </w:r>
    </w:p>
    <w:p w:rsidR="0073213A" w:rsidRPr="000360F2" w:rsidRDefault="0073213A" w:rsidP="001F5D73">
      <w:pPr>
        <w:pStyle w:val="Ttulo1"/>
        <w:rPr>
          <w:rFonts w:asciiTheme="minorHAnsi" w:hAnsiTheme="minorHAnsi"/>
          <w:b w:val="0"/>
          <w:color w:val="262626" w:themeColor="text1" w:themeTint="D9"/>
          <w:sz w:val="22"/>
          <w:szCs w:val="22"/>
        </w:rPr>
      </w:pPr>
    </w:p>
    <w:p w:rsidR="0073213A" w:rsidRPr="000360F2" w:rsidRDefault="00CB70CC" w:rsidP="001F5D73">
      <w:pPr>
        <w:pStyle w:val="Ttulo1"/>
        <w:rPr>
          <w:rFonts w:asciiTheme="minorHAnsi" w:hAnsiTheme="minorHAnsi"/>
          <w:b w:val="0"/>
          <w:color w:val="262626" w:themeColor="text1" w:themeTint="D9"/>
          <w:sz w:val="22"/>
          <w:szCs w:val="22"/>
        </w:rPr>
      </w:pPr>
      <w:r>
        <w:rPr>
          <w:rFonts w:asciiTheme="minorHAnsi" w:hAnsiTheme="minorHAnsi"/>
          <w:b w:val="0"/>
          <w:color w:val="262626" w:themeColor="text1" w:themeTint="D9"/>
          <w:sz w:val="22"/>
          <w:szCs w:val="22"/>
        </w:rPr>
        <w:t xml:space="preserve">- </w:t>
      </w:r>
      <w:r w:rsidR="000360F2" w:rsidRPr="00780C6F">
        <w:rPr>
          <w:rFonts w:asciiTheme="minorHAnsi" w:hAnsiTheme="minorHAnsi"/>
          <w:color w:val="262626" w:themeColor="text1" w:themeTint="D9"/>
          <w:sz w:val="22"/>
          <w:szCs w:val="22"/>
        </w:rPr>
        <w:t>COREANO</w:t>
      </w:r>
    </w:p>
    <w:p w:rsidR="006270A9" w:rsidRPr="000360F2" w:rsidRDefault="00CB70CC" w:rsidP="000360F2">
      <w:pPr>
        <w:pStyle w:val="Ttulo1"/>
        <w:rPr>
          <w:rFonts w:asciiTheme="minorHAnsi" w:hAnsiTheme="minorHAnsi"/>
          <w:b w:val="0"/>
          <w:color w:val="262626" w:themeColor="text1" w:themeTint="D9"/>
          <w:sz w:val="22"/>
          <w:szCs w:val="22"/>
        </w:rPr>
      </w:pPr>
      <w:r>
        <w:rPr>
          <w:rFonts w:asciiTheme="minorHAnsi" w:hAnsiTheme="minorHAnsi"/>
          <w:b w:val="0"/>
          <w:color w:val="262626" w:themeColor="text1" w:themeTint="D9"/>
          <w:sz w:val="22"/>
          <w:szCs w:val="22"/>
        </w:rPr>
        <w:t xml:space="preserve">  </w:t>
      </w:r>
      <w:r w:rsidR="000360F2" w:rsidRPr="000360F2">
        <w:rPr>
          <w:rFonts w:asciiTheme="minorHAnsi" w:hAnsiTheme="minorHAnsi"/>
          <w:b w:val="0"/>
          <w:color w:val="262626" w:themeColor="text1" w:themeTint="D9"/>
          <w:sz w:val="22"/>
          <w:szCs w:val="22"/>
        </w:rPr>
        <w:t>LEITURA E ESCRITA</w:t>
      </w:r>
    </w:p>
    <w:p w:rsidR="000360F2" w:rsidRPr="000360F2" w:rsidRDefault="000360F2" w:rsidP="000360F2">
      <w:pPr>
        <w:pStyle w:val="Ttulo1"/>
        <w:rPr>
          <w:rFonts w:asciiTheme="minorHAnsi" w:hAnsiTheme="minorHAnsi"/>
          <w:b w:val="0"/>
          <w:color w:val="404040" w:themeColor="text1" w:themeTint="BF"/>
          <w:sz w:val="22"/>
          <w:szCs w:val="22"/>
        </w:rPr>
      </w:pPr>
    </w:p>
    <w:sdt>
      <w:sdtPr>
        <w:alias w:val="Experiência:"/>
        <w:tag w:val="Experiência:"/>
        <w:id w:val="171684534"/>
        <w:placeholder>
          <w:docPart w:val="EADD14E58FC44C43AABD1B5D9754C9B6"/>
        </w:placeholder>
        <w:temporary/>
        <w:showingPlcHdr/>
      </w:sdtPr>
      <w:sdtContent>
        <w:p w:rsidR="006270A9" w:rsidRDefault="009D5933">
          <w:pPr>
            <w:pStyle w:val="Ttulo1"/>
          </w:pPr>
          <w:r>
            <w:rPr>
              <w:lang w:val="pt-BR" w:bidi="pt-BR"/>
            </w:rPr>
            <w:t>Experiência</w:t>
          </w:r>
        </w:p>
      </w:sdtContent>
    </w:sdt>
    <w:p w:rsidR="006270A9" w:rsidRDefault="000360F2">
      <w:pPr>
        <w:pStyle w:val="Ttulo2"/>
      </w:pPr>
      <w:r>
        <w:t>JAG SHOPPING</w:t>
      </w:r>
      <w:r w:rsidR="004C7891">
        <w:rPr>
          <w:lang w:val="pt-BR" w:bidi="pt-BR"/>
        </w:rPr>
        <w:t> </w:t>
      </w:r>
    </w:p>
    <w:p w:rsidR="004C7891" w:rsidRDefault="004C7891" w:rsidP="000360F2">
      <w:pPr>
        <w:pStyle w:val="Commarcadores"/>
      </w:pPr>
      <w:r>
        <w:t>FUNÇÃO: ATENDENTE</w:t>
      </w:r>
    </w:p>
    <w:p w:rsidR="001B29CF" w:rsidRDefault="00256642" w:rsidP="00256642">
      <w:pPr>
        <w:pStyle w:val="Commarcadores"/>
        <w:numPr>
          <w:ilvl w:val="0"/>
          <w:numId w:val="0"/>
        </w:numPr>
        <w:ind w:left="216"/>
      </w:pPr>
      <w:r>
        <w:t xml:space="preserve">ATRIBUIÇÕES: </w:t>
      </w:r>
      <w:r w:rsidR="000360F2">
        <w:t>ATENDIMENTO AO PÚBLICO EM GERAL; ORGANIZAÇÃO DA LOJA; REPOSIÇÃO DE PRODUTOS.</w:t>
      </w:r>
    </w:p>
    <w:p w:rsidR="004C7891" w:rsidRPr="001B29CF" w:rsidRDefault="004C7891" w:rsidP="004C7891">
      <w:pPr>
        <w:pStyle w:val="Commarcadores"/>
        <w:numPr>
          <w:ilvl w:val="0"/>
          <w:numId w:val="0"/>
        </w:numPr>
        <w:ind w:left="216"/>
      </w:pPr>
      <w:r>
        <w:rPr>
          <w:lang w:val="pt-BR" w:bidi="pt-BR"/>
        </w:rPr>
        <w:t>Período   </w:t>
      </w:r>
      <w:r>
        <w:t>JAN/2013 ATÉ JUNHO/2013</w:t>
      </w:r>
    </w:p>
    <w:sectPr w:rsidR="004C7891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D73" w:rsidRDefault="001F5D73">
      <w:pPr>
        <w:spacing w:after="0"/>
      </w:pPr>
      <w:r>
        <w:separator/>
      </w:r>
    </w:p>
  </w:endnote>
  <w:endnote w:type="continuationSeparator" w:id="0">
    <w:p w:rsidR="001F5D73" w:rsidRDefault="001F5D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Rodap"/>
    </w:pPr>
    <w:r>
      <w:rPr>
        <w:lang w:val="pt-BR" w:bidi="pt-BR"/>
      </w:rPr>
      <w:t xml:space="preserve">Página </w:t>
    </w:r>
    <w:r w:rsidR="001F3CB8"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 w:rsidR="001F3CB8">
      <w:rPr>
        <w:lang w:val="pt-BR" w:bidi="pt-BR"/>
      </w:rPr>
      <w:fldChar w:fldCharType="separate"/>
    </w:r>
    <w:r w:rsidR="000360F2">
      <w:rPr>
        <w:noProof/>
        <w:lang w:val="pt-BR" w:bidi="pt-BR"/>
      </w:rPr>
      <w:t>2</w:t>
    </w:r>
    <w:r w:rsidR="001F3CB8">
      <w:rPr>
        <w:noProof/>
        <w:lang w:val="pt-BR" w:bidi="pt-B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D73" w:rsidRDefault="001F5D73">
      <w:pPr>
        <w:spacing w:after="0"/>
      </w:pPr>
      <w:r>
        <w:separator/>
      </w:r>
    </w:p>
  </w:footnote>
  <w:footnote w:type="continuationSeparator" w:id="0">
    <w:p w:rsidR="001F5D73" w:rsidRDefault="001F5D7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55A67BB0"/>
    <w:multiLevelType w:val="hybridMultilevel"/>
    <w:tmpl w:val="7B222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5D73"/>
    <w:rsid w:val="000360F2"/>
    <w:rsid w:val="000A4F59"/>
    <w:rsid w:val="00141A4C"/>
    <w:rsid w:val="001B29CF"/>
    <w:rsid w:val="001F3CB8"/>
    <w:rsid w:val="001F5D73"/>
    <w:rsid w:val="00256642"/>
    <w:rsid w:val="0028220F"/>
    <w:rsid w:val="002B665E"/>
    <w:rsid w:val="00356C14"/>
    <w:rsid w:val="003D4B4F"/>
    <w:rsid w:val="003F5DDF"/>
    <w:rsid w:val="004A2987"/>
    <w:rsid w:val="004C7891"/>
    <w:rsid w:val="00550163"/>
    <w:rsid w:val="0059769E"/>
    <w:rsid w:val="00617B26"/>
    <w:rsid w:val="006270A9"/>
    <w:rsid w:val="00675956"/>
    <w:rsid w:val="00681034"/>
    <w:rsid w:val="006C221D"/>
    <w:rsid w:val="006C2D4C"/>
    <w:rsid w:val="006C5A7E"/>
    <w:rsid w:val="00723F6B"/>
    <w:rsid w:val="007273CA"/>
    <w:rsid w:val="0073213A"/>
    <w:rsid w:val="00780C6F"/>
    <w:rsid w:val="00816216"/>
    <w:rsid w:val="00871217"/>
    <w:rsid w:val="0087734B"/>
    <w:rsid w:val="009D5933"/>
    <w:rsid w:val="00BD768D"/>
    <w:rsid w:val="00C61F8E"/>
    <w:rsid w:val="00CB70CC"/>
    <w:rsid w:val="00D74D66"/>
    <w:rsid w:val="00E83E4B"/>
    <w:rsid w:val="00FC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769E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9769E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9769E"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sid w:val="0059769E"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769E"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769E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769E"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paragraph" w:styleId="PargrafodaLista">
    <w:name w:val="List Paragraph"/>
    <w:basedOn w:val="Normal"/>
    <w:uiPriority w:val="34"/>
    <w:unhideWhenUsed/>
    <w:qFormat/>
    <w:rsid w:val="000360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duacao\AppData\Roaming\Microsoft\Modelo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3B8CA23C4349DDB3EEE1BBACB93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FD90CD-DB80-476C-8587-74B720F39B77}"/>
      </w:docPartPr>
      <w:docPartBody>
        <w:p w:rsidR="00612050" w:rsidRDefault="00D61DAA">
          <w:pPr>
            <w:pStyle w:val="4C3B8CA23C4349DDB3EEE1BBACB9331B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55D0213832484C5AB603F2D45ACBD0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966051-D714-41A7-8F77-5DE6906AF51C}"/>
      </w:docPartPr>
      <w:docPartBody>
        <w:p w:rsidR="00612050" w:rsidRDefault="00D61DAA">
          <w:pPr>
            <w:pStyle w:val="55D0213832484C5AB603F2D45ACBD077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6B2C139D88B54BCB8647A1B007185A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6A12F3-C028-4FF0-A164-0D782A0B70BD}"/>
      </w:docPartPr>
      <w:docPartBody>
        <w:p w:rsidR="00612050" w:rsidRDefault="00D61DAA">
          <w:pPr>
            <w:pStyle w:val="6B2C139D88B54BCB8647A1B007185A16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AF1CF785C9C340CCA45B8D2B795795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CD1D38-B90E-43C4-9287-F3E0A695AFEA}"/>
      </w:docPartPr>
      <w:docPartBody>
        <w:p w:rsidR="00612050" w:rsidRDefault="00D61DAA">
          <w:pPr>
            <w:pStyle w:val="AF1CF785C9C340CCA45B8D2B79579563"/>
          </w:pPr>
          <w:r>
            <w:rPr>
              <w:lang w:bidi="pt-BR"/>
            </w:rPr>
            <w:t>Escola</w:t>
          </w:r>
        </w:p>
      </w:docPartBody>
    </w:docPart>
    <w:docPart>
      <w:docPartPr>
        <w:name w:val="EADD14E58FC44C43AABD1B5D9754C9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D9A74D-B7F9-45E3-85C5-13341EC83132}"/>
      </w:docPartPr>
      <w:docPartBody>
        <w:p w:rsidR="00612050" w:rsidRDefault="00D61DAA">
          <w:pPr>
            <w:pStyle w:val="EADD14E58FC44C43AABD1B5D9754C9B6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61DAA"/>
    <w:rsid w:val="00612050"/>
    <w:rsid w:val="008D039F"/>
    <w:rsid w:val="008D69FC"/>
    <w:rsid w:val="00C460C2"/>
    <w:rsid w:val="00D6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9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871F8C0E1FB42BAA7C3CA88AFA580FF">
    <w:name w:val="0871F8C0E1FB42BAA7C3CA88AFA580FF"/>
    <w:rsid w:val="008D69FC"/>
  </w:style>
  <w:style w:type="paragraph" w:customStyle="1" w:styleId="C1F1EE6194E24132B27E5796D57F1699">
    <w:name w:val="C1F1EE6194E24132B27E5796D57F1699"/>
    <w:rsid w:val="008D69FC"/>
  </w:style>
  <w:style w:type="paragraph" w:customStyle="1" w:styleId="7F01E626F5AC4EBE9CCD2914884A013A">
    <w:name w:val="7F01E626F5AC4EBE9CCD2914884A013A"/>
    <w:rsid w:val="008D69FC"/>
  </w:style>
  <w:style w:type="paragraph" w:customStyle="1" w:styleId="41EDA669ED8E47209F07F1E87977315E">
    <w:name w:val="41EDA669ED8E47209F07F1E87977315E"/>
    <w:rsid w:val="008D69FC"/>
  </w:style>
  <w:style w:type="paragraph" w:customStyle="1" w:styleId="4C3B8CA23C4349DDB3EEE1BBACB9331B">
    <w:name w:val="4C3B8CA23C4349DDB3EEE1BBACB9331B"/>
    <w:rsid w:val="008D69FC"/>
  </w:style>
  <w:style w:type="paragraph" w:customStyle="1" w:styleId="FA1F80A0D5274A00B7EA78518F30B720">
    <w:name w:val="FA1F80A0D5274A00B7EA78518F30B720"/>
    <w:rsid w:val="008D69FC"/>
  </w:style>
  <w:style w:type="paragraph" w:customStyle="1" w:styleId="55D0213832484C5AB603F2D45ACBD077">
    <w:name w:val="55D0213832484C5AB603F2D45ACBD077"/>
    <w:rsid w:val="008D69FC"/>
  </w:style>
  <w:style w:type="paragraph" w:customStyle="1" w:styleId="B51764778A6441CCAEF7D23750B0E5C2">
    <w:name w:val="B51764778A6441CCAEF7D23750B0E5C2"/>
    <w:rsid w:val="008D69FC"/>
  </w:style>
  <w:style w:type="paragraph" w:customStyle="1" w:styleId="6B2C139D88B54BCB8647A1B007185A16">
    <w:name w:val="6B2C139D88B54BCB8647A1B007185A16"/>
    <w:rsid w:val="008D69FC"/>
  </w:style>
  <w:style w:type="paragraph" w:customStyle="1" w:styleId="AF1CF785C9C340CCA45B8D2B79579563">
    <w:name w:val="AF1CF785C9C340CCA45B8D2B79579563"/>
    <w:rsid w:val="008D69FC"/>
  </w:style>
  <w:style w:type="paragraph" w:customStyle="1" w:styleId="DF162029D11D496BB7A19E7030EE1EC4">
    <w:name w:val="DF162029D11D496BB7A19E7030EE1EC4"/>
    <w:rsid w:val="008D69FC"/>
  </w:style>
  <w:style w:type="paragraph" w:customStyle="1" w:styleId="0F4EBE8A8FF84EFCB425C3FE765791A2">
    <w:name w:val="0F4EBE8A8FF84EFCB425C3FE765791A2"/>
    <w:rsid w:val="008D69FC"/>
  </w:style>
  <w:style w:type="paragraph" w:customStyle="1" w:styleId="7DAD28300B53462BAC52A81431D8288A">
    <w:name w:val="7DAD28300B53462BAC52A81431D8288A"/>
    <w:rsid w:val="008D69FC"/>
  </w:style>
  <w:style w:type="paragraph" w:customStyle="1" w:styleId="36105C8CC2B548CD9EF7F0CEEC1D3498">
    <w:name w:val="36105C8CC2B548CD9EF7F0CEEC1D3498"/>
    <w:rsid w:val="008D69FC"/>
  </w:style>
  <w:style w:type="paragraph" w:customStyle="1" w:styleId="B21419FA8093464E84574867DB8FC949">
    <w:name w:val="B21419FA8093464E84574867DB8FC949"/>
    <w:rsid w:val="008D69FC"/>
  </w:style>
  <w:style w:type="paragraph" w:customStyle="1" w:styleId="C6E6B73524AC4711845B1CD73BCA51B7">
    <w:name w:val="C6E6B73524AC4711845B1CD73BCA51B7"/>
    <w:rsid w:val="008D69FC"/>
  </w:style>
  <w:style w:type="paragraph" w:customStyle="1" w:styleId="8387CAFCE23F43758B85E703DECFB832">
    <w:name w:val="8387CAFCE23F43758B85E703DECFB832"/>
    <w:rsid w:val="008D69FC"/>
  </w:style>
  <w:style w:type="paragraph" w:customStyle="1" w:styleId="FEDBB755FB544CFDA873A3415F068642">
    <w:name w:val="FEDBB755FB544CFDA873A3415F068642"/>
    <w:rsid w:val="008D69FC"/>
  </w:style>
  <w:style w:type="paragraph" w:customStyle="1" w:styleId="216F4CF722C54233862449280B5D61B4">
    <w:name w:val="216F4CF722C54233862449280B5D61B4"/>
    <w:rsid w:val="008D69FC"/>
  </w:style>
  <w:style w:type="paragraph" w:customStyle="1" w:styleId="424744526EA04B4D80C67DA0B57DF053">
    <w:name w:val="424744526EA04B4D80C67DA0B57DF053"/>
    <w:rsid w:val="008D69FC"/>
  </w:style>
  <w:style w:type="paragraph" w:customStyle="1" w:styleId="59C19FA19A4D4C27BB19A0B537A475F8">
    <w:name w:val="59C19FA19A4D4C27BB19A0B537A475F8"/>
    <w:rsid w:val="008D69FC"/>
  </w:style>
  <w:style w:type="paragraph" w:customStyle="1" w:styleId="E82AC46CFA0D43C99411286E00C44D61">
    <w:name w:val="E82AC46CFA0D43C99411286E00C44D61"/>
    <w:rsid w:val="008D69FC"/>
  </w:style>
  <w:style w:type="paragraph" w:customStyle="1" w:styleId="EB41FA6FBF4241D88C1673BA2E68A7EC">
    <w:name w:val="EB41FA6FBF4241D88C1673BA2E68A7EC"/>
    <w:rsid w:val="008D69FC"/>
  </w:style>
  <w:style w:type="paragraph" w:customStyle="1" w:styleId="30D6CE5FC883429EB03BC66B20A342D0">
    <w:name w:val="30D6CE5FC883429EB03BC66B20A342D0"/>
    <w:rsid w:val="008D69FC"/>
  </w:style>
  <w:style w:type="paragraph" w:customStyle="1" w:styleId="EADD14E58FC44C43AABD1B5D9754C9B6">
    <w:name w:val="EADD14E58FC44C43AABD1B5D9754C9B6"/>
    <w:rsid w:val="008D69FC"/>
  </w:style>
  <w:style w:type="paragraph" w:customStyle="1" w:styleId="AF74E7F775DC4FCD92EE4481A0AB924C">
    <w:name w:val="AF74E7F775DC4FCD92EE4481A0AB924C"/>
    <w:rsid w:val="008D69FC"/>
  </w:style>
  <w:style w:type="paragraph" w:customStyle="1" w:styleId="15525DF8252743E6BCE445A70EDBF80C">
    <w:name w:val="15525DF8252743E6BCE445A70EDBF80C"/>
    <w:rsid w:val="008D69FC"/>
  </w:style>
  <w:style w:type="paragraph" w:customStyle="1" w:styleId="B7B58C4999D84A8180AA322E9ED6A3BC">
    <w:name w:val="B7B58C4999D84A8180AA322E9ED6A3BC"/>
    <w:rsid w:val="008D69FC"/>
  </w:style>
  <w:style w:type="paragraph" w:customStyle="1" w:styleId="A99E6C2D71E643888FE9BFC6B5620B3C">
    <w:name w:val="A99E6C2D71E643888FE9BFC6B5620B3C"/>
    <w:rsid w:val="008D69FC"/>
  </w:style>
  <w:style w:type="paragraph" w:customStyle="1" w:styleId="9FDB9EAB7B874B0C9D35CEACDB60D9D4">
    <w:name w:val="9FDB9EAB7B874B0C9D35CEACDB60D9D4"/>
    <w:rsid w:val="008D69FC"/>
  </w:style>
  <w:style w:type="paragraph" w:customStyle="1" w:styleId="880804BA702C4C34A57DC1A281C88A21">
    <w:name w:val="880804BA702C4C34A57DC1A281C88A21"/>
    <w:rsid w:val="008D69FC"/>
  </w:style>
  <w:style w:type="paragraph" w:customStyle="1" w:styleId="2B6E85F6B1F546479D9F0ED5B18B8ED8">
    <w:name w:val="2B6E85F6B1F546479D9F0ED5B18B8ED8"/>
    <w:rsid w:val="008D69FC"/>
  </w:style>
  <w:style w:type="paragraph" w:customStyle="1" w:styleId="D6A29BCB9D7E4834BCE628F1C7003CA7">
    <w:name w:val="D6A29BCB9D7E4834BCE628F1C7003CA7"/>
    <w:rsid w:val="008D69FC"/>
  </w:style>
  <w:style w:type="paragraph" w:customStyle="1" w:styleId="3CD44FB8126743AD85A823AF934BDFE9">
    <w:name w:val="3CD44FB8126743AD85A823AF934BDFE9"/>
    <w:rsid w:val="00D61DAA"/>
  </w:style>
  <w:style w:type="paragraph" w:customStyle="1" w:styleId="EFFF8E2B0D9045F0B2A7FC1934C3C8A3">
    <w:name w:val="EFFF8E2B0D9045F0B2A7FC1934C3C8A3"/>
    <w:rsid w:val="00D61D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48DA5-5A7F-4F59-871A-604E2821F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</Template>
  <TotalTime>130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Graduação</dc:creator>
  <cp:keywords/>
  <cp:lastModifiedBy>USUARIO</cp:lastModifiedBy>
  <cp:revision>19</cp:revision>
  <dcterms:created xsi:type="dcterms:W3CDTF">2018-06-15T12:38:00Z</dcterms:created>
  <dcterms:modified xsi:type="dcterms:W3CDTF">2018-07-05T01:28:00Z</dcterms:modified>
  <cp:version/>
</cp:coreProperties>
</file>