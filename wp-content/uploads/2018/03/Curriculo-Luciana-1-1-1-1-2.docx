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110" w:tblpY="-533"/>
        <w:tblW w:w="990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C4186E">
        <w:trPr>
          <w:trHeight w:val="274"/>
        </w:trPr>
        <w:tc>
          <w:tcPr>
            <w:tcW w:w="9900" w:type="dxa"/>
          </w:tcPr>
          <w:p w:rsidR="00C4186E" w:rsidRPr="00C4186E" w:rsidRDefault="00EC72B3" w:rsidP="00EC72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CURRICULO</w:t>
            </w:r>
          </w:p>
        </w:tc>
      </w:tr>
    </w:tbl>
    <w:p w:rsidR="00C4186E" w:rsidRPr="00C4186E" w:rsidRDefault="006E5A5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4787278</wp:posOffset>
            </wp:positionH>
            <wp:positionV relativeFrom="paragraph">
              <wp:posOffset>43815</wp:posOffset>
            </wp:positionV>
            <wp:extent cx="1043913" cy="1371600"/>
            <wp:effectExtent l="19050" t="0" r="3837" b="0"/>
            <wp:wrapNone/>
            <wp:docPr id="2" name="Imagem 1" descr="G:\digitaliz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igitalizar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1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186E" w:rsidRPr="007F181C" w:rsidRDefault="00C4186E">
      <w:r w:rsidRPr="007F181C">
        <w:rPr>
          <w:b/>
        </w:rPr>
        <w:t xml:space="preserve">Nome: </w:t>
      </w:r>
      <w:r w:rsidR="00942DC4">
        <w:t>Luciana Pereira Jorge</w:t>
      </w:r>
    </w:p>
    <w:p w:rsidR="00C4186E" w:rsidRPr="007F181C" w:rsidRDefault="00C4186E" w:rsidP="004D57E3">
      <w:pPr>
        <w:tabs>
          <w:tab w:val="left" w:pos="8025"/>
        </w:tabs>
      </w:pPr>
      <w:r w:rsidRPr="007F181C">
        <w:rPr>
          <w:b/>
        </w:rPr>
        <w:t>Data de Nascim</w:t>
      </w:r>
      <w:r w:rsidR="00942DC4">
        <w:rPr>
          <w:b/>
        </w:rPr>
        <w:t xml:space="preserve">ento: </w:t>
      </w:r>
      <w:r w:rsidR="00942DC4" w:rsidRPr="00942DC4">
        <w:t>01/03/1991</w:t>
      </w:r>
      <w:r w:rsidR="004D57E3">
        <w:tab/>
      </w:r>
    </w:p>
    <w:p w:rsidR="00C4186E" w:rsidRPr="007F181C" w:rsidRDefault="00C4186E" w:rsidP="00E378D0">
      <w:pPr>
        <w:tabs>
          <w:tab w:val="left" w:pos="8895"/>
        </w:tabs>
      </w:pPr>
      <w:r w:rsidRPr="007F181C">
        <w:rPr>
          <w:b/>
        </w:rPr>
        <w:t>Endereço:</w:t>
      </w:r>
      <w:r w:rsidR="00BE17F9">
        <w:t xml:space="preserve"> </w:t>
      </w:r>
      <w:proofErr w:type="spellStart"/>
      <w:r w:rsidR="00BE17F9">
        <w:t>Qno</w:t>
      </w:r>
      <w:proofErr w:type="spellEnd"/>
      <w:r w:rsidR="00BE17F9">
        <w:t xml:space="preserve"> 0</w:t>
      </w:r>
      <w:r w:rsidR="00EC72B3">
        <w:t>6</w:t>
      </w:r>
      <w:r w:rsidR="00BE17F9">
        <w:t xml:space="preserve"> Conjunto “</w:t>
      </w:r>
      <w:r w:rsidR="00EC72B3">
        <w:t>D</w:t>
      </w:r>
      <w:r w:rsidR="00BE17F9">
        <w:t xml:space="preserve">” Casa </w:t>
      </w:r>
      <w:r w:rsidR="00942DC4">
        <w:t>10</w:t>
      </w:r>
    </w:p>
    <w:p w:rsidR="00C4186E" w:rsidRPr="007F181C" w:rsidRDefault="00C4186E">
      <w:r w:rsidRPr="007F181C">
        <w:rPr>
          <w:b/>
        </w:rPr>
        <w:t xml:space="preserve">Cidade: </w:t>
      </w:r>
      <w:proofErr w:type="spellStart"/>
      <w:r w:rsidRPr="007F181C">
        <w:t>Ceilândia</w:t>
      </w:r>
      <w:proofErr w:type="spellEnd"/>
      <w:r w:rsidRPr="007F181C">
        <w:t xml:space="preserve"> Norte</w:t>
      </w:r>
      <w:r w:rsidRPr="007F181C">
        <w:rPr>
          <w:b/>
        </w:rPr>
        <w:t xml:space="preserve">                   Bairro: </w:t>
      </w:r>
      <w:r w:rsidRPr="007F181C">
        <w:t>Setor “O”</w:t>
      </w:r>
    </w:p>
    <w:p w:rsidR="00C4186E" w:rsidRPr="007F181C" w:rsidRDefault="00C4186E">
      <w:r w:rsidRPr="007F181C">
        <w:rPr>
          <w:b/>
        </w:rPr>
        <w:t>Sexo:</w:t>
      </w:r>
      <w:r w:rsidR="003D5871" w:rsidRPr="007F181C">
        <w:rPr>
          <w:b/>
        </w:rPr>
        <w:t xml:space="preserve"> </w:t>
      </w:r>
      <w:r w:rsidR="00EC72B3">
        <w:t>Feminino</w:t>
      </w:r>
      <w:r w:rsidR="003D5871" w:rsidRPr="007F181C">
        <w:t xml:space="preserve"> </w:t>
      </w:r>
    </w:p>
    <w:p w:rsidR="00C4186E" w:rsidRPr="007F181C" w:rsidRDefault="00C4186E">
      <w:pPr>
        <w:rPr>
          <w:b/>
        </w:rPr>
      </w:pPr>
      <w:r w:rsidRPr="007F181C">
        <w:rPr>
          <w:b/>
        </w:rPr>
        <w:t xml:space="preserve">Estado Civil: </w:t>
      </w:r>
      <w:r w:rsidR="00942DC4">
        <w:t>Solteira</w:t>
      </w:r>
    </w:p>
    <w:p w:rsidR="00C4186E" w:rsidRPr="007F181C" w:rsidRDefault="00C4186E">
      <w:r w:rsidRPr="007F181C">
        <w:rPr>
          <w:b/>
        </w:rPr>
        <w:t xml:space="preserve">Telefone Celular: </w:t>
      </w:r>
      <w:r w:rsidRPr="007F181C">
        <w:t xml:space="preserve">(61) </w:t>
      </w:r>
      <w:r w:rsidR="00942DC4">
        <w:t>9145-4138</w:t>
      </w:r>
      <w:proofErr w:type="gramStart"/>
      <w:r w:rsidR="0011165E">
        <w:t xml:space="preserve"> </w:t>
      </w:r>
      <w:r w:rsidRPr="007F181C">
        <w:rPr>
          <w:b/>
        </w:rPr>
        <w:t xml:space="preserve"> </w:t>
      </w:r>
      <w:proofErr w:type="gramEnd"/>
      <w:r w:rsidR="00EC72B3">
        <w:rPr>
          <w:b/>
        </w:rPr>
        <w:t>Fixo</w:t>
      </w:r>
      <w:r w:rsidRPr="007F181C">
        <w:rPr>
          <w:b/>
        </w:rPr>
        <w:t xml:space="preserve">: </w:t>
      </w:r>
      <w:r w:rsidR="00B1610F" w:rsidRPr="007F181C">
        <w:t>3374-</w:t>
      </w:r>
      <w:r w:rsidR="00EC72B3">
        <w:t>0335</w:t>
      </w:r>
      <w:r w:rsidRPr="007F181C">
        <w:t xml:space="preserve"> </w:t>
      </w:r>
    </w:p>
    <w:tbl>
      <w:tblPr>
        <w:tblW w:w="9900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C4186E">
        <w:trPr>
          <w:trHeight w:val="253"/>
        </w:trPr>
        <w:tc>
          <w:tcPr>
            <w:tcW w:w="9900" w:type="dxa"/>
          </w:tcPr>
          <w:p w:rsidR="00C4186E" w:rsidRPr="00C6565F" w:rsidRDefault="00C4186E" w:rsidP="00C4186E">
            <w:pPr>
              <w:jc w:val="center"/>
              <w:rPr>
                <w:b/>
                <w:sz w:val="28"/>
                <w:szCs w:val="28"/>
              </w:rPr>
            </w:pPr>
            <w:r w:rsidRPr="00C6565F">
              <w:rPr>
                <w:b/>
                <w:sz w:val="28"/>
                <w:szCs w:val="28"/>
              </w:rPr>
              <w:t>Área de interesse</w:t>
            </w:r>
          </w:p>
        </w:tc>
      </w:tr>
    </w:tbl>
    <w:p w:rsidR="00C4186E" w:rsidRDefault="00C4186E">
      <w:pPr>
        <w:rPr>
          <w:sz w:val="28"/>
          <w:szCs w:val="28"/>
        </w:rPr>
      </w:pPr>
    </w:p>
    <w:p w:rsidR="00C4186E" w:rsidRPr="007F181C" w:rsidRDefault="00C4186E" w:rsidP="001B0194">
      <w:r w:rsidRPr="007F181C">
        <w:t xml:space="preserve">Busco uma nova oportunidade de me ingressar no mercado de trabalho, visando ampliar meu conhecimento profissional, assim buscando o melhor para a empresa </w:t>
      </w:r>
      <w:proofErr w:type="gramStart"/>
      <w:r w:rsidRPr="007F181C">
        <w:t>onde</w:t>
      </w:r>
      <w:proofErr w:type="gramEnd"/>
      <w:r w:rsidRPr="007F181C">
        <w:t xml:space="preserve"> eu venha conseguir essa oportunidade, demonstrando meu conhecimento e </w:t>
      </w:r>
      <w:r w:rsidR="00475968" w:rsidRPr="007F181C">
        <w:t>desempenho</w:t>
      </w:r>
      <w:r w:rsidRPr="007F181C">
        <w:t xml:space="preserve"> profissional.</w:t>
      </w:r>
    </w:p>
    <w:p w:rsidR="00C4186E" w:rsidRDefault="00C4186E">
      <w:pPr>
        <w:rPr>
          <w:sz w:val="28"/>
          <w:szCs w:val="28"/>
        </w:rPr>
      </w:pPr>
    </w:p>
    <w:tbl>
      <w:tblPr>
        <w:tblW w:w="9900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C4186E">
        <w:trPr>
          <w:trHeight w:val="164"/>
        </w:trPr>
        <w:tc>
          <w:tcPr>
            <w:tcW w:w="9900" w:type="dxa"/>
          </w:tcPr>
          <w:p w:rsidR="00C4186E" w:rsidRPr="00C6565F" w:rsidRDefault="003476AF" w:rsidP="003476AF">
            <w:pPr>
              <w:jc w:val="center"/>
              <w:rPr>
                <w:b/>
                <w:sz w:val="28"/>
                <w:szCs w:val="28"/>
              </w:rPr>
            </w:pPr>
            <w:r w:rsidRPr="00C6565F">
              <w:rPr>
                <w:b/>
                <w:sz w:val="28"/>
                <w:szCs w:val="28"/>
              </w:rPr>
              <w:t>Formação Acadêmica</w:t>
            </w:r>
          </w:p>
        </w:tc>
      </w:tr>
    </w:tbl>
    <w:p w:rsidR="00C4186E" w:rsidRDefault="00C4186E">
      <w:pPr>
        <w:rPr>
          <w:sz w:val="28"/>
          <w:szCs w:val="28"/>
        </w:rPr>
      </w:pPr>
    </w:p>
    <w:p w:rsidR="003476AF" w:rsidRPr="007F181C" w:rsidRDefault="003476AF" w:rsidP="00CB77B2">
      <w:pPr>
        <w:jc w:val="center"/>
      </w:pPr>
      <w:r w:rsidRPr="007F181C">
        <w:t>Ensino Médio Completo</w:t>
      </w:r>
      <w:r w:rsidR="00BF196A">
        <w:t>.</w:t>
      </w:r>
    </w:p>
    <w:p w:rsidR="003476AF" w:rsidRDefault="003476AF" w:rsidP="003476AF">
      <w:pPr>
        <w:jc w:val="center"/>
        <w:rPr>
          <w:sz w:val="28"/>
          <w:szCs w:val="28"/>
        </w:rPr>
      </w:pPr>
    </w:p>
    <w:tbl>
      <w:tblPr>
        <w:tblW w:w="9900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3476AF">
        <w:trPr>
          <w:trHeight w:val="80"/>
        </w:trPr>
        <w:tc>
          <w:tcPr>
            <w:tcW w:w="9900" w:type="dxa"/>
          </w:tcPr>
          <w:p w:rsidR="003476AF" w:rsidRPr="00C6565F" w:rsidRDefault="003476AF" w:rsidP="003476AF">
            <w:pPr>
              <w:jc w:val="center"/>
              <w:rPr>
                <w:b/>
                <w:sz w:val="28"/>
                <w:szCs w:val="28"/>
              </w:rPr>
            </w:pPr>
            <w:r w:rsidRPr="00C6565F">
              <w:rPr>
                <w:b/>
                <w:sz w:val="28"/>
                <w:szCs w:val="28"/>
              </w:rPr>
              <w:t>Experiência Profissional</w:t>
            </w:r>
          </w:p>
        </w:tc>
      </w:tr>
    </w:tbl>
    <w:p w:rsidR="003476AF" w:rsidRDefault="003476AF" w:rsidP="003476AF">
      <w:pPr>
        <w:jc w:val="center"/>
        <w:rPr>
          <w:sz w:val="28"/>
          <w:szCs w:val="28"/>
        </w:rPr>
      </w:pPr>
    </w:p>
    <w:p w:rsidR="003476AF" w:rsidRDefault="00942DC4" w:rsidP="00C6565F">
      <w:pPr>
        <w:numPr>
          <w:ilvl w:val="0"/>
          <w:numId w:val="12"/>
        </w:numPr>
      </w:pPr>
      <w:proofErr w:type="spellStart"/>
      <w:r>
        <w:t>Conbras</w:t>
      </w:r>
      <w:proofErr w:type="spellEnd"/>
      <w:r>
        <w:t xml:space="preserve"> Engenharia- 1 ano</w:t>
      </w:r>
    </w:p>
    <w:p w:rsidR="00942DC4" w:rsidRDefault="00942DC4" w:rsidP="00942DC4">
      <w:pPr>
        <w:ind w:left="720"/>
      </w:pPr>
      <w:r>
        <w:t>Jovem Aprendiz</w:t>
      </w:r>
    </w:p>
    <w:p w:rsidR="004B3693" w:rsidRDefault="00942DC4" w:rsidP="00A2098D">
      <w:pPr>
        <w:numPr>
          <w:ilvl w:val="0"/>
          <w:numId w:val="12"/>
        </w:numPr>
      </w:pPr>
      <w:r>
        <w:t xml:space="preserve">Hipermercado </w:t>
      </w:r>
      <w:proofErr w:type="gramStart"/>
      <w:r>
        <w:t>Extra-08</w:t>
      </w:r>
      <w:proofErr w:type="gramEnd"/>
      <w:r>
        <w:t xml:space="preserve"> Meses</w:t>
      </w:r>
    </w:p>
    <w:p w:rsidR="00942DC4" w:rsidRDefault="00942DC4" w:rsidP="00942DC4">
      <w:pPr>
        <w:ind w:left="720"/>
      </w:pPr>
      <w:r>
        <w:t>Operadora de caixa</w:t>
      </w:r>
    </w:p>
    <w:p w:rsidR="000626D4" w:rsidRDefault="00942DC4" w:rsidP="00A2098D">
      <w:pPr>
        <w:numPr>
          <w:ilvl w:val="0"/>
          <w:numId w:val="12"/>
        </w:numPr>
      </w:pPr>
      <w:r>
        <w:t>Hospital Brasília</w:t>
      </w:r>
    </w:p>
    <w:p w:rsidR="00942DC4" w:rsidRDefault="00942DC4" w:rsidP="00942DC4">
      <w:pPr>
        <w:ind w:left="720"/>
      </w:pPr>
      <w:r>
        <w:t>Recepcionista em Pronto Atendimento – 7 meses</w:t>
      </w:r>
    </w:p>
    <w:p w:rsidR="00942DC4" w:rsidRDefault="00942DC4" w:rsidP="00942DC4">
      <w:pPr>
        <w:ind w:left="720"/>
      </w:pPr>
      <w:r>
        <w:t xml:space="preserve">Mudança de cargo para Assistente </w:t>
      </w:r>
      <w:proofErr w:type="gramStart"/>
      <w:r>
        <w:t>Administrativo(</w:t>
      </w:r>
      <w:proofErr w:type="gramEnd"/>
      <w:r>
        <w:t>OPME)</w:t>
      </w:r>
    </w:p>
    <w:p w:rsidR="00A2098D" w:rsidRDefault="008A2BF2" w:rsidP="008A2BF2">
      <w:pPr>
        <w:ind w:left="720"/>
      </w:pPr>
      <w:proofErr w:type="gramStart"/>
      <w:r>
        <w:t>1</w:t>
      </w:r>
      <w:proofErr w:type="gramEnd"/>
      <w:r>
        <w:t xml:space="preserve"> ano e 5 meses.</w:t>
      </w:r>
    </w:p>
    <w:p w:rsidR="001151E2" w:rsidRDefault="001151E2" w:rsidP="001151E2">
      <w:pPr>
        <w:ind w:left="360"/>
      </w:pPr>
    </w:p>
    <w:tbl>
      <w:tblPr>
        <w:tblW w:w="9900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1151E2">
        <w:trPr>
          <w:trHeight w:val="132"/>
        </w:trPr>
        <w:tc>
          <w:tcPr>
            <w:tcW w:w="9900" w:type="dxa"/>
          </w:tcPr>
          <w:p w:rsidR="001151E2" w:rsidRPr="00C6565F" w:rsidRDefault="001151E2" w:rsidP="001151E2">
            <w:pPr>
              <w:jc w:val="center"/>
              <w:rPr>
                <w:b/>
                <w:sz w:val="28"/>
                <w:szCs w:val="28"/>
              </w:rPr>
            </w:pPr>
            <w:r w:rsidRPr="00C6565F">
              <w:rPr>
                <w:b/>
                <w:sz w:val="28"/>
                <w:szCs w:val="28"/>
              </w:rPr>
              <w:t xml:space="preserve">Conhecimentos Adicionais </w:t>
            </w:r>
          </w:p>
        </w:tc>
      </w:tr>
    </w:tbl>
    <w:p w:rsidR="00627253" w:rsidRDefault="00627253" w:rsidP="00627253"/>
    <w:p w:rsidR="001151E2" w:rsidRDefault="001151E2" w:rsidP="001151E2">
      <w:pPr>
        <w:numPr>
          <w:ilvl w:val="0"/>
          <w:numId w:val="6"/>
        </w:numPr>
      </w:pPr>
      <w:r>
        <w:t>Empresa, Organograma e Funcionamento;</w:t>
      </w:r>
    </w:p>
    <w:p w:rsidR="001151E2" w:rsidRDefault="001151E2" w:rsidP="001151E2">
      <w:pPr>
        <w:numPr>
          <w:ilvl w:val="0"/>
          <w:numId w:val="6"/>
        </w:numPr>
      </w:pPr>
      <w:r>
        <w:t>Comunicação Oral e Escrita;</w:t>
      </w:r>
    </w:p>
    <w:p w:rsidR="001612B4" w:rsidRDefault="001873E5" w:rsidP="001612B4">
      <w:pPr>
        <w:numPr>
          <w:ilvl w:val="0"/>
          <w:numId w:val="6"/>
        </w:numPr>
      </w:pPr>
      <w:r>
        <w:t>Atendimento</w:t>
      </w:r>
      <w:r w:rsidR="00EC72B3">
        <w:t xml:space="preserve"> ao</w:t>
      </w:r>
      <w:r w:rsidR="001612B4">
        <w:t xml:space="preserve"> Publico </w:t>
      </w:r>
    </w:p>
    <w:p w:rsidR="00627253" w:rsidRPr="004B3693" w:rsidRDefault="00627253" w:rsidP="00627253"/>
    <w:tbl>
      <w:tblPr>
        <w:tblW w:w="9900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3476AF">
        <w:trPr>
          <w:trHeight w:val="200"/>
        </w:trPr>
        <w:tc>
          <w:tcPr>
            <w:tcW w:w="9900" w:type="dxa"/>
          </w:tcPr>
          <w:p w:rsidR="003476AF" w:rsidRPr="00C6565F" w:rsidRDefault="003476AF" w:rsidP="003476AF">
            <w:pPr>
              <w:jc w:val="center"/>
              <w:rPr>
                <w:b/>
                <w:sz w:val="28"/>
                <w:szCs w:val="28"/>
              </w:rPr>
            </w:pPr>
            <w:r w:rsidRPr="00C6565F">
              <w:rPr>
                <w:b/>
                <w:sz w:val="28"/>
                <w:szCs w:val="28"/>
              </w:rPr>
              <w:t>Cursos</w:t>
            </w:r>
          </w:p>
        </w:tc>
      </w:tr>
    </w:tbl>
    <w:p w:rsidR="003476AF" w:rsidRDefault="003476AF" w:rsidP="003476AF">
      <w:pPr>
        <w:ind w:left="360"/>
        <w:rPr>
          <w:sz w:val="28"/>
          <w:szCs w:val="28"/>
        </w:rPr>
      </w:pPr>
    </w:p>
    <w:p w:rsidR="007F181C" w:rsidRDefault="003476AF" w:rsidP="00081007">
      <w:pPr>
        <w:numPr>
          <w:ilvl w:val="0"/>
          <w:numId w:val="4"/>
        </w:numPr>
      </w:pPr>
      <w:r w:rsidRPr="007F181C">
        <w:t>Informática (Básic</w:t>
      </w:r>
      <w:r w:rsidR="00081007">
        <w:t>o)</w:t>
      </w:r>
    </w:p>
    <w:p w:rsidR="000626D4" w:rsidRDefault="008A2BF2" w:rsidP="00081007">
      <w:pPr>
        <w:numPr>
          <w:ilvl w:val="0"/>
          <w:numId w:val="4"/>
        </w:numPr>
      </w:pPr>
      <w:r>
        <w:t>Atendimento ao Cliente</w:t>
      </w:r>
    </w:p>
    <w:p w:rsidR="008A2BF2" w:rsidRDefault="008A2BF2" w:rsidP="00081007">
      <w:pPr>
        <w:numPr>
          <w:ilvl w:val="0"/>
          <w:numId w:val="4"/>
        </w:numPr>
      </w:pPr>
      <w:r>
        <w:t>Auxiliar Administrativo.</w:t>
      </w:r>
    </w:p>
    <w:p w:rsidR="007F181C" w:rsidRDefault="007F181C" w:rsidP="00081007">
      <w:pPr>
        <w:ind w:left="720"/>
      </w:pPr>
    </w:p>
    <w:p w:rsidR="008A2BF2" w:rsidRDefault="008A2BF2" w:rsidP="008A2BF2">
      <w:pPr>
        <w:rPr>
          <w:b/>
          <w:sz w:val="22"/>
          <w:szCs w:val="22"/>
        </w:rPr>
      </w:pPr>
    </w:p>
    <w:p w:rsidR="008A2BF2" w:rsidRPr="00627253" w:rsidRDefault="008A2BF2" w:rsidP="008A2BF2">
      <w:pPr>
        <w:rPr>
          <w:b/>
          <w:sz w:val="22"/>
          <w:szCs w:val="22"/>
        </w:rPr>
      </w:pPr>
      <w:r w:rsidRPr="00627253">
        <w:rPr>
          <w:b/>
          <w:sz w:val="22"/>
          <w:szCs w:val="22"/>
        </w:rPr>
        <w:t>Disponibilizo-me para mais esclarecimentos sobre meus conhecimentos profissionais durante uma possível entrevista de emprego, desde já agradeço pela oportunidade.</w:t>
      </w:r>
    </w:p>
    <w:p w:rsidR="008A2BF2" w:rsidRPr="006247D8" w:rsidRDefault="008A2BF2" w:rsidP="008A2BF2">
      <w:pPr>
        <w:rPr>
          <w:b/>
        </w:rPr>
      </w:pPr>
    </w:p>
    <w:p w:rsidR="008A2BF2" w:rsidRDefault="008A2BF2" w:rsidP="00081007">
      <w:pPr>
        <w:ind w:left="720"/>
      </w:pPr>
    </w:p>
    <w:p w:rsidR="00A2098D" w:rsidRPr="007F181C" w:rsidRDefault="00A2098D" w:rsidP="00A2098D">
      <w:pPr>
        <w:ind w:left="540"/>
      </w:pPr>
    </w:p>
    <w:p w:rsidR="003476AF" w:rsidRDefault="003476AF" w:rsidP="003476AF">
      <w:pPr>
        <w:rPr>
          <w:sz w:val="28"/>
          <w:szCs w:val="28"/>
        </w:rPr>
      </w:pPr>
    </w:p>
    <w:p w:rsidR="003476AF" w:rsidRDefault="003476AF" w:rsidP="003476AF">
      <w:pPr>
        <w:rPr>
          <w:sz w:val="28"/>
          <w:szCs w:val="28"/>
        </w:rPr>
      </w:pPr>
    </w:p>
    <w:p w:rsidR="00627253" w:rsidRDefault="00627253" w:rsidP="00863841">
      <w:pPr>
        <w:rPr>
          <w:sz w:val="28"/>
          <w:szCs w:val="28"/>
        </w:rPr>
      </w:pPr>
    </w:p>
    <w:sectPr w:rsidR="00627253" w:rsidSect="00CB77B2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4B"/>
    <w:multiLevelType w:val="hybridMultilevel"/>
    <w:tmpl w:val="F7507C9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97048"/>
    <w:multiLevelType w:val="multilevel"/>
    <w:tmpl w:val="0FF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4D55D93"/>
    <w:multiLevelType w:val="hybridMultilevel"/>
    <w:tmpl w:val="4A0631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FA10D2D"/>
    <w:multiLevelType w:val="hybridMultilevel"/>
    <w:tmpl w:val="753CF7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BC0A48"/>
    <w:multiLevelType w:val="hybridMultilevel"/>
    <w:tmpl w:val="591288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3560A"/>
    <w:multiLevelType w:val="multilevel"/>
    <w:tmpl w:val="86028F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59C68B9"/>
    <w:multiLevelType w:val="hybridMultilevel"/>
    <w:tmpl w:val="78FE123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52054FEB"/>
    <w:multiLevelType w:val="hybridMultilevel"/>
    <w:tmpl w:val="6518E0B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73E3BE3"/>
    <w:multiLevelType w:val="hybridMultilevel"/>
    <w:tmpl w:val="86028FD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69E07A9E"/>
    <w:multiLevelType w:val="hybridMultilevel"/>
    <w:tmpl w:val="80AA59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DA5DD7"/>
    <w:multiLevelType w:val="multilevel"/>
    <w:tmpl w:val="0FF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75F039AC"/>
    <w:multiLevelType w:val="multilevel"/>
    <w:tmpl w:val="6518E0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764A5383"/>
    <w:multiLevelType w:val="hybridMultilevel"/>
    <w:tmpl w:val="4478FEDA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FB52837"/>
    <w:multiLevelType w:val="hybridMultilevel"/>
    <w:tmpl w:val="0FFA46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0"/>
  </w:num>
  <w:num w:numId="5">
    <w:abstractNumId w:val="12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compat/>
  <w:rsids>
    <w:rsidRoot w:val="0011165E"/>
    <w:rsid w:val="000626D4"/>
    <w:rsid w:val="00081007"/>
    <w:rsid w:val="0011165E"/>
    <w:rsid w:val="001151E2"/>
    <w:rsid w:val="00130D92"/>
    <w:rsid w:val="001612B4"/>
    <w:rsid w:val="001873E5"/>
    <w:rsid w:val="001B0194"/>
    <w:rsid w:val="00232103"/>
    <w:rsid w:val="00311E9B"/>
    <w:rsid w:val="003171AE"/>
    <w:rsid w:val="0032406C"/>
    <w:rsid w:val="003476AF"/>
    <w:rsid w:val="00393735"/>
    <w:rsid w:val="003D5871"/>
    <w:rsid w:val="00475968"/>
    <w:rsid w:val="004B3693"/>
    <w:rsid w:val="004D57E3"/>
    <w:rsid w:val="006247D8"/>
    <w:rsid w:val="00627253"/>
    <w:rsid w:val="006419E0"/>
    <w:rsid w:val="006A5E2B"/>
    <w:rsid w:val="006E5A57"/>
    <w:rsid w:val="007D2266"/>
    <w:rsid w:val="007F181C"/>
    <w:rsid w:val="00863841"/>
    <w:rsid w:val="008A2BF2"/>
    <w:rsid w:val="00942DC4"/>
    <w:rsid w:val="00A2098D"/>
    <w:rsid w:val="00A23566"/>
    <w:rsid w:val="00AA3415"/>
    <w:rsid w:val="00AF4670"/>
    <w:rsid w:val="00B1610F"/>
    <w:rsid w:val="00B56228"/>
    <w:rsid w:val="00BB2069"/>
    <w:rsid w:val="00BC5EF5"/>
    <w:rsid w:val="00BE17F9"/>
    <w:rsid w:val="00BF196A"/>
    <w:rsid w:val="00C4186E"/>
    <w:rsid w:val="00C6565F"/>
    <w:rsid w:val="00CB071F"/>
    <w:rsid w:val="00CB77B2"/>
    <w:rsid w:val="00D41B3D"/>
    <w:rsid w:val="00D8707D"/>
    <w:rsid w:val="00E049A1"/>
    <w:rsid w:val="00E378D0"/>
    <w:rsid w:val="00EC72B3"/>
    <w:rsid w:val="00F5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622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E5A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E5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ICRO\Documents\CURRICULO_Juuu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CURRICULO_Juuu</Template>
  <TotalTime>33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da loren</vt:lpstr>
    </vt:vector>
  </TitlesOfParts>
  <Company>M@ike.com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da loren</dc:title>
  <dc:creator>MICRO</dc:creator>
  <cp:lastModifiedBy>Fernando</cp:lastModifiedBy>
  <cp:revision>4</cp:revision>
  <dcterms:created xsi:type="dcterms:W3CDTF">2013-03-12T22:59:00Z</dcterms:created>
  <dcterms:modified xsi:type="dcterms:W3CDTF">2016-04-21T22:44:00Z</dcterms:modified>
</cp:coreProperties>
</file>