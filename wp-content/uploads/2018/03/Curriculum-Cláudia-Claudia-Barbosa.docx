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Pr="00442F30" w:rsidR="002039BD" w:rsidP="3CFAFCCF" w:rsidRDefault="008B6F5A" w14:paraId="50E3FD5A" wp14:textId="77777777" wp14:noSpellErr="1">
      <w:pPr>
        <w:jc w:val="center"/>
        <w:rPr>
          <w:rFonts w:ascii="Verdana" w:hAnsi="Verdana"/>
          <w:color w:val="auto"/>
          <w:sz w:val="40"/>
          <w:szCs w:val="40"/>
        </w:rPr>
      </w:pPr>
      <w:r w:rsidR="002D3122">
        <w:rPr>
          <w:rFonts w:ascii="Verdana" w:hAnsi="Verdana"/>
          <w:color w:val="auto"/>
          <w:sz w:val="40"/>
          <w:szCs w:val="40"/>
        </w:rPr>
        <w:t>Cláudia Barbosa de Souza</w:t>
      </w:r>
    </w:p>
    <w:p w:rsidR="3CFAFCCF" w:rsidP="3CFAFCCF" w:rsidRDefault="3CFAFCCF" w14:noSpellErr="1" w14:paraId="7CEE13AC" w14:textId="4CBFF94D">
      <w:pPr>
        <w:pStyle w:val="Normal"/>
        <w:jc w:val="center"/>
        <w:rPr>
          <w:rFonts w:ascii="Verdana" w:hAnsi="Verdana"/>
          <w:color w:val="auto"/>
          <w:sz w:val="40"/>
          <w:szCs w:val="40"/>
        </w:rPr>
      </w:pPr>
    </w:p>
    <w:p xmlns:wp14="http://schemas.microsoft.com/office/word/2010/wordml" w:rsidRPr="00442F30" w:rsidR="00855573" w:rsidP="3CFAFCCF" w:rsidRDefault="00930009" w14:paraId="0C85BBF5" wp14:textId="77777777" wp14:noSpellErr="1">
      <w:pPr>
        <w:spacing w:after="0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Endereço:</w:t>
      </w:r>
      <w:r w:rsidRPr="3CFAFCCF" w:rsidR="3CFAFCCF">
        <w:rPr>
          <w:rFonts w:ascii="Verdana" w:hAnsi="Verdana"/>
          <w:color w:val="auto"/>
        </w:rPr>
        <w:t xml:space="preserve"> Q</w:t>
      </w:r>
      <w:r w:rsidRPr="3CFAFCCF" w:rsidR="3CFAFCCF">
        <w:rPr>
          <w:rFonts w:ascii="Verdana" w:hAnsi="Verdana"/>
          <w:color w:val="auto"/>
        </w:rPr>
        <w:t>N</w:t>
      </w:r>
      <w:r w:rsidRPr="3CFAFCCF" w:rsidR="3CFAFCCF">
        <w:rPr>
          <w:rFonts w:ascii="Verdana" w:hAnsi="Verdana"/>
          <w:color w:val="auto"/>
        </w:rPr>
        <w:t>P 05 Conjunto R casa 35 – Ceilândia</w:t>
      </w:r>
      <w:r w:rsidRPr="3CFAFCCF" w:rsidR="3CFAFCCF">
        <w:rPr>
          <w:rFonts w:ascii="Verdana" w:hAnsi="Verdana"/>
          <w:color w:val="auto"/>
        </w:rPr>
        <w:t>/Brasília</w:t>
      </w:r>
    </w:p>
    <w:p xmlns:wp14="http://schemas.microsoft.com/office/word/2010/wordml" w:rsidRPr="00442F30" w:rsidR="00855573" w:rsidP="3CFAFCCF" w:rsidRDefault="002D3122" w14:paraId="236BBAD4" wp14:noSpellErr="1" wp14:textId="1AE3F5C8">
      <w:pPr>
        <w:spacing w:after="0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4</w:t>
      </w:r>
      <w:r w:rsidRPr="3CFAFCCF" w:rsidR="3CFAFCCF">
        <w:rPr>
          <w:rFonts w:ascii="Verdana" w:hAnsi="Verdana"/>
          <w:color w:val="auto"/>
        </w:rPr>
        <w:t>5</w:t>
      </w:r>
      <w:r w:rsidRPr="3CFAFCCF" w:rsidR="3CFAFCCF">
        <w:rPr>
          <w:rFonts w:ascii="Verdana" w:hAnsi="Verdana"/>
          <w:color w:val="auto"/>
        </w:rPr>
        <w:t xml:space="preserve"> anos – Brasileira </w:t>
      </w:r>
      <w:r>
        <w:br/>
      </w:r>
      <w:r w:rsidRPr="3CFAFCCF" w:rsidR="3CFAFCCF">
        <w:rPr>
          <w:rFonts w:ascii="Verdana" w:hAnsi="Verdana"/>
          <w:b w:val="1"/>
          <w:bCs w:val="1"/>
          <w:color w:val="auto"/>
        </w:rPr>
        <w:t>Telefone</w:t>
      </w:r>
      <w:r w:rsidRPr="3CFAFCCF" w:rsidR="3CFAFCCF">
        <w:rPr>
          <w:rFonts w:ascii="Verdana" w:hAnsi="Verdana"/>
          <w:b w:val="1"/>
          <w:bCs w:val="1"/>
          <w:color w:val="auto"/>
        </w:rPr>
        <w:t>s</w:t>
      </w:r>
      <w:r w:rsidRPr="3CFAFCCF" w:rsidR="3CFAFCCF">
        <w:rPr>
          <w:rFonts w:ascii="Verdana" w:hAnsi="Verdana"/>
          <w:b w:val="1"/>
          <w:bCs w:val="1"/>
          <w:color w:val="auto"/>
        </w:rPr>
        <w:t>: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(61)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99163-3544</w:t>
      </w:r>
      <w:r w:rsidRPr="3CFAFCCF" w:rsidR="3CFAFCCF">
        <w:rPr>
          <w:rFonts w:ascii="Verdana" w:hAnsi="Verdana"/>
          <w:color w:val="auto"/>
        </w:rPr>
        <w:t xml:space="preserve">/ (61) </w:t>
      </w:r>
      <w:r w:rsidRPr="3CFAFCCF" w:rsidR="3CFAFCCF">
        <w:rPr>
          <w:rFonts w:ascii="Verdana" w:hAnsi="Verdana"/>
          <w:color w:val="auto"/>
        </w:rPr>
        <w:t>98105-5931</w:t>
      </w:r>
    </w:p>
    <w:p xmlns:wp14="http://schemas.microsoft.com/office/word/2010/wordml" w:rsidR="00B771B3" w:rsidP="3CFAFCCF" w:rsidRDefault="00C85296" w14:paraId="0F1ADA90" wp14:textId="77777777">
      <w:pPr>
        <w:spacing w:after="0"/>
        <w:rPr>
          <w:rFonts w:ascii="Verdana" w:hAnsi="Verdana"/>
          <w:color w:val="auto"/>
        </w:rPr>
      </w:pPr>
      <w:proofErr w:type="spellStart"/>
      <w:r w:rsidRPr="3CFAFCCF" w:rsidR="3CFAFCCF">
        <w:rPr>
          <w:rFonts w:ascii="Verdana" w:hAnsi="Verdana"/>
          <w:b w:val="1"/>
          <w:bCs w:val="1"/>
          <w:color w:val="auto"/>
        </w:rPr>
        <w:t>E</w:t>
      </w:r>
      <w:r w:rsidRPr="3CFAFCCF" w:rsidR="3CFAFCCF">
        <w:rPr>
          <w:rFonts w:ascii="Verdana" w:hAnsi="Verdana"/>
          <w:b w:val="1"/>
          <w:bCs w:val="1"/>
          <w:color w:val="auto"/>
        </w:rPr>
        <w:t>mail</w:t>
      </w:r>
      <w:proofErr w:type="spellEnd"/>
      <w:r w:rsidRPr="3CFAFCCF" w:rsidR="3CFAFCCF">
        <w:rPr>
          <w:rFonts w:ascii="Verdana" w:hAnsi="Verdana"/>
          <w:b w:val="1"/>
          <w:bCs w:val="1"/>
          <w:color w:val="auto"/>
        </w:rPr>
        <w:t>: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klaudia.lucas</w:t>
      </w:r>
      <w:r w:rsidRPr="3CFAFCCF" w:rsidR="3CFAFCCF">
        <w:rPr>
          <w:rFonts w:ascii="Verdana" w:hAnsi="Verdana"/>
          <w:color w:val="auto"/>
        </w:rPr>
        <w:t>@hotmail.com</w:t>
      </w:r>
      <w:r>
        <w:br/>
      </w:r>
    </w:p>
    <w:p xmlns:wp14="http://schemas.microsoft.com/office/word/2010/wordml" w:rsidRPr="00442F30" w:rsidR="002D3122" w:rsidP="3CFAFCCF" w:rsidRDefault="002D3122" w14:paraId="4C0CE80E" wp14:textId="77777777" wp14:noSpellErr="1">
      <w:pPr>
        <w:spacing w:after="0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OBJETIVO</w:t>
      </w:r>
    </w:p>
    <w:p xmlns:wp14="http://schemas.microsoft.com/office/word/2010/wordml" w:rsidR="002D3122" w:rsidP="00B771B3" w:rsidRDefault="008B6F5A" w14:paraId="0BED1009" wp14:textId="77777777">
      <w:pPr>
        <w:spacing w:after="0"/>
        <w:rPr>
          <w:rFonts w:ascii="Verdana" w:hAnsi="Verdana"/>
          <w:color w:val="auto"/>
        </w:rPr>
      </w:pPr>
      <w:r w:rsidRPr="00442F30">
        <w:rPr>
          <w:rFonts w:ascii="Verdana" w:hAnsi="Verdana"/>
          <w:noProof/>
          <w:color w:val="auto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776" behindDoc="0" locked="0" layoutInCell="1" allowOverlap="1" wp14:anchorId="19CCD734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57150</wp:posOffset>
                </wp:positionV>
                <wp:extent cx="5667375" cy="0"/>
                <wp:effectExtent l="13335" t="9525" r="15240" b="9525"/>
                <wp:wrapNone/>
                <wp:docPr id="6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49C460E">
              <v:shape id="AutoShape 167" style="position:absolute;margin-left:.3pt;margin-top:4.5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" w14:anchorId="0A5D215C">
                <w10:wrap anchorx="margin"/>
              </v:shape>
            </w:pict>
          </mc:Fallback>
        </mc:AlternateContent>
      </w:r>
    </w:p>
    <w:p xmlns:wp14="http://schemas.microsoft.com/office/word/2010/wordml" w:rsidRPr="002D3122" w:rsidR="002D3122" w:rsidP="3CFAFCCF" w:rsidRDefault="002D3122" w14:paraId="5B920358" wp14:textId="77777777" wp14:noSpellErr="1">
      <w:pPr>
        <w:spacing w:after="0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Técnico de Enfermagem</w:t>
      </w:r>
    </w:p>
    <w:p xmlns:wp14="http://schemas.microsoft.com/office/word/2010/wordml" w:rsidR="002D3122" w:rsidP="00B771B3" w:rsidRDefault="002D3122" w14:paraId="672A6659" wp14:textId="77777777">
      <w:pPr>
        <w:spacing w:after="0"/>
        <w:rPr>
          <w:rFonts w:ascii="Verdana" w:hAnsi="Verdana"/>
          <w:color w:val="auto"/>
        </w:rPr>
      </w:pPr>
    </w:p>
    <w:p xmlns:wp14="http://schemas.microsoft.com/office/word/2010/wordml" w:rsidRPr="00442F30" w:rsidR="00B30D63" w:rsidP="3CFAFCCF" w:rsidRDefault="001638B8" w14:paraId="2E22C2C6" wp14:textId="77777777" wp14:noSpellErr="1">
      <w:pPr>
        <w:spacing w:after="0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FORMAÇÃO</w:t>
      </w:r>
    </w:p>
    <w:p xmlns:wp14="http://schemas.microsoft.com/office/word/2010/wordml" w:rsidRPr="00442F30" w:rsidR="001638B8" w:rsidP="001638B8" w:rsidRDefault="008B6F5A" w14:paraId="4DEC4DFA" wp14:textId="77777777">
      <w:pPr>
        <w:pStyle w:val="Seo"/>
        <w:rPr>
          <w:rFonts w:ascii="Verdana" w:hAnsi="Verdana"/>
          <w:color w:val="auto"/>
        </w:rPr>
      </w:pPr>
      <w:r w:rsidRPr="00442F30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704" behindDoc="0" locked="0" layoutInCell="1" allowOverlap="1" wp14:anchorId="299EC22F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5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C25FB4E">
              <v:shape id="AutoShape 164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qw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AqBqwmgIAAHcFAAAOAAAAAAAAAAAAAAAAAC4CAABkcnMvZTJvRG9j&#10;LnhtbFBLAQItABQABgAIAAAAIQCzSzRH2wAAAAYBAAAPAAAAAAAAAAAAAAAAAPQEAABkcnMvZG93&#10;bnJldi54bWxQSwUGAAAAAAQABADzAAAA/AUAAAAA&#10;" w14:anchorId="056ACC87">
                <w10:wrap anchorx="margin"/>
              </v:shape>
            </w:pict>
          </mc:Fallback>
        </mc:AlternateContent>
      </w:r>
    </w:p>
    <w:p xmlns:wp14="http://schemas.microsoft.com/office/word/2010/wordml" w:rsidR="00E60A1F" w:rsidP="3CFAFCCF" w:rsidRDefault="00A1171E" w14:paraId="70E6D417" wp14:textId="77777777" wp14:noSpellErr="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Ensino M</w:t>
      </w:r>
      <w:r w:rsidRPr="3CFAFCCF" w:rsidR="3CFAFCCF">
        <w:rPr>
          <w:rFonts w:ascii="Verdana" w:hAnsi="Verdana"/>
          <w:color w:val="auto"/>
        </w:rPr>
        <w:t>édio</w:t>
      </w:r>
    </w:p>
    <w:p xmlns:wp14="http://schemas.microsoft.com/office/word/2010/wordml" w:rsidR="004126FB" w:rsidP="3CFAFCCF" w:rsidRDefault="004B2FD8" w14:paraId="3C07606D" wp14:textId="77777777" wp14:noSpellErr="1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Curso Técnico –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Enfermagem (CETESI)</w:t>
      </w:r>
    </w:p>
    <w:p xmlns:wp14="http://schemas.microsoft.com/office/word/2010/wordml" w:rsidRPr="001416B9" w:rsidR="002D3122" w:rsidP="3CFAFCCF" w:rsidRDefault="002D3122" w14:paraId="660DA85E" wp14:noSpellErr="1" wp14:textId="3CFCD7EB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Curso Superior – Enfermagem (</w:t>
      </w:r>
      <w:r w:rsidRPr="3CFAFCCF" w:rsidR="3CFAFCCF">
        <w:rPr>
          <w:rFonts w:ascii="Verdana" w:hAnsi="Verdana"/>
          <w:color w:val="auto"/>
        </w:rPr>
        <w:t>Incompleto</w:t>
      </w:r>
      <w:r w:rsidRPr="3CFAFCCF" w:rsidR="3CFAFCCF">
        <w:rPr>
          <w:rFonts w:ascii="Verdana" w:hAnsi="Verdana"/>
          <w:color w:val="auto"/>
        </w:rPr>
        <w:t>)</w:t>
      </w:r>
    </w:p>
    <w:p w:rsidR="3CFAFCCF" w:rsidP="3CFAFCCF" w:rsidRDefault="3CFAFCCF" w14:noSpellErr="1" w14:paraId="18D199E4" w14:textId="7684F0A3">
      <w:pPr>
        <w:pStyle w:val="Normal"/>
        <w:spacing w:after="0" w:line="240" w:lineRule="auto"/>
        <w:ind w:left="284" w:hanging="284"/>
        <w:rPr>
          <w:rFonts w:ascii="Verdana" w:hAnsi="Verdana"/>
          <w:color w:val="auto"/>
        </w:rPr>
      </w:pPr>
    </w:p>
    <w:p w:rsidR="3CFAFCCF" w:rsidP="3CFAFCCF" w:rsidRDefault="3CFAFCCF" w14:noSpellErr="1" w14:paraId="675AECD6" w14:textId="1D225C5F">
      <w:pPr>
        <w:pStyle w:val="Normal"/>
        <w:spacing w:after="0" w:line="240" w:lineRule="auto"/>
        <w:ind w:left="284" w:hanging="284"/>
        <w:rPr>
          <w:rFonts w:ascii="Verdana" w:hAnsi="Verdana"/>
          <w:color w:val="auto"/>
        </w:rPr>
      </w:pPr>
    </w:p>
    <w:p xmlns:wp14="http://schemas.microsoft.com/office/word/2010/wordml" w:rsidRPr="00442F30" w:rsidR="00B30D63" w:rsidP="3CFAFCCF" w:rsidRDefault="00B30D63" w14:paraId="31011C33" wp14:textId="77777777">
      <w:pPr>
        <w:pStyle w:val="Seo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EXPERIÊNCIA</w:t>
      </w:r>
      <w:r w:rsidRPr="3CFAFCCF" w:rsidR="3CFAFCCF">
        <w:rPr>
          <w:rFonts w:ascii="Verdana" w:hAnsi="Verdana"/>
          <w:b w:val="1"/>
          <w:bCs w:val="1"/>
          <w:color w:val="auto"/>
        </w:rPr>
        <w:t xml:space="preserve"> PROFISSIONAL</w:t>
      </w:r>
    </w:p>
    <w:p w:rsidR="3CFAFCCF" w:rsidP="3CFAFCCF" w:rsidRDefault="3CFAFCCF" w14:paraId="2D57003A" w14:textId="5AA9A0FF">
      <w:pPr>
        <w:pStyle w:val="Seo"/>
        <w:rPr>
          <w:rFonts w:ascii="Verdana" w:hAnsi="Verdana"/>
          <w:color w:val="auto"/>
        </w:rPr>
      </w:pPr>
    </w:p>
    <w:p xmlns:wp14="http://schemas.microsoft.com/office/word/2010/wordml" w:rsidRPr="00442F30" w:rsidR="004126FB" w:rsidP="3CFAFCCF" w:rsidRDefault="008B6F5A" wp14:textId="77777777" w14:paraId="2D3FB78E">
      <w:pPr>
        <w:pStyle w:val="Seo"/>
        <w:rPr>
          <w:rFonts w:ascii="Verdana" w:hAnsi="Verdana"/>
          <w:color w:val="auto"/>
        </w:rPr>
      </w:pPr>
      <w:r w:rsidRPr="00442F30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728" behindDoc="0" locked="0" layoutInCell="1" allowOverlap="1" wp14:anchorId="3EC660FE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4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B8D9CA2">
              <v:shape id="AutoShape 165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cbHmgIAAHcFAAAOAAAAZHJzL2Uyb0RvYy54bWysVMGO2jAQvVfqP1i+Z5NAIBBtWEEIvWzb&#10;lXarnk3sJFYTO7INAVX9944NSZftpaoWpMhje968mTf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LAcbHmgIAAHcFAAAOAAAAAAAAAAAAAAAAAC4CAABkcnMvZTJvRG9j&#10;LnhtbFBLAQItABQABgAIAAAAIQCzSzRH2wAAAAYBAAAPAAAAAAAAAAAAAAAAAPQEAABkcnMvZG93&#10;bnJldi54bWxQSwUGAAAAAAQABADzAAAA/AUAAAAA&#10;" w14:anchorId="695E0F0C">
                <w10:wrap anchorx="margin"/>
              </v:shape>
            </w:pict>
          </mc:Fallback>
        </mc:AlternateContent>
      </w:r>
      <w:r w:rsidRPr="3CFAFCCF" w:rsidR="3CFAFCCF">
        <w:rPr>
          <w:rFonts w:ascii="Verdana" w:hAnsi="Verdana"/>
          <w:color w:val="auto"/>
        </w:rPr>
        <w:t xml:space="preserve">    </w:t>
      </w:r>
    </w:p>
    <w:p xmlns:wp14="http://schemas.microsoft.com/office/word/2010/wordml" w:rsidRPr="00442F30" w:rsidR="001416B9" w:rsidP="001416B9" w:rsidRDefault="001416B9" w14:paraId="0A37501D" wp14:textId="77777777">
      <w:pPr>
        <w:pStyle w:val="PargrafodaLista"/>
        <w:spacing w:after="0" w:line="240" w:lineRule="auto"/>
        <w:ind w:left="0"/>
        <w:rPr>
          <w:rFonts w:ascii="Verdana" w:hAnsi="Verdana"/>
          <w:b/>
          <w:color w:val="auto"/>
        </w:rPr>
      </w:pPr>
    </w:p>
    <w:p w:rsidR="3CFAFCCF" w:rsidP="3CFAFCCF" w:rsidRDefault="3CFAFCCF" w14:noSpellErr="1" w14:paraId="0676E18B" w14:textId="59E37F10">
      <w:pPr>
        <w:pStyle w:val="PargrafodaLista"/>
        <w:numPr>
          <w:ilvl w:val="0"/>
          <w:numId w:val="27"/>
        </w:numPr>
        <w:spacing w:after="0" w:line="240" w:lineRule="auto"/>
        <w:ind w:left="567" w:hanging="283"/>
        <w:rPr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Hospital Santa Marta</w:t>
      </w:r>
    </w:p>
    <w:p w:rsidR="3CFAFCCF" w:rsidP="3CFAFCCF" w:rsidRDefault="3CFAFCCF" w14:noSpellErr="1" w14:paraId="692FB767" w14:textId="61EB6173">
      <w:pPr>
        <w:pStyle w:val="Normal"/>
        <w:spacing w:after="0" w:line="240" w:lineRule="auto"/>
        <w:ind w:left="284" w:hanging="283"/>
        <w:rPr>
          <w:rFonts w:ascii="Verdana" w:hAnsi="Verdana"/>
          <w:b w:val="0"/>
          <w:bCs w:val="0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       Cargo:</w:t>
      </w:r>
      <w:r w:rsidRPr="3CFAFCCF" w:rsidR="3CFAFCCF">
        <w:rPr>
          <w:rFonts w:ascii="Verdana" w:hAnsi="Verdana"/>
          <w:b w:val="0"/>
          <w:bCs w:val="0"/>
          <w:color w:val="auto"/>
        </w:rPr>
        <w:t xml:space="preserve"> Técnico de enfermagem (UTI)</w:t>
      </w:r>
    </w:p>
    <w:p w:rsidR="3CFAFCCF" w:rsidP="3CFAFCCF" w:rsidRDefault="3CFAFCCF" w14:noSpellErr="1" w14:paraId="12CEFD64" w14:textId="643BD85C">
      <w:pPr>
        <w:pStyle w:val="Normal"/>
        <w:spacing w:after="0" w:line="240" w:lineRule="auto"/>
        <w:ind w:left="284" w:hanging="283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       Tempo de serviço: 4 meses</w:t>
      </w:r>
    </w:p>
    <w:p w:rsidR="3CFAFCCF" w:rsidP="3CFAFCCF" w:rsidRDefault="3CFAFCCF" w14:paraId="482160AB" w14:textId="1F2D2DFC">
      <w:pPr>
        <w:pStyle w:val="Normal"/>
        <w:spacing w:after="0" w:line="240" w:lineRule="auto"/>
        <w:ind w:left="284" w:hanging="283"/>
        <w:rPr>
          <w:rFonts w:ascii="Verdana" w:hAnsi="Verdana"/>
          <w:b w:val="1"/>
          <w:bCs w:val="1"/>
          <w:color w:val="auto"/>
        </w:rPr>
      </w:pPr>
    </w:p>
    <w:p xmlns:wp14="http://schemas.microsoft.com/office/word/2010/wordml" w:rsidRPr="00442F30" w:rsidR="004126FB" w:rsidP="3CFAFCCF" w:rsidRDefault="002D3122" w14:paraId="1839E188" wp14:textId="77777777">
      <w:pPr>
        <w:pStyle w:val="PargrafodaLista"/>
        <w:numPr>
          <w:ilvl w:val="0"/>
          <w:numId w:val="27"/>
        </w:numPr>
        <w:spacing w:after="0" w:line="240" w:lineRule="auto"/>
        <w:ind w:left="567" w:hanging="283"/>
        <w:rPr>
          <w:rFonts w:ascii="Verdana" w:hAnsi="Verdana"/>
          <w:b w:val="1"/>
          <w:bCs w:val="1"/>
          <w:color w:val="auto"/>
        </w:rPr>
      </w:pPr>
      <w:proofErr w:type="spellStart"/>
      <w:r w:rsidRPr="3CFAFCCF" w:rsidR="3CFAFCCF">
        <w:rPr>
          <w:rFonts w:ascii="Verdana" w:hAnsi="Verdana"/>
          <w:b w:val="1"/>
          <w:bCs w:val="1"/>
          <w:color w:val="auto"/>
        </w:rPr>
        <w:t>HCBr</w:t>
      </w:r>
      <w:proofErr w:type="spellEnd"/>
      <w:r w:rsidRPr="3CFAFCCF" w:rsidR="3CFAFCCF">
        <w:rPr>
          <w:rFonts w:ascii="Verdana" w:hAnsi="Verdana"/>
          <w:b w:val="1"/>
          <w:bCs w:val="1"/>
          <w:color w:val="auto"/>
        </w:rPr>
        <w:t xml:space="preserve"> do Brasil (Hospital do Coração)</w:t>
      </w:r>
    </w:p>
    <w:p xmlns:wp14="http://schemas.microsoft.com/office/word/2010/wordml" w:rsidR="004126FB" w:rsidP="3CFAFCCF" w:rsidRDefault="004126FB" w14:paraId="20680F39" wp14:textId="77777777" wp14:noSpellErr="1">
      <w:pPr>
        <w:pStyle w:val="PargrafodaLista"/>
        <w:spacing w:after="0" w:line="240" w:lineRule="auto"/>
        <w:ind w:left="567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Cargo: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Técnico de enfermagem (UTI)</w:t>
      </w:r>
    </w:p>
    <w:p xmlns:wp14="http://schemas.microsoft.com/office/word/2010/wordml" w:rsidR="00987C59" w:rsidP="3CFAFCCF" w:rsidRDefault="00855573" w14:paraId="063E1F60" wp14:noSpellErr="1" wp14:textId="06C63155">
      <w:pPr>
        <w:pStyle w:val="PargrafodaLista"/>
        <w:spacing w:after="0" w:line="240" w:lineRule="auto"/>
        <w:ind w:left="567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Tempo de serviço: </w:t>
      </w:r>
      <w:r w:rsidRPr="3CFAFCCF" w:rsidR="3CFAFCCF">
        <w:rPr>
          <w:rFonts w:ascii="Verdana" w:hAnsi="Verdana"/>
          <w:b w:val="1"/>
          <w:bCs w:val="1"/>
          <w:color w:val="auto"/>
        </w:rPr>
        <w:t>1 ano e 4 meses</w:t>
      </w:r>
    </w:p>
    <w:p xmlns:wp14="http://schemas.microsoft.com/office/word/2010/wordml" w:rsidR="002D3122" w:rsidP="005B59F3" w:rsidRDefault="002D3122" w14:paraId="5DAB6C7B" wp14:textId="77777777">
      <w:pPr>
        <w:pStyle w:val="PargrafodaLista"/>
        <w:spacing w:after="0" w:line="240" w:lineRule="auto"/>
        <w:ind w:left="284"/>
        <w:rPr>
          <w:rFonts w:ascii="Verdana" w:hAnsi="Verdana"/>
          <w:b/>
          <w:color w:val="auto"/>
        </w:rPr>
      </w:pPr>
    </w:p>
    <w:p xmlns:wp14="http://schemas.microsoft.com/office/word/2010/wordml" w:rsidR="002D3122" w:rsidP="3CFAFCCF" w:rsidRDefault="002D3122" w14:paraId="1B4D8BB9" wp14:textId="77777777" wp14:noSpellErr="1">
      <w:pPr>
        <w:pStyle w:val="PargrafodaLista"/>
        <w:numPr>
          <w:ilvl w:val="0"/>
          <w:numId w:val="27"/>
        </w:numPr>
        <w:spacing w:after="0" w:line="240" w:lineRule="auto"/>
        <w:ind w:left="567" w:hanging="283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SAMU – Serviço de Atendimento Móvel de Urgência</w:t>
      </w:r>
    </w:p>
    <w:p xmlns:wp14="http://schemas.microsoft.com/office/word/2010/wordml" w:rsidR="002D3122" w:rsidP="3CFAFCCF" w:rsidRDefault="002D3122" w14:paraId="1B58E887" wp14:textId="77777777" wp14:noSpellErr="1">
      <w:pPr>
        <w:pStyle w:val="PargrafodaLista"/>
        <w:spacing w:after="0" w:line="240" w:lineRule="auto"/>
        <w:ind w:left="567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Cargo: </w:t>
      </w:r>
      <w:r w:rsidRPr="3CFAFCCF" w:rsidR="3CFAFCCF">
        <w:rPr>
          <w:rFonts w:ascii="Verdana" w:hAnsi="Verdana"/>
          <w:color w:val="auto"/>
        </w:rPr>
        <w:t>Técnico de enfermagem (Emergência/Sala Vermelha/Sala de RPC)</w:t>
      </w:r>
    </w:p>
    <w:p xmlns:wp14="http://schemas.microsoft.com/office/word/2010/wordml" w:rsidR="002D3122" w:rsidP="3CFAFCCF" w:rsidRDefault="002D3122" w14:paraId="142A55D9" wp14:noSpellErr="1" wp14:textId="76348D26">
      <w:pPr>
        <w:pStyle w:val="PargrafodaLista"/>
        <w:spacing w:after="0" w:line="240" w:lineRule="auto"/>
        <w:ind w:left="567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Tempo de serviço: </w:t>
      </w:r>
      <w:r w:rsidRPr="3CFAFCCF" w:rsidR="3CFAFCCF">
        <w:rPr>
          <w:rFonts w:ascii="Verdana" w:hAnsi="Verdana"/>
          <w:b w:val="1"/>
          <w:bCs w:val="1"/>
          <w:color w:val="auto"/>
        </w:rPr>
        <w:t>3</w:t>
      </w:r>
      <w:r w:rsidRPr="3CFAFCCF" w:rsidR="3CFAFCCF">
        <w:rPr>
          <w:rFonts w:ascii="Verdana" w:hAnsi="Verdana"/>
          <w:b w:val="1"/>
          <w:bCs w:val="1"/>
          <w:color w:val="auto"/>
        </w:rPr>
        <w:t xml:space="preserve"> </w:t>
      </w:r>
      <w:r w:rsidRPr="3CFAFCCF" w:rsidR="3CFAFCCF">
        <w:rPr>
          <w:rFonts w:ascii="Verdana" w:hAnsi="Verdana"/>
          <w:b w:val="1"/>
          <w:bCs w:val="1"/>
          <w:color w:val="auto"/>
        </w:rPr>
        <w:t>ano</w:t>
      </w:r>
      <w:r w:rsidRPr="3CFAFCCF" w:rsidR="3CFAFCCF">
        <w:rPr>
          <w:rFonts w:ascii="Verdana" w:hAnsi="Verdana"/>
          <w:b w:val="1"/>
          <w:bCs w:val="1"/>
          <w:color w:val="auto"/>
        </w:rPr>
        <w:t>s</w:t>
      </w:r>
    </w:p>
    <w:p xmlns:wp14="http://schemas.microsoft.com/office/word/2010/wordml" w:rsidR="002D3122" w:rsidP="00D156D9" w:rsidRDefault="002D3122" w14:paraId="02EB378F" wp14:textId="77777777">
      <w:pPr>
        <w:pStyle w:val="PargrafodaLista"/>
        <w:spacing w:after="0" w:line="240" w:lineRule="auto"/>
        <w:ind w:left="709"/>
        <w:rPr>
          <w:rFonts w:ascii="Verdana" w:hAnsi="Verdana"/>
          <w:b/>
          <w:color w:val="auto"/>
        </w:rPr>
      </w:pPr>
    </w:p>
    <w:p xmlns:wp14="http://schemas.microsoft.com/office/word/2010/wordml" w:rsidR="002D3122" w:rsidP="3CFAFCCF" w:rsidRDefault="002D3122" w14:paraId="175C9E2D" wp14:textId="77777777">
      <w:pPr>
        <w:pStyle w:val="PargrafodaLista"/>
        <w:numPr>
          <w:ilvl w:val="0"/>
          <w:numId w:val="27"/>
        </w:numPr>
        <w:spacing w:after="0" w:line="240" w:lineRule="auto"/>
        <w:ind w:left="567" w:hanging="283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SESC </w:t>
      </w:r>
      <w:proofErr w:type="spellStart"/>
      <w:r w:rsidRPr="3CFAFCCF" w:rsidR="3CFAFCCF">
        <w:rPr>
          <w:rFonts w:ascii="Verdana" w:hAnsi="Verdana"/>
          <w:b w:val="1"/>
          <w:bCs w:val="1"/>
          <w:color w:val="auto"/>
        </w:rPr>
        <w:t>ceilândia</w:t>
      </w:r>
      <w:proofErr w:type="spellEnd"/>
    </w:p>
    <w:p xmlns:wp14="http://schemas.microsoft.com/office/word/2010/wordml" w:rsidR="002D3122" w:rsidP="3CFAFCCF" w:rsidRDefault="002D3122" w14:paraId="44BD0A41" wp14:textId="77777777" wp14:noSpellErr="1">
      <w:pPr>
        <w:pStyle w:val="PargrafodaLista"/>
        <w:spacing w:after="0" w:line="240" w:lineRule="auto"/>
        <w:ind w:left="567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Cargo: </w:t>
      </w:r>
      <w:r w:rsidRPr="3CFAFCCF" w:rsidR="3CFAFCCF">
        <w:rPr>
          <w:rFonts w:ascii="Verdana" w:hAnsi="Verdana"/>
          <w:color w:val="auto"/>
        </w:rPr>
        <w:t>Técnico de enfermagem</w:t>
      </w:r>
    </w:p>
    <w:p xmlns:wp14="http://schemas.microsoft.com/office/word/2010/wordml" w:rsidR="002D3122" w:rsidP="3CFAFCCF" w:rsidRDefault="00D156D9" w14:paraId="2E3352F9" wp14:textId="77777777">
      <w:pPr>
        <w:pStyle w:val="PargrafodaLista"/>
        <w:spacing w:after="0" w:line="240" w:lineRule="auto"/>
        <w:ind w:left="567"/>
        <w:jc w:val="both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P</w:t>
      </w:r>
      <w:r w:rsidRPr="3CFAFCCF" w:rsidR="3CFAFCCF">
        <w:rPr>
          <w:rFonts w:ascii="Verdana" w:hAnsi="Verdana"/>
          <w:b w:val="1"/>
          <w:bCs w:val="1"/>
          <w:color w:val="auto"/>
        </w:rPr>
        <w:t>rincipais atividades: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 xml:space="preserve">Atendimento </w:t>
      </w:r>
      <w:proofErr w:type="spellStart"/>
      <w:r w:rsidRPr="3CFAFCCF" w:rsidR="3CFAFCCF">
        <w:rPr>
          <w:rFonts w:ascii="Verdana" w:hAnsi="Verdana"/>
          <w:color w:val="auto"/>
        </w:rPr>
        <w:t>emerg</w:t>
      </w:r>
      <w:r w:rsidRPr="3CFAFCCF" w:rsidR="3CFAFCCF">
        <w:rPr>
          <w:rFonts w:ascii="Verdana" w:hAnsi="Verdana"/>
          <w:color w:val="auto"/>
        </w:rPr>
        <w:t>êncial</w:t>
      </w:r>
      <w:proofErr w:type="spellEnd"/>
      <w:r w:rsidRPr="3CFAFCCF" w:rsidR="3CFAFCCF">
        <w:rPr>
          <w:rFonts w:ascii="Verdana" w:hAnsi="Verdana"/>
          <w:color w:val="auto"/>
        </w:rPr>
        <w:t xml:space="preserve"> com crianças e adultos, p</w:t>
      </w:r>
      <w:r w:rsidRPr="3CFAFCCF" w:rsidR="3CFAFCCF">
        <w:rPr>
          <w:rFonts w:ascii="Verdana" w:hAnsi="Verdana"/>
          <w:color w:val="auto"/>
        </w:rPr>
        <w:t>alestras preventivas dentro e fora do ambiente de trabalho e saúde coletiva.</w:t>
      </w:r>
    </w:p>
    <w:p xmlns:wp14="http://schemas.microsoft.com/office/word/2010/wordml" w:rsidR="002D3122" w:rsidP="3CFAFCCF" w:rsidRDefault="002D3122" w14:paraId="2C49B71D" wp14:textId="77777777" wp14:noSpellErr="1">
      <w:pPr>
        <w:pStyle w:val="PargrafodaLista"/>
        <w:spacing w:after="0" w:line="240" w:lineRule="auto"/>
        <w:ind w:left="567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Tempo de serviço: </w:t>
      </w:r>
      <w:r w:rsidRPr="3CFAFCCF" w:rsidR="3CFAFCCF">
        <w:rPr>
          <w:rFonts w:ascii="Verdana" w:hAnsi="Verdana"/>
          <w:b w:val="1"/>
          <w:bCs w:val="1"/>
          <w:color w:val="auto"/>
        </w:rPr>
        <w:t>1 ano e 6 meses</w:t>
      </w:r>
    </w:p>
    <w:p xmlns:wp14="http://schemas.microsoft.com/office/word/2010/wordml" w:rsidR="002D3122" w:rsidP="002D3122" w:rsidRDefault="002D3122" w14:paraId="6A05A809" wp14:textId="77777777">
      <w:pPr>
        <w:pStyle w:val="PargrafodaLista"/>
        <w:spacing w:after="0" w:line="240" w:lineRule="auto"/>
        <w:ind w:left="360"/>
        <w:rPr>
          <w:rFonts w:ascii="Verdana" w:hAnsi="Verdana"/>
          <w:b/>
          <w:color w:val="auto"/>
        </w:rPr>
      </w:pPr>
    </w:p>
    <w:p xmlns:wp14="http://schemas.microsoft.com/office/word/2010/wordml" w:rsidR="002D3122" w:rsidP="3CFAFCCF" w:rsidRDefault="002D3122" w14:paraId="00F16887" wp14:textId="77777777" wp14:noSpellErr="1">
      <w:pPr>
        <w:pStyle w:val="PargrafodaLista"/>
        <w:numPr>
          <w:ilvl w:val="0"/>
          <w:numId w:val="27"/>
        </w:numPr>
        <w:spacing w:after="0" w:line="240" w:lineRule="auto"/>
        <w:ind w:left="567" w:hanging="283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Hospital Santa Lúcia</w:t>
      </w:r>
    </w:p>
    <w:p xmlns:wp14="http://schemas.microsoft.com/office/word/2010/wordml" w:rsidR="002D3122" w:rsidP="3CFAFCCF" w:rsidRDefault="002D3122" w14:paraId="605F2D29" wp14:textId="77777777" wp14:noSpellErr="1">
      <w:pPr>
        <w:pStyle w:val="PargrafodaLista"/>
        <w:spacing w:after="0" w:line="240" w:lineRule="auto"/>
        <w:ind w:left="567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Cargo: </w:t>
      </w:r>
      <w:r w:rsidRPr="3CFAFCCF" w:rsidR="3CFAFCCF">
        <w:rPr>
          <w:rFonts w:ascii="Verdana" w:hAnsi="Verdana"/>
          <w:color w:val="auto"/>
        </w:rPr>
        <w:t>Técnico de enfermagem</w:t>
      </w:r>
    </w:p>
    <w:p xmlns:wp14="http://schemas.microsoft.com/office/word/2010/wordml" w:rsidR="002D3122" w:rsidP="3CFAFCCF" w:rsidRDefault="002D3122" w14:paraId="72AA71D1" wp14:noSpellErr="1" wp14:textId="70043E41">
      <w:pPr>
        <w:pStyle w:val="PargrafodaLista"/>
        <w:spacing w:after="0" w:line="240" w:lineRule="auto"/>
        <w:ind w:left="567"/>
        <w:jc w:val="both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Tempo de serviço: </w:t>
      </w:r>
      <w:r w:rsidRPr="3CFAFCCF" w:rsidR="3CFAFCCF">
        <w:rPr>
          <w:rFonts w:ascii="Verdana" w:hAnsi="Verdana"/>
          <w:b w:val="1"/>
          <w:bCs w:val="1"/>
          <w:color w:val="auto"/>
        </w:rPr>
        <w:t xml:space="preserve">UTI: </w:t>
      </w:r>
      <w:r w:rsidRPr="3CFAFCCF" w:rsidR="3CFAFCCF">
        <w:rPr>
          <w:rFonts w:ascii="Verdana" w:hAnsi="Verdana"/>
          <w:color w:val="auto"/>
        </w:rPr>
        <w:t>5</w:t>
      </w:r>
      <w:r w:rsidRPr="3CFAFCCF" w:rsidR="3CFAFCCF">
        <w:rPr>
          <w:rFonts w:ascii="Verdana" w:hAnsi="Verdana"/>
          <w:color w:val="auto"/>
        </w:rPr>
        <w:t xml:space="preserve"> ano</w:t>
      </w:r>
      <w:r w:rsidRPr="3CFAFCCF" w:rsidR="3CFAFCCF">
        <w:rPr>
          <w:rFonts w:ascii="Verdana" w:hAnsi="Verdana"/>
          <w:color w:val="auto"/>
        </w:rPr>
        <w:t>s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/</w:t>
      </w:r>
      <w:r w:rsidRPr="3CFAFCCF" w:rsidR="3CFAFCCF">
        <w:rPr>
          <w:rFonts w:ascii="Verdana" w:hAnsi="Verdana"/>
          <w:b w:val="1"/>
          <w:bCs w:val="1"/>
          <w:color w:val="auto"/>
        </w:rPr>
        <w:t xml:space="preserve"> Cardiologia: </w:t>
      </w:r>
      <w:r w:rsidRPr="3CFAFCCF" w:rsidR="3CFAFCCF">
        <w:rPr>
          <w:rFonts w:ascii="Verdana" w:hAnsi="Verdana"/>
          <w:color w:val="auto"/>
        </w:rPr>
        <w:t>1 ano /</w:t>
      </w:r>
      <w:r w:rsidRPr="3CFAFCCF" w:rsidR="3CFAFCCF">
        <w:rPr>
          <w:rFonts w:ascii="Verdana" w:hAnsi="Verdana"/>
          <w:b w:val="1"/>
          <w:bCs w:val="1"/>
          <w:color w:val="auto"/>
        </w:rPr>
        <w:t xml:space="preserve"> Clínica Médica: </w:t>
      </w:r>
      <w:r w:rsidRPr="3CFAFCCF" w:rsidR="3CFAFCCF">
        <w:rPr>
          <w:rFonts w:ascii="Verdana" w:hAnsi="Verdana"/>
          <w:color w:val="auto"/>
        </w:rPr>
        <w:t xml:space="preserve">6 </w:t>
      </w:r>
      <w:proofErr w:type="gramStart"/>
      <w:r w:rsidRPr="3CFAFCCF" w:rsidR="3CFAFCCF">
        <w:rPr>
          <w:rFonts w:ascii="Verdana" w:hAnsi="Verdana"/>
          <w:color w:val="auto"/>
        </w:rPr>
        <w:t xml:space="preserve">meses </w:t>
      </w:r>
      <w:r w:rsidRPr="3CFAFCCF" w:rsidR="3CFAFCCF">
        <w:rPr>
          <w:rFonts w:ascii="Verdana" w:hAnsi="Verdana"/>
          <w:b w:val="1"/>
          <w:bCs w:val="1"/>
          <w:color w:val="auto"/>
        </w:rPr>
        <w:t xml:space="preserve"> Oncologia</w:t>
      </w:r>
      <w:proofErr w:type="gramEnd"/>
      <w:r w:rsidRPr="3CFAFCCF" w:rsidR="3CFAFCCF">
        <w:rPr>
          <w:rFonts w:ascii="Verdana" w:hAnsi="Verdana"/>
          <w:b w:val="1"/>
          <w:bCs w:val="1"/>
          <w:color w:val="auto"/>
        </w:rPr>
        <w:t xml:space="preserve">: </w:t>
      </w:r>
      <w:r w:rsidRPr="3CFAFCCF" w:rsidR="3CFAFCCF">
        <w:rPr>
          <w:rFonts w:ascii="Verdana" w:hAnsi="Verdana"/>
          <w:color w:val="auto"/>
        </w:rPr>
        <w:t>6 meses</w:t>
      </w:r>
      <w:r w:rsidRPr="3CFAFCCF" w:rsidR="3CFAFCCF">
        <w:rPr>
          <w:rFonts w:ascii="Verdana" w:hAnsi="Verdana"/>
          <w:color w:val="auto"/>
        </w:rPr>
        <w:t xml:space="preserve"> </w:t>
      </w:r>
    </w:p>
    <w:p w:rsidR="3CFAFCCF" w:rsidP="3CFAFCCF" w:rsidRDefault="3CFAFCCF" w14:noSpellErr="1" w14:paraId="03793179" w14:textId="4188EFEF">
      <w:pPr>
        <w:pStyle w:val="PargrafodaLista"/>
        <w:spacing w:after="0" w:line="240" w:lineRule="auto"/>
        <w:ind w:left="567"/>
        <w:jc w:val="both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7 anos ao todo</w:t>
      </w:r>
    </w:p>
    <w:p xmlns:wp14="http://schemas.microsoft.com/office/word/2010/wordml" w:rsidRPr="00B771B3" w:rsidR="002D3122" w:rsidP="002D3122" w:rsidRDefault="002D3122" w14:paraId="5A39BBE3" wp14:textId="77777777">
      <w:pPr>
        <w:pStyle w:val="PargrafodaLista"/>
        <w:spacing w:after="0" w:line="240" w:lineRule="auto"/>
        <w:ind w:left="360"/>
        <w:rPr>
          <w:rFonts w:ascii="Verdana" w:hAnsi="Verdana"/>
          <w:b/>
          <w:color w:val="auto"/>
        </w:rPr>
      </w:pPr>
    </w:p>
    <w:p xmlns:wp14="http://schemas.microsoft.com/office/word/2010/wordml" w:rsidR="00855573" w:rsidP="3CFAFCCF" w:rsidRDefault="00D156D9" w14:paraId="52E41683" wp14:textId="77777777" wp14:noSpellErr="1">
      <w:pPr>
        <w:pStyle w:val="PargrafodaLista"/>
        <w:numPr>
          <w:ilvl w:val="0"/>
          <w:numId w:val="27"/>
        </w:numPr>
        <w:spacing w:after="0" w:line="240" w:lineRule="auto"/>
        <w:ind w:left="567" w:hanging="283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CLIDIP (Hospital Dia)</w:t>
      </w:r>
    </w:p>
    <w:p xmlns:wp14="http://schemas.microsoft.com/office/word/2010/wordml" w:rsidR="00D156D9" w:rsidP="3CFAFCCF" w:rsidRDefault="00D156D9" w14:paraId="39A36F13" wp14:textId="77777777" wp14:noSpellErr="1">
      <w:pPr>
        <w:pStyle w:val="PargrafodaLista"/>
        <w:spacing w:after="0" w:line="240" w:lineRule="auto"/>
        <w:ind w:left="567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Cargo:</w:t>
      </w: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color w:val="auto"/>
        </w:rPr>
        <w:t>Técnico de enfermagem (UTI)</w:t>
      </w:r>
    </w:p>
    <w:p xmlns:wp14="http://schemas.microsoft.com/office/word/2010/wordml" w:rsidR="00D156D9" w:rsidP="3CFAFCCF" w:rsidRDefault="00D156D9" w14:paraId="65AD3350" wp14:noSpellErr="1" wp14:textId="0589EE36">
      <w:pPr>
        <w:pStyle w:val="PargrafodaLista"/>
        <w:spacing w:after="0" w:line="240" w:lineRule="auto"/>
        <w:ind w:left="567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 xml:space="preserve">Tempo de serviço: </w:t>
      </w:r>
      <w:r w:rsidRPr="3CFAFCCF" w:rsidR="3CFAFCCF">
        <w:rPr>
          <w:rFonts w:ascii="Verdana" w:hAnsi="Verdana"/>
          <w:b w:val="1"/>
          <w:bCs w:val="1"/>
          <w:color w:val="auto"/>
        </w:rPr>
        <w:t>8 anos</w:t>
      </w:r>
    </w:p>
    <w:p xmlns:wp14="http://schemas.microsoft.com/office/word/2010/wordml" w:rsidRPr="00442F30" w:rsidR="00D156D9" w:rsidP="00D156D9" w:rsidRDefault="00D156D9" w14:paraId="41C8F396" wp14:textId="77777777">
      <w:pPr>
        <w:pStyle w:val="PargrafodaLista"/>
        <w:spacing w:after="0" w:line="240" w:lineRule="auto"/>
        <w:ind w:left="851" w:hanging="567"/>
        <w:rPr>
          <w:rFonts w:ascii="Verdana" w:hAnsi="Verdana"/>
          <w:b/>
          <w:color w:val="auto"/>
        </w:rPr>
      </w:pPr>
    </w:p>
    <w:p xmlns:wp14="http://schemas.microsoft.com/office/word/2010/wordml" w:rsidRPr="00442F30" w:rsidR="00B30D63" w:rsidP="3CFAFCCF" w:rsidRDefault="00B30D63" w14:paraId="2C69D2C6" wp14:textId="77777777">
      <w:pPr>
        <w:pStyle w:val="Seo"/>
        <w:rPr>
          <w:rFonts w:ascii="Verdana" w:hAnsi="Verdana"/>
          <w:b w:val="1"/>
          <w:bCs w:val="1"/>
          <w:color w:val="auto"/>
        </w:rPr>
      </w:pPr>
      <w:r w:rsidRPr="3CFAFCCF" w:rsidR="3CFAFCCF">
        <w:rPr>
          <w:rFonts w:ascii="Verdana" w:hAnsi="Verdana"/>
          <w:b w:val="1"/>
          <w:bCs w:val="1"/>
          <w:color w:val="auto"/>
        </w:rPr>
        <w:t>qualificações e atividades complementares</w:t>
      </w:r>
    </w:p>
    <w:p xmlns:wp14="http://schemas.microsoft.com/office/word/2010/wordml" w:rsidRPr="00442F30" w:rsidR="00D81FC2" w:rsidP="009D2A3B" w:rsidRDefault="008B6F5A" w14:paraId="7D929C39" wp14:textId="77777777">
      <w:pPr>
        <w:pStyle w:val="Seo"/>
        <w:rPr>
          <w:rFonts w:ascii="Verdana" w:hAnsi="Verdana"/>
          <w:color w:val="auto"/>
        </w:rPr>
      </w:pPr>
      <w:r w:rsidRPr="00442F30">
        <w:rPr>
          <w:rFonts w:ascii="Verdana" w:hAnsi="Verdana"/>
          <w:color w:val="auto"/>
          <w:lang w:eastAsia="pt-BR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752" behindDoc="0" locked="0" layoutInCell="1" allowOverlap="1" wp14:anchorId="717022EA" wp14:editId="777777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13335" t="12065" r="15240" b="6985"/>
                <wp:wrapNone/>
                <wp:docPr id="3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3FBE0EE">
              <v:shape id="AutoShape 166" style="position:absolute;margin-left:.3pt;margin-top:10.7pt;width:446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spid="_x0000_s1026" strokecolor="#b9bec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" w14:anchorId="68053AD3">
                <w10:wrap anchorx="margin"/>
              </v:shape>
            </w:pict>
          </mc:Fallback>
        </mc:AlternateContent>
      </w:r>
      <w:r w:rsidR="009D2A3B">
        <w:rPr>
          <w:rFonts w:ascii="Verdana" w:hAnsi="Verdana"/>
          <w:color w:val="auto"/>
        </w:rPr>
        <w:br/>
      </w:r>
    </w:p>
    <w:p xmlns:wp14="http://schemas.microsoft.com/office/word/2010/wordml" w:rsidRPr="009D2A3B" w:rsidR="009D2A3B" w:rsidP="3CFAFCCF" w:rsidRDefault="0053696D" w14:paraId="558B127B" wp14:textId="054EC038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 xml:space="preserve"> </w:t>
      </w:r>
      <w:r w:rsidRPr="3CFAFCCF" w:rsidR="3CFAFCCF">
        <w:rPr>
          <w:rFonts w:ascii="Verdana" w:hAnsi="Verdana"/>
          <w:b w:val="0"/>
          <w:bCs w:val="0"/>
          <w:color w:val="auto"/>
        </w:rPr>
        <w:t>Suporte Básico de Vida</w:t>
      </w:r>
      <w:r w:rsidRPr="3CFAFCCF" w:rsidR="3CFAFCCF">
        <w:rPr>
          <w:rFonts w:ascii="Verdana" w:hAnsi="Verdana"/>
          <w:color w:val="auto"/>
        </w:rPr>
        <w:t xml:space="preserve"> (SBV)</w:t>
      </w:r>
      <w:r w:rsidRPr="3CFAFCCF" w:rsidR="3CFAFCCF">
        <w:rPr>
          <w:rFonts w:ascii="Verdana" w:hAnsi="Verdana"/>
          <w:color w:val="auto"/>
        </w:rPr>
        <w:t xml:space="preserve"> </w:t>
      </w:r>
    </w:p>
    <w:p xmlns:wp14="http://schemas.microsoft.com/office/word/2010/wordml" w:rsidR="009D2A3B" w:rsidP="3CFAFCCF" w:rsidRDefault="0053696D" w14:paraId="1D055F50" wp14:textId="360BA2C0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rFonts w:ascii="Verdana" w:hAnsi="Verdana"/>
          <w:color w:val="auto"/>
        </w:rPr>
      </w:pPr>
      <w:r w:rsidRPr="3CFAFCCF" w:rsidR="3CFAFCCF">
        <w:rPr>
          <w:rFonts w:ascii="Verdana" w:hAnsi="Verdana"/>
          <w:color w:val="auto"/>
        </w:rPr>
        <w:t>Brigada de Incêndio Voluntário</w:t>
      </w:r>
      <w:r w:rsidRPr="3CFAFCCF" w:rsidR="3CFAFCCF">
        <w:rPr>
          <w:rFonts w:ascii="Verdana" w:hAnsi="Verdana"/>
          <w:color w:val="auto"/>
        </w:rPr>
        <w:t xml:space="preserve"> - </w:t>
      </w:r>
      <w:r w:rsidRPr="3CFAFCCF" w:rsidR="3CFAFCCF">
        <w:rPr>
          <w:rFonts w:ascii="Verdana" w:hAnsi="Verdana"/>
          <w:color w:val="auto"/>
        </w:rPr>
        <w:t>2016 /</w:t>
      </w:r>
      <w:proofErr w:type="spellStart"/>
      <w:r w:rsidRPr="3CFAFCCF" w:rsidR="3CFAFCCF">
        <w:rPr>
          <w:rFonts w:ascii="Verdana" w:hAnsi="Verdana"/>
          <w:color w:val="auto"/>
        </w:rPr>
        <w:t>HCBr</w:t>
      </w:r>
      <w:proofErr w:type="spellEnd"/>
      <w:r w:rsidRPr="3CFAFCCF" w:rsidR="3CFAFCCF">
        <w:rPr>
          <w:rFonts w:ascii="Verdana" w:hAnsi="Verdana"/>
          <w:color w:val="auto"/>
        </w:rPr>
        <w:t xml:space="preserve"> </w:t>
      </w:r>
      <w:bookmarkStart w:name="_GoBack" w:id="0"/>
      <w:bookmarkEnd w:id="0"/>
    </w:p>
    <w:p xmlns:wp14="http://schemas.microsoft.com/office/word/2010/wordml" w:rsidR="009D2A3B" w:rsidP="3CFAFCCF" w:rsidRDefault="0053696D" w14:paraId="653C68A5" wp14:noSpellErr="1" wp14:textId="080CC199">
      <w:pPr>
        <w:pStyle w:val="PargrafodaLista"/>
        <w:numPr>
          <w:ilvl w:val="0"/>
          <w:numId w:val="27"/>
        </w:numPr>
        <w:spacing w:after="0" w:line="240" w:lineRule="auto"/>
        <w:ind w:left="284" w:hanging="284"/>
        <w:rPr>
          <w:color w:val="auto"/>
        </w:rPr>
      </w:pPr>
      <w:r w:rsidRPr="3CFAFCCF" w:rsidR="3CFAFCCF">
        <w:rPr>
          <w:rFonts w:ascii="Verdana" w:hAnsi="Verdana"/>
          <w:color w:val="auto"/>
        </w:rPr>
        <w:t>Brigada de Incêndio Voluntário -</w:t>
      </w:r>
      <w:r w:rsidRPr="3CFAFCCF" w:rsidR="3CFAFCCF">
        <w:rPr>
          <w:rFonts w:ascii="Verdana" w:hAnsi="Verdana"/>
          <w:color w:val="auto"/>
        </w:rPr>
        <w:t xml:space="preserve"> 2017/Hospital Santa Marta</w:t>
      </w:r>
    </w:p>
    <w:p xmlns:wp14="http://schemas.microsoft.com/office/word/2010/wordml" w:rsidRPr="00442F30" w:rsidR="00064F31" w:rsidP="0053696D" w:rsidRDefault="00064F31" w14:paraId="72A3D3EC" wp14:textId="77777777">
      <w:pPr>
        <w:pStyle w:val="PargrafodaLista"/>
        <w:spacing w:after="0" w:line="240" w:lineRule="auto"/>
        <w:ind w:left="284"/>
        <w:rPr>
          <w:rFonts w:ascii="Verdana" w:hAnsi="Verdana"/>
          <w:color w:val="auto"/>
        </w:rPr>
      </w:pPr>
    </w:p>
    <w:sectPr w:rsidRPr="00442F30" w:rsidR="00064F31" w:rsidSect="009C3B99">
      <w:headerReference w:type="default" r:id="rId8"/>
      <w:footerReference w:type="default" r:id="rId9"/>
      <w:pgSz w:w="11907" w:h="16839" w:orient="portrait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31894" w:rsidRDefault="00D31894" w14:paraId="0D0B940D" wp14:textId="77777777">
      <w:r>
        <w:separator/>
      </w:r>
    </w:p>
  </w:endnote>
  <w:endnote w:type="continuationSeparator" w:id="0">
    <w:p xmlns:wp14="http://schemas.microsoft.com/office/word/2010/wordml" w:rsidR="00D31894" w:rsidRDefault="00D31894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9C3B99" w:rsidP="009967CD" w:rsidRDefault="009C3B99" w14:paraId="42A76820" wp14:textId="77777777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855573">
      <w:rPr>
        <w:noProof/>
      </w:rPr>
      <w:t>2</w:t>
    </w:r>
    <w:r>
      <w:fldChar w:fldCharType="end"/>
    </w:r>
    <w:r w:rsidR="00163F2A">
      <w:t xml:space="preserve"> </w:t>
    </w:r>
    <w:r w:rsidRPr="009C3B99" w:rsidR="008B6F5A">
      <w:rPr>
        <w:noProof/>
        <w:lang w:val="en-US"/>
      </w:rPr>
      <mc:AlternateContent>
        <mc:Choice Requires="wps">
          <w:drawing>
            <wp:inline xmlns:wp14="http://schemas.microsoft.com/office/word/2010/wordprocessingDrawing" distT="0" distB="0" distL="0" distR="0" wp14:anchorId="0610B87F" wp14:editId="7777777">
              <wp:extent cx="91440" cy="91440"/>
              <wp:effectExtent l="19050" t="19050" r="22860" b="22860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 w14:anchorId="04E4C797">
            <v:oval id="Oval 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fillcolor="#ff7d26" strokecolor="#fe8637" strokeweight="3pt" w14:anchorId="49BB80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31894" w:rsidRDefault="00D31894" w14:paraId="60061E4C" wp14:textId="77777777">
      <w:r>
        <w:separator/>
      </w:r>
    </w:p>
  </w:footnote>
  <w:footnote w:type="continuationSeparator" w:id="0">
    <w:p xmlns:wp14="http://schemas.microsoft.com/office/word/2010/wordml" w:rsidR="00D31894" w:rsidRDefault="00D31894" w14:paraId="44EAFD9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p xmlns:wp14="http://schemas.microsoft.com/office/word/2010/wordml" w:rsidR="009C3B99" w:rsidP="009967CD" w:rsidRDefault="00163F2A" w14:paraId="01558A34" wp14:textId="77777777" wp14:noSpellErr="1">
    <w:pPr>
      <w:pStyle w:val="Cabealho"/>
      <w:jc w:val="right"/>
    </w:pPr>
    <w:r>
      <w:rPr>
        <w:sz w:val="16"/>
        <w:szCs w:val="16"/>
      </w:rPr>
      <w:t>[Escolha a data]</w:t>
    </w:r>
    <w:r w:rsidR="008B6F5A"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73FBE0EE" wp14:editId="7777777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6350" t="13970" r="12700" b="762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 w14:anchorId="0610B87F">
            <v:shapetype id="_x0000_t32" coordsize="21600,21600" o:oned="t" filled="f" o:spt="32" path="m,l21600,21600e" w14:anchorId="30A024F2">
              <v:path fillok="f" arrowok="t" o:connecttype="none"/>
              <o:lock v:ext="edit" shapetype="t"/>
            </v:shapetype>
            <v:shape id="AutoShape 5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spid="_x0000_s1026" strokecolor="#fe8637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hint="default" w:ascii="Symbol" w:hAnsi="Symbol" w:cs="Symbol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hint="default" w:ascii="Century Schoolbook" w:hAnsi="Wingdings 2" w:eastAsia="Times New Roman" w:cs="Times New Roman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hint="default" w:ascii="Symbol" w:hAnsi="Symbol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hint="default" w:ascii="Symbol" w:hAnsi="Symbol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hint="default" w:ascii="Symbol" w:hAnsi="Symbol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hint="default" w:ascii="Symbol" w:hAnsi="Symbol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hint="default" w:ascii="Symbol" w:hAnsi="Symbol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hint="default" w:ascii="Symbol" w:hAnsi="Symbol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hint="default" w:ascii="Symbol" w:hAnsi="Symbol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hint="default" w:ascii="Symbol" w:hAnsi="Symbol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hint="default" w:ascii="Century Schoolbook" w:eastAsia="Times New Roman" w:cs="Times New Roman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hint="default" w:ascii="Symbol" w:hAnsi="Symbol" w:cs="Symbol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 w:cs="Symbol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62D30227"/>
    <w:multiLevelType w:val="hybridMultilevel"/>
    <w:tmpl w:val="2BC4579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Claudia Barbos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activeWritingStyle w:lang="pt-BR" w:vendorID="64" w:dllVersion="131078" w:nlCheck="1" w:checkStyle="0" w:appName="MSWord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3074" style="mso-position-horizontal-relative:margin">
      <o:colormru v:ext="edit" colors="#40a6be,#b4dce6,#98cfdc,#ff7d26,#ff9d5b"/>
    </o:shapedefaults>
    <o:shapelayout v:ext="edit">
      <o:rules v:ext="edit">
        <o:r id="V:Rule1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64F31"/>
    <w:rsid w:val="0006701B"/>
    <w:rsid w:val="000D6C68"/>
    <w:rsid w:val="00135A83"/>
    <w:rsid w:val="001416B9"/>
    <w:rsid w:val="001638B8"/>
    <w:rsid w:val="00163F2A"/>
    <w:rsid w:val="00202A06"/>
    <w:rsid w:val="002039BD"/>
    <w:rsid w:val="00273EE2"/>
    <w:rsid w:val="00290ED5"/>
    <w:rsid w:val="002D3122"/>
    <w:rsid w:val="00320334"/>
    <w:rsid w:val="00373CCA"/>
    <w:rsid w:val="003B4B86"/>
    <w:rsid w:val="003F10EF"/>
    <w:rsid w:val="004126FB"/>
    <w:rsid w:val="00442F30"/>
    <w:rsid w:val="004542AE"/>
    <w:rsid w:val="004A1BB9"/>
    <w:rsid w:val="004B2FD8"/>
    <w:rsid w:val="004E66F1"/>
    <w:rsid w:val="0053696D"/>
    <w:rsid w:val="005657D9"/>
    <w:rsid w:val="005833F3"/>
    <w:rsid w:val="005A19D9"/>
    <w:rsid w:val="005B59F3"/>
    <w:rsid w:val="005B5FD3"/>
    <w:rsid w:val="005E6BFC"/>
    <w:rsid w:val="00642618"/>
    <w:rsid w:val="00642D9F"/>
    <w:rsid w:val="006B6C5E"/>
    <w:rsid w:val="006D5770"/>
    <w:rsid w:val="00741D6E"/>
    <w:rsid w:val="007F76FD"/>
    <w:rsid w:val="00855573"/>
    <w:rsid w:val="008A646D"/>
    <w:rsid w:val="008B6F5A"/>
    <w:rsid w:val="008D6761"/>
    <w:rsid w:val="00930009"/>
    <w:rsid w:val="00987C59"/>
    <w:rsid w:val="009967CD"/>
    <w:rsid w:val="009C3B99"/>
    <w:rsid w:val="009D2A3B"/>
    <w:rsid w:val="00A030D4"/>
    <w:rsid w:val="00A1171E"/>
    <w:rsid w:val="00A17348"/>
    <w:rsid w:val="00A25CF8"/>
    <w:rsid w:val="00A41C49"/>
    <w:rsid w:val="00A74CB6"/>
    <w:rsid w:val="00AB24C1"/>
    <w:rsid w:val="00AB4444"/>
    <w:rsid w:val="00AC6E1D"/>
    <w:rsid w:val="00B30D63"/>
    <w:rsid w:val="00B501EE"/>
    <w:rsid w:val="00B771B3"/>
    <w:rsid w:val="00C85296"/>
    <w:rsid w:val="00C85BEF"/>
    <w:rsid w:val="00CA42AC"/>
    <w:rsid w:val="00CC21DB"/>
    <w:rsid w:val="00D156D9"/>
    <w:rsid w:val="00D31894"/>
    <w:rsid w:val="00D671FB"/>
    <w:rsid w:val="00D81FC2"/>
    <w:rsid w:val="00DD0EC4"/>
    <w:rsid w:val="00E60A1F"/>
    <w:rsid w:val="00F26226"/>
    <w:rsid w:val="00FA3990"/>
    <w:rsid w:val="00FD568E"/>
    <w:rsid w:val="00FE24FB"/>
    <w:rsid w:val="00FE5188"/>
    <w:rsid w:val="00FE743A"/>
    <w:rsid w:val="3CFAFCCF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yle="mso-position-horizontal-relative:margin">
      <o:colormru v:ext="edit" colors="#40a6be,#b4dce6,#98cfdc,#ff7d26,#ff9d5b"/>
    </o:shapedefaults>
    <o:shapelayout v:ext="edit">
      <o:idmap v:ext="edit" data="1"/>
      <o:rules v:ext="edit">
        <o:r id="V:Rule1" type="connector" idref="#_x0000_s1173"/>
        <o:r id="V:Rule2" type="connector" idref="#_x0000_s1172"/>
        <o:r id="V:Rule3" type="connector" idref="#_x0000_s1174"/>
        <o:r id="V:Rule4" type="connector" idref="#_x0000_s1188"/>
        <o:r id="V:Rule5" type="connector" idref="#_x0000_s1189"/>
        <o:r id="V:Rule6" type="connector" idref="#_x0000_s1190"/>
        <o:r id="V:Rule7" type="connector" idref="#_x0000_s1191"/>
      </o:rules>
    </o:shapelayout>
  </w:shapeDefaults>
  <w:doNotEmbedSmartTags/>
  <w:decimalSymbol w:val="."/>
  <w:listSeparator w:val=","/>
  <w15:chartTrackingRefBased/>
  <w15:docId w15:val="{D2F81E72-7EA5-48EF-BB10-3122D5EAA0D4}"/>
  <w14:docId w14:val="4A84332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entury Schoolbook" w:hAnsi="Century Schoolbook" w:eastAsia="Century Schoolbook" w:cs="Century Schoolbook"/>
        <w:lang w:val="pt-B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9" w:semiHidden="1" w:unhideWhenUsed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uiPriority="5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4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semiHidden="1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uiPriority="0" w:semiHidden="1"/>
    <w:lsdException w:name="List Paragraph" w:uiPriority="39" w:semiHidden="1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styleId="ListacomMarcadores" w:customStyle="1">
    <w:name w:val="Lista com Marcadores"/>
    <w:uiPriority w:val="99"/>
    <w:rsid w:val="009C3B99"/>
    <w:pPr>
      <w:numPr>
        <w:numId w:val="2"/>
      </w:numPr>
    </w:pPr>
  </w:style>
  <w:style w:type="paragraph" w:styleId="EndereodoRemetente" w:customStyle="1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styleId="CabealhoChar" w:customStyle="1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styleId="RodapChar" w:customStyle="1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styleId="SaudaoChar" w:customStyle="1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styleId="Assunto" w:customStyle="1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styleId="EndereodoDestinatrio" w:customStyle="1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styleId="EncerramentoChar" w:customStyle="1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styleId="Ttulo1Char" w:customStyle="1">
    <w:name w:val="Título 1 Char"/>
    <w:link w:val="Ttulo1"/>
    <w:uiPriority w:val="9"/>
    <w:semiHidden/>
    <w:rsid w:val="009C3B99"/>
    <w:rPr>
      <w:rFonts w:ascii="Century Schoolbook" w:hAnsi="Century Schoolbook" w:eastAsia="Times New Roman" w:cs="Times New Roman"/>
      <w:smallCaps/>
      <w:color w:val="414751"/>
      <w:spacing w:val="5"/>
      <w:sz w:val="32"/>
      <w:szCs w:val="32"/>
    </w:rPr>
  </w:style>
  <w:style w:type="character" w:styleId="Ttulo2Char" w:customStyle="1">
    <w:name w:val="Título 2 Char"/>
    <w:link w:val="Ttulo2"/>
    <w:uiPriority w:val="9"/>
    <w:semiHidden/>
    <w:rsid w:val="009C3B99"/>
    <w:rPr>
      <w:rFonts w:ascii="Century Schoolbook" w:hAnsi="Century Schoolbook" w:eastAsia="Times New Roman" w:cs="Times New Roman"/>
      <w:color w:val="414751"/>
      <w:sz w:val="28"/>
      <w:szCs w:val="28"/>
    </w:rPr>
  </w:style>
  <w:style w:type="character" w:styleId="Ttulo3Char" w:customStyle="1">
    <w:name w:val="Título 3 Char"/>
    <w:link w:val="Ttulo3"/>
    <w:uiPriority w:val="9"/>
    <w:semiHidden/>
    <w:rsid w:val="009C3B99"/>
    <w:rPr>
      <w:rFonts w:ascii="Century Schoolbook" w:hAnsi="Century Schoolbook" w:eastAsia="Times New Roman" w:cs="Times New Roman"/>
      <w:color w:val="414751"/>
      <w:spacing w:val="5"/>
      <w:sz w:val="24"/>
      <w:szCs w:val="24"/>
    </w:rPr>
  </w:style>
  <w:style w:type="character" w:styleId="Ttulo4Char" w:customStyle="1">
    <w:name w:val="Título 4 Char"/>
    <w:link w:val="Ttulo4"/>
    <w:uiPriority w:val="9"/>
    <w:semiHidden/>
    <w:rsid w:val="009C3B99"/>
    <w:rPr>
      <w:rFonts w:ascii="Century Schoolbook" w:hAnsi="Century Schoolbook" w:eastAsia="Times New Roman" w:cs="Times New Roman"/>
      <w:color w:val="E65B01"/>
    </w:rPr>
  </w:style>
  <w:style w:type="character" w:styleId="Ttulo5Char" w:customStyle="1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styleId="Ttulo6Char" w:customStyle="1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styleId="Ttulo7Char" w:customStyle="1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styleId="Ttulo8Char" w:customStyle="1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styleId="Ttulo9Char" w:customStyle="1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styleId="CitaoChar" w:customStyle="1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color="FE8637" w:sz="4" w:space="4"/>
      </w:pBdr>
      <w:spacing w:line="300" w:lineRule="auto"/>
      <w:ind w:left="936" w:right="936"/>
    </w:pPr>
    <w:rPr>
      <w:i w:val="0"/>
      <w:iCs w:val="0"/>
      <w:color w:val="E65B01"/>
    </w:rPr>
  </w:style>
  <w:style w:type="character" w:styleId="CitaoIntensaChar" w:customStyle="1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styleId="ListaNumerada" w:customStyle="1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styleId="SubttuloChar" w:customStyle="1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styleId="TtuloChar" w:customStyle="1">
    <w:name w:val="Título Char"/>
    <w:link w:val="Ttulo"/>
    <w:uiPriority w:val="10"/>
    <w:rsid w:val="009C3B99"/>
    <w:rPr>
      <w:rFonts w:ascii="Century Schoolbook" w:hAnsi="Century Schoolbook" w:eastAsia="Times New Roman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styleId="BarraLateral" w:customStyle="1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styleId="TextodebaloChar" w:customStyle="1">
    <w:name w:val="Texto de balão Char"/>
    <w:link w:val="Textodebalo"/>
    <w:uiPriority w:val="99"/>
    <w:semiHidden/>
    <w:rsid w:val="009C3B99"/>
    <w:rPr>
      <w:rFonts w:hAnsi="Tahoma" w:eastAsia="Times New Roman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styleId="EndereodoRemetente0" w:customStyle="1">
    <w:name w:val="Endereço do Remetente0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styleId="DataChar" w:customStyle="1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styleId="AssinaturaChar" w:customStyle="1">
    <w:name w:val="Assinatura Char"/>
    <w:link w:val="Assinatura"/>
    <w:uiPriority w:val="99"/>
    <w:rsid w:val="009C3B99"/>
    <w:rPr>
      <w:color w:val="414751"/>
      <w:sz w:val="20"/>
    </w:rPr>
  </w:style>
  <w:style w:type="paragraph" w:styleId="NomedoDestinatrio" w:customStyle="1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styleId="Marcador1" w:customStyle="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styleId="Marcador2" w:customStyle="1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styleId="NomedaEmpresa" w:customStyle="1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styleId="Seo" w:customStyle="1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ubseo" w:customStyle="1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microsoft.com/office/2011/relationships/people" Target="/word/people.xml" Id="Rfbc339d74e22466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OrielLetter.Dotx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Klaudia Lucas</dc:creator>
  <keywords/>
  <lastModifiedBy>Claudia Barbosa</lastModifiedBy>
  <revision>5</revision>
  <lastPrinted>2017-03-16T12:10:00.0000000Z</lastPrinted>
  <dcterms:created xsi:type="dcterms:W3CDTF">2018-02-07T01:54:00.0000000Z</dcterms:created>
  <dcterms:modified xsi:type="dcterms:W3CDTF">2018-02-07T02:06:08.1450916Z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