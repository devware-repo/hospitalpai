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5"/>
        <w:gridCol w:w="4536"/>
      </w:tblGrid>
      <w:tr w:rsidR="00820FB1" w:rsidRPr="004A5261">
        <w:tc>
          <w:tcPr>
            <w:tcW w:w="45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0FB1" w:rsidRPr="004A5261" w:rsidRDefault="00A87C51">
            <w:pPr>
              <w:pStyle w:val="NomePessoal"/>
              <w:spacing w:line="240" w:lineRule="auto"/>
            </w:pPr>
            <w:r w:rsidRPr="004A5261">
              <w:t xml:space="preserve">Ludmilla Cardoso </w:t>
            </w:r>
            <w:r w:rsidR="00530F9B" w:rsidRPr="004A5261">
              <w:t>Macêdo</w:t>
            </w:r>
          </w:p>
          <w:p w:rsidR="00820FB1" w:rsidRPr="004A5261" w:rsidRDefault="00820FB1">
            <w:pPr>
              <w:pStyle w:val="SemEspaamento"/>
            </w:pPr>
          </w:p>
          <w:p w:rsidR="00820FB1" w:rsidRPr="004A5261" w:rsidRDefault="00530F9B">
            <w:pPr>
              <w:pStyle w:val="SemEspaamento"/>
              <w:rPr>
                <w:sz w:val="32"/>
              </w:rPr>
            </w:pPr>
            <w:r w:rsidRPr="004A5261">
              <w:rPr>
                <w:sz w:val="32"/>
              </w:rPr>
              <w:t>2</w:t>
            </w:r>
            <w:r w:rsidR="004D2EA9">
              <w:rPr>
                <w:sz w:val="32"/>
              </w:rPr>
              <w:t>8</w:t>
            </w:r>
            <w:r w:rsidR="00A87C51" w:rsidRPr="004A5261">
              <w:rPr>
                <w:sz w:val="32"/>
              </w:rPr>
              <w:t xml:space="preserve"> Anos</w:t>
            </w:r>
          </w:p>
          <w:p w:rsidR="00820FB1" w:rsidRPr="004A5261" w:rsidRDefault="00A87C51">
            <w:pPr>
              <w:pStyle w:val="SemEspaamento"/>
              <w:rPr>
                <w:sz w:val="32"/>
              </w:rPr>
            </w:pPr>
            <w:r w:rsidRPr="004A5261">
              <w:rPr>
                <w:sz w:val="32"/>
              </w:rPr>
              <w:t>Cristã</w:t>
            </w:r>
          </w:p>
          <w:p w:rsidR="00820FB1" w:rsidRPr="004A5261" w:rsidRDefault="00530F9B">
            <w:pPr>
              <w:pStyle w:val="SemEspaamento"/>
              <w:rPr>
                <w:sz w:val="32"/>
              </w:rPr>
            </w:pPr>
            <w:r w:rsidRPr="004A5261">
              <w:rPr>
                <w:sz w:val="32"/>
              </w:rPr>
              <w:t>Casada</w:t>
            </w:r>
          </w:p>
          <w:p w:rsidR="00CD13DD" w:rsidRPr="004A5261" w:rsidRDefault="00CD13DD">
            <w:pPr>
              <w:pStyle w:val="SemEspaamento"/>
              <w:rPr>
                <w:sz w:val="32"/>
              </w:rPr>
            </w:pPr>
            <w:r w:rsidRPr="004A5261">
              <w:rPr>
                <w:sz w:val="32"/>
              </w:rPr>
              <w:t>Sem filhos</w:t>
            </w:r>
          </w:p>
          <w:p w:rsidR="00820FB1" w:rsidRPr="004A5261" w:rsidRDefault="00530F9B">
            <w:pPr>
              <w:pStyle w:val="SemEspaamento"/>
              <w:rPr>
                <w:sz w:val="32"/>
              </w:rPr>
            </w:pPr>
            <w:r w:rsidRPr="004A5261">
              <w:rPr>
                <w:sz w:val="32"/>
              </w:rPr>
              <w:t>Gama</w:t>
            </w:r>
            <w:r w:rsidR="00A87C51" w:rsidRPr="004A5261">
              <w:rPr>
                <w:sz w:val="32"/>
              </w:rPr>
              <w:t xml:space="preserve"> </w:t>
            </w:r>
            <w:r w:rsidR="004A5261" w:rsidRPr="004A5261">
              <w:rPr>
                <w:sz w:val="32"/>
              </w:rPr>
              <w:t>–</w:t>
            </w:r>
            <w:r w:rsidR="00A87C51" w:rsidRPr="004A5261">
              <w:rPr>
                <w:sz w:val="32"/>
              </w:rPr>
              <w:t xml:space="preserve"> DF</w:t>
            </w:r>
          </w:p>
          <w:p w:rsidR="004A5261" w:rsidRPr="004A5261" w:rsidRDefault="004A5261">
            <w:pPr>
              <w:pStyle w:val="SemEspaamento"/>
              <w:rPr>
                <w:sz w:val="32"/>
              </w:rPr>
            </w:pPr>
            <w:r w:rsidRPr="004A5261">
              <w:rPr>
                <w:sz w:val="32"/>
              </w:rPr>
              <w:t>(61)98281 5111 ou (61) 99924 2237</w:t>
            </w:r>
          </w:p>
          <w:p w:rsidR="00820FB1" w:rsidRPr="004A5261" w:rsidRDefault="004A5261">
            <w:pPr>
              <w:pStyle w:val="SemEspaamento"/>
              <w:rPr>
                <w:sz w:val="32"/>
              </w:rPr>
            </w:pPr>
            <w:r w:rsidRPr="004A5261">
              <w:rPr>
                <w:sz w:val="32"/>
              </w:rPr>
              <w:t>ludmilla.cardoso.enf@gmail.com</w:t>
            </w:r>
          </w:p>
          <w:p w:rsidR="004A5261" w:rsidRPr="004A5261" w:rsidRDefault="004A5261">
            <w:pPr>
              <w:pStyle w:val="SemEspaamento"/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0FB1" w:rsidRPr="004A5261" w:rsidRDefault="0087224B">
            <w:pPr>
              <w:pStyle w:val="SemEspaamento"/>
              <w:jc w:val="right"/>
            </w:pPr>
            <w:bookmarkStart w:id="0" w:name="_GoBack"/>
            <w:bookmarkEnd w:id="0"/>
            <w:r w:rsidRPr="004A5261">
              <w:rPr>
                <w:noProof/>
                <w:sz w:val="32"/>
              </w:rPr>
              <w:drawing>
                <wp:inline distT="0" distB="0" distL="0" distR="0" wp14:anchorId="621F6C82" wp14:editId="6A9294E2">
                  <wp:extent cx="872083" cy="1437586"/>
                  <wp:effectExtent l="0" t="0" r="444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m títul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083" cy="143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0F9B" w:rsidRPr="004A5261" w:rsidRDefault="00530F9B" w:rsidP="00530F9B">
      <w:pPr>
        <w:pStyle w:val="Seo"/>
        <w:rPr>
          <w:sz w:val="36"/>
        </w:rPr>
      </w:pPr>
      <w:r w:rsidRPr="004A5261">
        <w:rPr>
          <w:sz w:val="36"/>
        </w:rPr>
        <w:t>Objetivo</w:t>
      </w:r>
    </w:p>
    <w:p w:rsidR="00820FB1" w:rsidRPr="004A5261" w:rsidRDefault="00530F9B">
      <w:pPr>
        <w:pStyle w:val="TextodaSubseo"/>
        <w:rPr>
          <w:sz w:val="32"/>
        </w:rPr>
      </w:pPr>
      <w:r w:rsidRPr="004A5261">
        <w:rPr>
          <w:sz w:val="32"/>
        </w:rPr>
        <w:t>Entrar para o quadro de</w:t>
      </w:r>
      <w:r w:rsidR="00DF7271" w:rsidRPr="004A5261">
        <w:rPr>
          <w:sz w:val="32"/>
        </w:rPr>
        <w:t xml:space="preserve"> funcionários como</w:t>
      </w:r>
      <w:r w:rsidRPr="004A5261">
        <w:rPr>
          <w:sz w:val="32"/>
        </w:rPr>
        <w:t xml:space="preserve"> </w:t>
      </w:r>
      <w:r w:rsidR="0047122E" w:rsidRPr="004A5261">
        <w:rPr>
          <w:sz w:val="32"/>
        </w:rPr>
        <w:t>enfermeir</w:t>
      </w:r>
      <w:r w:rsidR="00DF7271" w:rsidRPr="004A5261">
        <w:rPr>
          <w:sz w:val="32"/>
        </w:rPr>
        <w:t>a</w:t>
      </w:r>
      <w:r w:rsidR="0047122E" w:rsidRPr="004A5261">
        <w:rPr>
          <w:sz w:val="32"/>
        </w:rPr>
        <w:t xml:space="preserve"> </w:t>
      </w:r>
      <w:r w:rsidR="0088038A">
        <w:rPr>
          <w:sz w:val="32"/>
        </w:rPr>
        <w:t>júnior/trainee.</w:t>
      </w:r>
    </w:p>
    <w:p w:rsidR="00820FB1" w:rsidRPr="004A5261" w:rsidRDefault="00A87C51">
      <w:pPr>
        <w:pStyle w:val="Seo"/>
        <w:rPr>
          <w:sz w:val="36"/>
        </w:rPr>
      </w:pPr>
      <w:r w:rsidRPr="004A5261">
        <w:rPr>
          <w:sz w:val="36"/>
        </w:rPr>
        <w:t>Formação</w:t>
      </w:r>
    </w:p>
    <w:p w:rsidR="00820FB1" w:rsidRPr="004A5261" w:rsidRDefault="0047122E">
      <w:pPr>
        <w:pStyle w:val="Subseo"/>
        <w:outlineLvl w:val="9"/>
        <w:rPr>
          <w:rFonts w:ascii="Perpetua" w:hAnsi="Perpetua"/>
          <w:b w:val="0"/>
          <w:color w:val="auto"/>
          <w:sz w:val="32"/>
        </w:rPr>
      </w:pPr>
      <w:r w:rsidRPr="004A5261">
        <w:rPr>
          <w:rFonts w:ascii="Perpetua" w:hAnsi="Perpetua"/>
          <w:b w:val="0"/>
          <w:color w:val="auto"/>
          <w:sz w:val="32"/>
        </w:rPr>
        <w:t>Bacharelado em Enfermagem (5 anos – Faculdade LS) – junho 2018</w:t>
      </w:r>
    </w:p>
    <w:p w:rsidR="00820FB1" w:rsidRPr="004A5261" w:rsidRDefault="00A87C51">
      <w:pPr>
        <w:pStyle w:val="Seo"/>
        <w:rPr>
          <w:sz w:val="36"/>
        </w:rPr>
      </w:pPr>
      <w:r w:rsidRPr="004A5261">
        <w:rPr>
          <w:sz w:val="36"/>
        </w:rPr>
        <w:t>Experiência</w:t>
      </w:r>
    </w:p>
    <w:p w:rsidR="004A5261" w:rsidRPr="004A5261" w:rsidRDefault="0047122E" w:rsidP="0047122E">
      <w:pPr>
        <w:rPr>
          <w:sz w:val="32"/>
        </w:rPr>
      </w:pPr>
      <w:r w:rsidRPr="004A5261">
        <w:rPr>
          <w:sz w:val="32"/>
        </w:rPr>
        <w:t>Estágio supervisionado pela faculdade (880 horas)</w:t>
      </w:r>
    </w:p>
    <w:p w:rsidR="00820FB1" w:rsidRPr="004A5261" w:rsidRDefault="00A87C51">
      <w:pPr>
        <w:pStyle w:val="Seo"/>
        <w:rPr>
          <w:sz w:val="36"/>
        </w:rPr>
      </w:pPr>
      <w:r w:rsidRPr="004A5261">
        <w:rPr>
          <w:sz w:val="36"/>
        </w:rPr>
        <w:t>Qualificações</w:t>
      </w:r>
    </w:p>
    <w:p w:rsidR="00820FB1" w:rsidRPr="004A5261" w:rsidRDefault="00A87C51">
      <w:pPr>
        <w:pStyle w:val="Commarcadores"/>
        <w:rPr>
          <w:sz w:val="32"/>
        </w:rPr>
      </w:pPr>
      <w:r w:rsidRPr="004A5261">
        <w:rPr>
          <w:sz w:val="32"/>
        </w:rPr>
        <w:t xml:space="preserve">Curso de atendimento ao </w:t>
      </w:r>
      <w:r w:rsidR="0047122E" w:rsidRPr="004A5261">
        <w:rPr>
          <w:sz w:val="32"/>
        </w:rPr>
        <w:t>público</w:t>
      </w:r>
      <w:r w:rsidRPr="004A5261">
        <w:rPr>
          <w:sz w:val="32"/>
        </w:rPr>
        <w:t xml:space="preserve"> (oferecido pela empresa TIM-S</w:t>
      </w:r>
      <w:r w:rsidR="0047122E" w:rsidRPr="004A5261">
        <w:rPr>
          <w:sz w:val="32"/>
        </w:rPr>
        <w:t>A</w:t>
      </w:r>
      <w:r w:rsidRPr="004A5261">
        <w:rPr>
          <w:sz w:val="32"/>
        </w:rPr>
        <w:t>)</w:t>
      </w:r>
      <w:r w:rsidR="00166BCC" w:rsidRPr="004A5261">
        <w:rPr>
          <w:sz w:val="32"/>
        </w:rPr>
        <w:t>;</w:t>
      </w:r>
    </w:p>
    <w:p w:rsidR="00166BCC" w:rsidRDefault="00166BCC">
      <w:pPr>
        <w:pStyle w:val="Commarcadores"/>
        <w:rPr>
          <w:sz w:val="32"/>
        </w:rPr>
      </w:pPr>
      <w:r w:rsidRPr="004A5261">
        <w:rPr>
          <w:sz w:val="32"/>
        </w:rPr>
        <w:t>Curso (Qualidade e segurança em saúde – gestão de risco);</w:t>
      </w:r>
    </w:p>
    <w:p w:rsidR="00C31546" w:rsidRPr="004A5261" w:rsidRDefault="00C31546">
      <w:pPr>
        <w:pStyle w:val="Commarcadores"/>
        <w:rPr>
          <w:sz w:val="32"/>
        </w:rPr>
      </w:pPr>
      <w:r>
        <w:rPr>
          <w:sz w:val="32"/>
        </w:rPr>
        <w:t>Curso de Atualização em feridas e coberturas (120 horas);</w:t>
      </w:r>
    </w:p>
    <w:p w:rsidR="00CD13DD" w:rsidRPr="004A5261" w:rsidRDefault="00166BCC" w:rsidP="00AE5B9C">
      <w:pPr>
        <w:pStyle w:val="Commarcadores"/>
        <w:rPr>
          <w:sz w:val="32"/>
        </w:rPr>
      </w:pPr>
      <w:r w:rsidRPr="004A5261">
        <w:rPr>
          <w:sz w:val="32"/>
        </w:rPr>
        <w:t xml:space="preserve">Palestra (A importância </w:t>
      </w:r>
      <w:proofErr w:type="gramStart"/>
      <w:r w:rsidRPr="004A5261">
        <w:rPr>
          <w:sz w:val="32"/>
        </w:rPr>
        <w:t>do</w:t>
      </w:r>
      <w:proofErr w:type="gramEnd"/>
      <w:r w:rsidRPr="004A5261">
        <w:rPr>
          <w:sz w:val="32"/>
        </w:rPr>
        <w:t xml:space="preserve"> enfermeiro desenvolver seu espiritual para ser um profissional de sucesso – carga horária – 10h);</w:t>
      </w:r>
    </w:p>
    <w:p w:rsidR="0047122E" w:rsidRDefault="00166BCC" w:rsidP="00AE5B9C">
      <w:pPr>
        <w:pStyle w:val="Commarcadores"/>
        <w:rPr>
          <w:sz w:val="32"/>
        </w:rPr>
      </w:pPr>
      <w:r w:rsidRPr="004A5261">
        <w:rPr>
          <w:sz w:val="32"/>
        </w:rPr>
        <w:t>Palestra (A dificuldade da implementação da SAE – Protocolo de Manchester – carga horária – 10h);</w:t>
      </w:r>
    </w:p>
    <w:p w:rsidR="00C31546" w:rsidRPr="004A5261" w:rsidRDefault="00C31546" w:rsidP="00C31546">
      <w:pPr>
        <w:pStyle w:val="Commarcadores"/>
        <w:rPr>
          <w:sz w:val="32"/>
          <w:lang w:val="en-US"/>
        </w:rPr>
      </w:pPr>
      <w:proofErr w:type="spellStart"/>
      <w:r w:rsidRPr="004A5261">
        <w:rPr>
          <w:sz w:val="32"/>
          <w:lang w:val="en-US"/>
        </w:rPr>
        <w:t>Inglês</w:t>
      </w:r>
      <w:proofErr w:type="spellEnd"/>
      <w:r w:rsidRPr="004A5261">
        <w:rPr>
          <w:sz w:val="32"/>
          <w:lang w:val="en-US"/>
        </w:rPr>
        <w:t xml:space="preserve"> </w:t>
      </w:r>
      <w:proofErr w:type="spellStart"/>
      <w:r w:rsidRPr="004A5261">
        <w:rPr>
          <w:sz w:val="32"/>
          <w:lang w:val="en-US"/>
        </w:rPr>
        <w:t>fluente</w:t>
      </w:r>
      <w:proofErr w:type="spellEnd"/>
      <w:r w:rsidRPr="004A5261">
        <w:rPr>
          <w:sz w:val="32"/>
          <w:lang w:val="en-US"/>
        </w:rPr>
        <w:t xml:space="preserve"> travelling</w:t>
      </w:r>
      <w:r>
        <w:rPr>
          <w:sz w:val="32"/>
          <w:lang w:val="en-US"/>
        </w:rPr>
        <w:t xml:space="preserve"> (basic conversation)</w:t>
      </w:r>
      <w:r w:rsidRPr="004A5261">
        <w:rPr>
          <w:sz w:val="32"/>
          <w:lang w:val="en-US"/>
        </w:rPr>
        <w:t xml:space="preserve"> – Up time Consultants 2012;</w:t>
      </w:r>
    </w:p>
    <w:p w:rsidR="00C31546" w:rsidRPr="004A5261" w:rsidRDefault="00C31546" w:rsidP="00C31546">
      <w:pPr>
        <w:pStyle w:val="Commarcadores"/>
        <w:rPr>
          <w:sz w:val="32"/>
        </w:rPr>
      </w:pPr>
      <w:r w:rsidRPr="004A5261">
        <w:rPr>
          <w:sz w:val="32"/>
        </w:rPr>
        <w:t>Excel – intermediário;</w:t>
      </w:r>
    </w:p>
    <w:p w:rsidR="00C31546" w:rsidRPr="004A5261" w:rsidRDefault="00C31546" w:rsidP="00C31546">
      <w:pPr>
        <w:pStyle w:val="Commarcadores"/>
        <w:rPr>
          <w:sz w:val="32"/>
        </w:rPr>
      </w:pPr>
      <w:r w:rsidRPr="004A5261">
        <w:rPr>
          <w:sz w:val="32"/>
        </w:rPr>
        <w:t>Word – avançado;</w:t>
      </w:r>
    </w:p>
    <w:p w:rsidR="00C31546" w:rsidRPr="00C31546" w:rsidRDefault="00C31546" w:rsidP="00AE5B9C">
      <w:pPr>
        <w:pStyle w:val="Commarcadores"/>
        <w:rPr>
          <w:sz w:val="32"/>
        </w:rPr>
      </w:pPr>
      <w:r w:rsidRPr="00C31546">
        <w:rPr>
          <w:sz w:val="32"/>
        </w:rPr>
        <w:t>Power point – avançado;</w:t>
      </w:r>
    </w:p>
    <w:sectPr w:rsidR="00C31546" w:rsidRPr="00C31546" w:rsidSect="004A5261">
      <w:headerReference w:type="first" r:id="rId8"/>
      <w:footerReference w:type="first" r:id="rId9"/>
      <w:pgSz w:w="11907" w:h="16839" w:code="9"/>
      <w:pgMar w:top="1418" w:right="1418" w:bottom="1418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D8B" w:rsidRDefault="005E2D8B">
      <w:pPr>
        <w:spacing w:after="0" w:line="240" w:lineRule="auto"/>
      </w:pPr>
      <w:r>
        <w:separator/>
      </w:r>
    </w:p>
  </w:endnote>
  <w:endnote w:type="continuationSeparator" w:id="0">
    <w:p w:rsidR="005E2D8B" w:rsidRDefault="005E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37E" w:rsidRDefault="00A87C5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3"/>
              <wp:effectExtent l="0" t="0" r="17145" b="14607"/>
              <wp:wrapNone/>
              <wp:docPr id="2" name="Auto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6605" cy="9434193"/>
                      </a:xfrm>
                      <a:custGeom>
                        <a:avLst>
                          <a:gd name="f0" fmla="val 869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10800"/>
                          <a:gd name="f11" fmla="val -2147483647"/>
                          <a:gd name="f12" fmla="val 2147483647"/>
                          <a:gd name="f13" fmla="abs f4"/>
                          <a:gd name="f14" fmla="abs f5"/>
                          <a:gd name="f15" fmla="abs f6"/>
                          <a:gd name="f16" fmla="*/ f8 1 180"/>
                          <a:gd name="f17" fmla="pin 0 f0 10800"/>
                          <a:gd name="f18" fmla="+- 0 0 f2"/>
                          <a:gd name="f19" fmla="?: f13 f4 1"/>
                          <a:gd name="f20" fmla="?: f14 f5 1"/>
                          <a:gd name="f21" fmla="?: f15 f6 1"/>
                          <a:gd name="f22" fmla="*/ f9 f16 1"/>
                          <a:gd name="f23" fmla="+- f7 f17 0"/>
                          <a:gd name="f24" fmla="*/ f19 1 21600"/>
                          <a:gd name="f25" fmla="*/ f20 1 21600"/>
                          <a:gd name="f26" fmla="*/ 21600 f19 1"/>
                          <a:gd name="f27" fmla="*/ 21600 f20 1"/>
                          <a:gd name="f28" fmla="+- 0 0 f22"/>
                          <a:gd name="f29" fmla="min f25 f24"/>
                          <a:gd name="f30" fmla="*/ f26 1 f21"/>
                          <a:gd name="f31" fmla="*/ f27 1 f21"/>
                          <a:gd name="f32" fmla="*/ f28 f1 1"/>
                          <a:gd name="f33" fmla="*/ f32 1 f8"/>
                          <a:gd name="f34" fmla="+- f31 0 f17"/>
                          <a:gd name="f35" fmla="+- f30 0 f17"/>
                          <a:gd name="f36" fmla="*/ f17 f29 1"/>
                          <a:gd name="f37" fmla="*/ f7 f29 1"/>
                          <a:gd name="f38" fmla="*/ f23 f29 1"/>
                          <a:gd name="f39" fmla="*/ f31 f29 1"/>
                          <a:gd name="f40" fmla="*/ f30 f29 1"/>
                          <a:gd name="f41" fmla="+- f33 0 f2"/>
                          <a:gd name="f42" fmla="+- f37 0 f38"/>
                          <a:gd name="f43" fmla="+- f38 0 f37"/>
                          <a:gd name="f44" fmla="*/ f34 f29 1"/>
                          <a:gd name="f45" fmla="*/ f35 f29 1"/>
                          <a:gd name="f46" fmla="cos 1 f41"/>
                          <a:gd name="f47" fmla="abs f42"/>
                          <a:gd name="f48" fmla="abs f43"/>
                          <a:gd name="f49" fmla="?: f42 f18 f2"/>
                          <a:gd name="f50" fmla="?: f42 f2 f18"/>
                          <a:gd name="f51" fmla="?: f42 f3 f2"/>
                          <a:gd name="f52" fmla="?: f42 f2 f3"/>
                          <a:gd name="f53" fmla="+- f39 0 f44"/>
                          <a:gd name="f54" fmla="?: f43 f18 f2"/>
                          <a:gd name="f55" fmla="?: f43 f2 f18"/>
                          <a:gd name="f56" fmla="+- f40 0 f45"/>
                          <a:gd name="f57" fmla="+- f44 0 f39"/>
                          <a:gd name="f58" fmla="+- f45 0 f40"/>
                          <a:gd name="f59" fmla="?: f42 0 f1"/>
                          <a:gd name="f60" fmla="?: f42 f1 0"/>
                          <a:gd name="f61" fmla="+- 0 0 f46"/>
                          <a:gd name="f62" fmla="?: f42 f52 f51"/>
                          <a:gd name="f63" fmla="?: f42 f51 f52"/>
                          <a:gd name="f64" fmla="?: f43 f50 f49"/>
                          <a:gd name="f65" fmla="abs f53"/>
                          <a:gd name="f66" fmla="?: f53 0 f1"/>
                          <a:gd name="f67" fmla="?: f53 f1 0"/>
                          <a:gd name="f68" fmla="?: f53 f54 f55"/>
                          <a:gd name="f69" fmla="abs f56"/>
                          <a:gd name="f70" fmla="abs f57"/>
                          <a:gd name="f71" fmla="?: f56 f18 f2"/>
                          <a:gd name="f72" fmla="?: f56 f2 f18"/>
                          <a:gd name="f73" fmla="?: f56 f3 f2"/>
                          <a:gd name="f74" fmla="?: f56 f2 f3"/>
                          <a:gd name="f75" fmla="abs f58"/>
                          <a:gd name="f76" fmla="?: f58 f18 f2"/>
                          <a:gd name="f77" fmla="?: f58 f2 f18"/>
                          <a:gd name="f78" fmla="?: f58 f60 f59"/>
                          <a:gd name="f79" fmla="?: f58 f59 f60"/>
                          <a:gd name="f80" fmla="*/ f17 f61 1"/>
                          <a:gd name="f81" fmla="?: f43 f63 f62"/>
                          <a:gd name="f82" fmla="?: f43 f67 f66"/>
                          <a:gd name="f83" fmla="?: f43 f66 f67"/>
                          <a:gd name="f84" fmla="?: f56 f74 f73"/>
                          <a:gd name="f85" fmla="?: f56 f73 f74"/>
                          <a:gd name="f86" fmla="?: f57 f72 f71"/>
                          <a:gd name="f87" fmla="?: f42 f78 f79"/>
                          <a:gd name="f88" fmla="?: f42 f76 f77"/>
                          <a:gd name="f89" fmla="*/ f80 3163 1"/>
                          <a:gd name="f90" fmla="?: f53 f82 f83"/>
                          <a:gd name="f91" fmla="?: f57 f85 f84"/>
                          <a:gd name="f92" fmla="*/ f89 1 7636"/>
                          <a:gd name="f93" fmla="+- f7 f92 0"/>
                          <a:gd name="f94" fmla="+- f30 0 f92"/>
                          <a:gd name="f95" fmla="+- f31 0 f92"/>
                          <a:gd name="f96" fmla="*/ f93 f29 1"/>
                          <a:gd name="f97" fmla="*/ f94 f29 1"/>
                          <a:gd name="f98" fmla="*/ f95 f29 1"/>
                        </a:gdLst>
                        <a:ahLst>
                          <a:ahXY gdRefX="f0" minX="f7" maxX="f10">
                            <a:pos x="f36" y="f37"/>
                          </a:ahXY>
                        </a:ahLst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96" t="f96" r="f97" b="f98"/>
                        <a:pathLst>
                          <a:path>
                            <a:moveTo>
                              <a:pt x="f38" y="f37"/>
                            </a:moveTo>
                            <a:arcTo wR="f47" hR="f48" stAng="f81" swAng="f64"/>
                            <a:lnTo>
                              <a:pt x="f37" y="f44"/>
                            </a:lnTo>
                            <a:arcTo wR="f48" hR="f65" stAng="f90" swAng="f68"/>
                            <a:lnTo>
                              <a:pt x="f45" y="f39"/>
                            </a:lnTo>
                            <a:arcTo wR="f69" hR="f70" stAng="f91" swAng="f86"/>
                            <a:lnTo>
                              <a:pt x="f40" y="f38"/>
                            </a:lnTo>
                            <a:arcTo wR="f75" hR="f47" stAng="f87" swAng="f88"/>
                            <a:close/>
                          </a:path>
                        </a:pathLst>
                      </a:custGeom>
                      <a:noFill/>
                      <a:ln w="12701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A4AB90A" id="AutoForma 24" o:spid="_x0000_s1026" style="position:absolute;margin-left:0;margin-top:0;width:561.15pt;height:742.85pt;z-index:25166233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top" coordsize="7126605,943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" path="m286714,at,,573428,573428,286714,,,286714l,9147479at,8860765,573428,9434193,,9147479,286714,9434193l6839891,9434193at6553177,8860765,7126605,9434193,6839891,9434193,7126605,9147479l7126605,286714at6553177,,7126605,573428,7126605,286714,6839891,l286714,xe" filled="f" strokeweight=".35281mm">
              <v:path arrowok="t" o:connecttype="custom" o:connectlocs="3563303,0;7126605,4717097;3563303,9434193;0,4717097" o:connectangles="270,0,90,180" textboxrect="83978,83978,7042627,9350215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0695" cy="520695"/>
              <wp:effectExtent l="0" t="0" r="0" b="0"/>
              <wp:wrapNone/>
              <wp:docPr id="3" name="Oval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695" cy="520695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val f7"/>
                          <a:gd name="f15" fmla="+- 2700000 f2 0"/>
                          <a:gd name="f16" fmla="*/ f9 f1 1"/>
                          <a:gd name="f17" fmla="*/ f10 f1 1"/>
                          <a:gd name="f18" fmla="?: f11 f4 1"/>
                          <a:gd name="f19" fmla="?: f12 f5 1"/>
                          <a:gd name="f20" fmla="?: f13 f6 1"/>
                          <a:gd name="f21" fmla="*/ f15 f8 1"/>
                          <a:gd name="f22" fmla="*/ f16 1 f3"/>
                          <a:gd name="f23" fmla="*/ f17 1 f3"/>
                          <a:gd name="f24" fmla="*/ f18 1 21600"/>
                          <a:gd name="f25" fmla="*/ f19 1 21600"/>
                          <a:gd name="f26" fmla="*/ 21600 f18 1"/>
                          <a:gd name="f27" fmla="*/ 21600 f19 1"/>
                          <a:gd name="f28" fmla="*/ f21 1 f1"/>
                          <a:gd name="f29" fmla="+- f22 0 f2"/>
                          <a:gd name="f30" fmla="+- f23 0 f2"/>
                          <a:gd name="f31" fmla="min f25 f24"/>
                          <a:gd name="f32" fmla="*/ f26 1 f20"/>
                          <a:gd name="f33" fmla="*/ f27 1 f20"/>
                          <a:gd name="f34" fmla="+- 0 0 f28"/>
                          <a:gd name="f35" fmla="val f32"/>
                          <a:gd name="f36" fmla="val f33"/>
                          <a:gd name="f37" fmla="+- 0 0 f34"/>
                          <a:gd name="f38" fmla="*/ f14 f31 1"/>
                          <a:gd name="f39" fmla="+- f36 0 f14"/>
                          <a:gd name="f40" fmla="+- f35 0 f14"/>
                          <a:gd name="f41" fmla="*/ f37 f1 1"/>
                          <a:gd name="f42" fmla="*/ f39 1 2"/>
                          <a:gd name="f43" fmla="*/ f40 1 2"/>
                          <a:gd name="f44" fmla="*/ f41 1 f8"/>
                          <a:gd name="f45" fmla="+- f14 f42 0"/>
                          <a:gd name="f46" fmla="+- f14 f43 0"/>
                          <a:gd name="f47" fmla="+- f44 0 f2"/>
                          <a:gd name="f48" fmla="*/ f43 f31 1"/>
                          <a:gd name="f49" fmla="*/ f42 f31 1"/>
                          <a:gd name="f50" fmla="cos 1 f47"/>
                          <a:gd name="f51" fmla="sin 1 f47"/>
                          <a:gd name="f52" fmla="*/ f45 f31 1"/>
                          <a:gd name="f53" fmla="+- 0 0 f50"/>
                          <a:gd name="f54" fmla="+- 0 0 f51"/>
                          <a:gd name="f55" fmla="+- 0 0 f53"/>
                          <a:gd name="f56" fmla="+- 0 0 f54"/>
                          <a:gd name="f57" fmla="*/ f55 f43 1"/>
                          <a:gd name="f58" fmla="*/ f56 f42 1"/>
                          <a:gd name="f59" fmla="+- f46 0 f57"/>
                          <a:gd name="f60" fmla="+- f46 f57 0"/>
                          <a:gd name="f61" fmla="+- f45 0 f58"/>
                          <a:gd name="f62" fmla="+- f45 f58 0"/>
                          <a:gd name="f63" fmla="*/ f59 f31 1"/>
                          <a:gd name="f64" fmla="*/ f61 f31 1"/>
                          <a:gd name="f65" fmla="*/ f60 f31 1"/>
                          <a:gd name="f66" fmla="*/ f62 f3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9">
                            <a:pos x="f63" y="f64"/>
                          </a:cxn>
                          <a:cxn ang="f30">
                            <a:pos x="f63" y="f66"/>
                          </a:cxn>
                          <a:cxn ang="f30">
                            <a:pos x="f65" y="f66"/>
                          </a:cxn>
                          <a:cxn ang="f29">
                            <a:pos x="f65" y="f64"/>
                          </a:cxn>
                        </a:cxnLst>
                        <a:rect l="f63" t="f64" r="f65" b="f66"/>
                        <a:pathLst>
                          <a:path>
                            <a:moveTo>
                              <a:pt x="f38" y="f52"/>
                            </a:moveTo>
                            <a:arcTo wR="f48" hR="f49" stAng="f1" swAng="f0"/>
                            <a:close/>
                          </a:path>
                        </a:pathLst>
                      </a:custGeom>
                      <a:solidFill>
                        <a:srgbClr val="D34817"/>
                      </a:solidFill>
                      <a:ln>
                        <a:noFill/>
                        <a:prstDash val="solid"/>
                      </a:ln>
                    </wps:spPr>
                    <wps:txbx>
                      <w:txbxContent>
                        <w:p w:rsidR="007A037E" w:rsidRDefault="00ED2A34">
                          <w:pPr>
                            <w:pStyle w:val="SemEspaamento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ctr" anchorCtr="0" compatLnSpc="0"/>
                  </wps:wsp>
                </a:graphicData>
              </a:graphic>
            </wp:anchor>
          </w:drawing>
        </mc:Choice>
        <mc:Fallback>
          <w:pict>
            <v:shape id="Oval 21" o:spid="_x0000_s1026" style="position:absolute;margin-left:0;margin-top:0;width:41pt;height:4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20695,520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" adj="-11796480,,5400" path="m,260348at,,520696,520696,,260348,,260348xe" fillcolor="#d34817" stroked="f">
              <v:stroke joinstyle="miter"/>
              <v:formulas/>
              <v:path arrowok="t" o:connecttype="custom" o:connectlocs="260348,0;520695,260348;260348,520695;0,260348;76254,76254;76254,444441;444441,444441;444441,76254" o:connectangles="270,0,90,180,270,90,90,270" textboxrect="76254,76254,444441,444441"/>
              <v:textbox inset="0,0,0,0">
                <w:txbxContent>
                  <w:p w:rsidR="007A037E" w:rsidRDefault="005E2D8B">
                    <w:pPr>
                      <w:pStyle w:val="SemEspaamento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D8B" w:rsidRDefault="005E2D8B">
      <w:pPr>
        <w:spacing w:after="0" w:line="240" w:lineRule="auto"/>
      </w:pPr>
      <w:r>
        <w:separator/>
      </w:r>
    </w:p>
  </w:footnote>
  <w:footnote w:type="continuationSeparator" w:id="0">
    <w:p w:rsidR="005E2D8B" w:rsidRDefault="005E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37E" w:rsidRDefault="00A87C51">
    <w:pPr>
      <w:pStyle w:val="Cabealho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3"/>
              <wp:effectExtent l="0" t="0" r="17145" b="14607"/>
              <wp:wrapNone/>
              <wp:docPr id="1" name="AutoForm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6605" cy="9434193"/>
                      </a:xfrm>
                      <a:custGeom>
                        <a:avLst>
                          <a:gd name="f0" fmla="val 869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10800"/>
                          <a:gd name="f11" fmla="val -2147483647"/>
                          <a:gd name="f12" fmla="val 2147483647"/>
                          <a:gd name="f13" fmla="abs f4"/>
                          <a:gd name="f14" fmla="abs f5"/>
                          <a:gd name="f15" fmla="abs f6"/>
                          <a:gd name="f16" fmla="*/ f8 1 180"/>
                          <a:gd name="f17" fmla="pin 0 f0 10800"/>
                          <a:gd name="f18" fmla="+- 0 0 f2"/>
                          <a:gd name="f19" fmla="?: f13 f4 1"/>
                          <a:gd name="f20" fmla="?: f14 f5 1"/>
                          <a:gd name="f21" fmla="?: f15 f6 1"/>
                          <a:gd name="f22" fmla="*/ f9 f16 1"/>
                          <a:gd name="f23" fmla="+- f7 f17 0"/>
                          <a:gd name="f24" fmla="*/ f19 1 21600"/>
                          <a:gd name="f25" fmla="*/ f20 1 21600"/>
                          <a:gd name="f26" fmla="*/ 21600 f19 1"/>
                          <a:gd name="f27" fmla="*/ 21600 f20 1"/>
                          <a:gd name="f28" fmla="+- 0 0 f22"/>
                          <a:gd name="f29" fmla="min f25 f24"/>
                          <a:gd name="f30" fmla="*/ f26 1 f21"/>
                          <a:gd name="f31" fmla="*/ f27 1 f21"/>
                          <a:gd name="f32" fmla="*/ f28 f1 1"/>
                          <a:gd name="f33" fmla="*/ f32 1 f8"/>
                          <a:gd name="f34" fmla="+- f31 0 f17"/>
                          <a:gd name="f35" fmla="+- f30 0 f17"/>
                          <a:gd name="f36" fmla="*/ f17 f29 1"/>
                          <a:gd name="f37" fmla="*/ f7 f29 1"/>
                          <a:gd name="f38" fmla="*/ f23 f29 1"/>
                          <a:gd name="f39" fmla="*/ f31 f29 1"/>
                          <a:gd name="f40" fmla="*/ f30 f29 1"/>
                          <a:gd name="f41" fmla="+- f33 0 f2"/>
                          <a:gd name="f42" fmla="+- f37 0 f38"/>
                          <a:gd name="f43" fmla="+- f38 0 f37"/>
                          <a:gd name="f44" fmla="*/ f34 f29 1"/>
                          <a:gd name="f45" fmla="*/ f35 f29 1"/>
                          <a:gd name="f46" fmla="cos 1 f41"/>
                          <a:gd name="f47" fmla="abs f42"/>
                          <a:gd name="f48" fmla="abs f43"/>
                          <a:gd name="f49" fmla="?: f42 f18 f2"/>
                          <a:gd name="f50" fmla="?: f42 f2 f18"/>
                          <a:gd name="f51" fmla="?: f42 f3 f2"/>
                          <a:gd name="f52" fmla="?: f42 f2 f3"/>
                          <a:gd name="f53" fmla="+- f39 0 f44"/>
                          <a:gd name="f54" fmla="?: f43 f18 f2"/>
                          <a:gd name="f55" fmla="?: f43 f2 f18"/>
                          <a:gd name="f56" fmla="+- f40 0 f45"/>
                          <a:gd name="f57" fmla="+- f44 0 f39"/>
                          <a:gd name="f58" fmla="+- f45 0 f40"/>
                          <a:gd name="f59" fmla="?: f42 0 f1"/>
                          <a:gd name="f60" fmla="?: f42 f1 0"/>
                          <a:gd name="f61" fmla="+- 0 0 f46"/>
                          <a:gd name="f62" fmla="?: f42 f52 f51"/>
                          <a:gd name="f63" fmla="?: f42 f51 f52"/>
                          <a:gd name="f64" fmla="?: f43 f50 f49"/>
                          <a:gd name="f65" fmla="abs f53"/>
                          <a:gd name="f66" fmla="?: f53 0 f1"/>
                          <a:gd name="f67" fmla="?: f53 f1 0"/>
                          <a:gd name="f68" fmla="?: f53 f54 f55"/>
                          <a:gd name="f69" fmla="abs f56"/>
                          <a:gd name="f70" fmla="abs f57"/>
                          <a:gd name="f71" fmla="?: f56 f18 f2"/>
                          <a:gd name="f72" fmla="?: f56 f2 f18"/>
                          <a:gd name="f73" fmla="?: f56 f3 f2"/>
                          <a:gd name="f74" fmla="?: f56 f2 f3"/>
                          <a:gd name="f75" fmla="abs f58"/>
                          <a:gd name="f76" fmla="?: f58 f18 f2"/>
                          <a:gd name="f77" fmla="?: f58 f2 f18"/>
                          <a:gd name="f78" fmla="?: f58 f60 f59"/>
                          <a:gd name="f79" fmla="?: f58 f59 f60"/>
                          <a:gd name="f80" fmla="*/ f17 f61 1"/>
                          <a:gd name="f81" fmla="?: f43 f63 f62"/>
                          <a:gd name="f82" fmla="?: f43 f67 f66"/>
                          <a:gd name="f83" fmla="?: f43 f66 f67"/>
                          <a:gd name="f84" fmla="?: f56 f74 f73"/>
                          <a:gd name="f85" fmla="?: f56 f73 f74"/>
                          <a:gd name="f86" fmla="?: f57 f72 f71"/>
                          <a:gd name="f87" fmla="?: f42 f78 f79"/>
                          <a:gd name="f88" fmla="?: f42 f76 f77"/>
                          <a:gd name="f89" fmla="*/ f80 3163 1"/>
                          <a:gd name="f90" fmla="?: f53 f82 f83"/>
                          <a:gd name="f91" fmla="?: f57 f85 f84"/>
                          <a:gd name="f92" fmla="*/ f89 1 7636"/>
                          <a:gd name="f93" fmla="+- f7 f92 0"/>
                          <a:gd name="f94" fmla="+- f30 0 f92"/>
                          <a:gd name="f95" fmla="+- f31 0 f92"/>
                          <a:gd name="f96" fmla="*/ f93 f29 1"/>
                          <a:gd name="f97" fmla="*/ f94 f29 1"/>
                          <a:gd name="f98" fmla="*/ f95 f29 1"/>
                        </a:gdLst>
                        <a:ahLst>
                          <a:ahXY gdRefX="f0" minX="f7" maxX="f10">
                            <a:pos x="f36" y="f37"/>
                          </a:ahXY>
                        </a:ahLst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96" t="f96" r="f97" b="f98"/>
                        <a:pathLst>
                          <a:path>
                            <a:moveTo>
                              <a:pt x="f38" y="f37"/>
                            </a:moveTo>
                            <a:arcTo wR="f47" hR="f48" stAng="f81" swAng="f64"/>
                            <a:lnTo>
                              <a:pt x="f37" y="f44"/>
                            </a:lnTo>
                            <a:arcTo wR="f48" hR="f65" stAng="f90" swAng="f68"/>
                            <a:lnTo>
                              <a:pt x="f45" y="f39"/>
                            </a:lnTo>
                            <a:arcTo wR="f69" hR="f70" stAng="f91" swAng="f86"/>
                            <a:lnTo>
                              <a:pt x="f40" y="f38"/>
                            </a:lnTo>
                            <a:arcTo wR="f75" hR="f47" stAng="f87" swAng="f88"/>
                            <a:close/>
                          </a:path>
                        </a:pathLst>
                      </a:custGeom>
                      <a:noFill/>
                      <a:ln w="12701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FD127C5" id="AutoForma 10" o:spid="_x0000_s1026" style="position:absolute;margin-left:0;margin-top:0;width:561.15pt;height:742.85pt;z-index:251659264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top" coordsize="7126605,943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" path="m286714,at,,573428,573428,286714,,,286714l,9147479at,8860765,573428,9434193,,9147479,286714,9434193l6839891,9434193at6553177,8860765,7126605,9434193,6839891,9434193,7126605,9147479l7126605,286714at6553177,,7126605,573428,7126605,286714,6839891,l286714,xe" filled="f" strokeweight=".35281mm">
              <v:path arrowok="t" o:connecttype="custom" o:connectlocs="3563303,0;7126605,4717097;3563303,9434193;0,4717097" o:connectangles="270,0,90,180" textboxrect="83978,83978,7042627,9350215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425"/>
    <w:multiLevelType w:val="multilevel"/>
    <w:tmpl w:val="FAF2E338"/>
    <w:styleLink w:val="LFO21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/>
        <w:color w:val="D34817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33463658"/>
    <w:multiLevelType w:val="multilevel"/>
    <w:tmpl w:val="3E56F98E"/>
    <w:styleLink w:val="LFO23"/>
    <w:lvl w:ilvl="0">
      <w:numFmt w:val="bullet"/>
      <w:pStyle w:val="Commarcadores3"/>
      <w:lvlText w:val=""/>
      <w:lvlJc w:val="left"/>
      <w:pPr>
        <w:ind w:left="1080" w:hanging="360"/>
      </w:pPr>
      <w:rPr>
        <w:rFonts w:ascii="Symbol" w:hAnsi="Symbol"/>
        <w:color w:val="D34817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3AFD2DA6"/>
    <w:multiLevelType w:val="multilevel"/>
    <w:tmpl w:val="EB20C388"/>
    <w:styleLink w:val="LFO24"/>
    <w:lvl w:ilvl="0">
      <w:numFmt w:val="bullet"/>
      <w:pStyle w:val="Commarcadores4"/>
      <w:lvlText w:val=""/>
      <w:lvlJc w:val="left"/>
      <w:pPr>
        <w:ind w:left="1440" w:hanging="360"/>
      </w:pPr>
      <w:rPr>
        <w:rFonts w:ascii="Symbol" w:hAnsi="Symbol"/>
        <w:color w:val="A28E6A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441D456A"/>
    <w:multiLevelType w:val="multilevel"/>
    <w:tmpl w:val="8F4A93EC"/>
    <w:styleLink w:val="LFO22"/>
    <w:lvl w:ilvl="0">
      <w:numFmt w:val="bullet"/>
      <w:pStyle w:val="Commarcadores2"/>
      <w:lvlText w:val=""/>
      <w:lvlJc w:val="left"/>
      <w:pPr>
        <w:ind w:left="720" w:hanging="360"/>
      </w:pPr>
      <w:rPr>
        <w:rFonts w:ascii="Symbol" w:hAnsi="Symbol"/>
        <w:color w:val="D34817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60A32532"/>
    <w:multiLevelType w:val="multilevel"/>
    <w:tmpl w:val="48600D42"/>
    <w:styleLink w:val="LFO25"/>
    <w:lvl w:ilvl="0">
      <w:numFmt w:val="bullet"/>
      <w:pStyle w:val="Commarcadores5"/>
      <w:lvlText w:val="○"/>
      <w:lvlJc w:val="left"/>
      <w:pPr>
        <w:ind w:left="1800" w:hanging="360"/>
      </w:pPr>
      <w:rPr>
        <w:rFonts w:ascii="Monotype Corsiva" w:hAnsi="Monotype Corsiva"/>
        <w:color w:val="A28E6A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636D161A"/>
    <w:multiLevelType w:val="multilevel"/>
    <w:tmpl w:val="2ECEF780"/>
    <w:lvl w:ilvl="0">
      <w:numFmt w:val="bullet"/>
      <w:lvlText w:val=""/>
      <w:lvlJc w:val="left"/>
      <w:pPr>
        <w:ind w:left="77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1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3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5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7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9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1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34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FB1"/>
    <w:rsid w:val="00010779"/>
    <w:rsid w:val="000C0656"/>
    <w:rsid w:val="00166BCC"/>
    <w:rsid w:val="00271354"/>
    <w:rsid w:val="004602F3"/>
    <w:rsid w:val="0047122E"/>
    <w:rsid w:val="004A5261"/>
    <w:rsid w:val="004D2EA9"/>
    <w:rsid w:val="00530F9B"/>
    <w:rsid w:val="00554717"/>
    <w:rsid w:val="005E2D8B"/>
    <w:rsid w:val="006E1639"/>
    <w:rsid w:val="006F5E46"/>
    <w:rsid w:val="00820FB1"/>
    <w:rsid w:val="0087224B"/>
    <w:rsid w:val="0088038A"/>
    <w:rsid w:val="00A87C51"/>
    <w:rsid w:val="00AE5B9C"/>
    <w:rsid w:val="00AF4517"/>
    <w:rsid w:val="00B87018"/>
    <w:rsid w:val="00BF7274"/>
    <w:rsid w:val="00C31546"/>
    <w:rsid w:val="00CD13DD"/>
    <w:rsid w:val="00DF7271"/>
    <w:rsid w:val="00E304C8"/>
    <w:rsid w:val="00E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9DBCA6-3AC2-40CD-B0F9-60ACC08C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Times New Roman"/>
        <w:sz w:val="22"/>
        <w:szCs w:val="22"/>
        <w:lang w:val="pt-BR" w:eastAsia="pt-BR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160"/>
    </w:pPr>
    <w:rPr>
      <w:color w:val="000000"/>
      <w:szCs w:val="20"/>
    </w:rPr>
  </w:style>
  <w:style w:type="paragraph" w:styleId="Ttulo1">
    <w:name w:val="heading 1"/>
    <w:basedOn w:val="Normal"/>
    <w:next w:val="Normal"/>
    <w:pPr>
      <w:spacing w:before="300" w:after="40" w:line="240" w:lineRule="auto"/>
      <w:outlineLvl w:val="0"/>
    </w:pPr>
    <w:rPr>
      <w:rFonts w:ascii="Franklin Gothic Book" w:hAnsi="Franklin Gothic Book"/>
      <w:b/>
      <w:color w:val="D34817"/>
      <w:spacing w:val="20"/>
      <w:sz w:val="28"/>
      <w:szCs w:val="28"/>
    </w:rPr>
  </w:style>
  <w:style w:type="paragraph" w:styleId="Ttulo2">
    <w:name w:val="heading 2"/>
    <w:basedOn w:val="Normal"/>
    <w:next w:val="Normal"/>
    <w:pPr>
      <w:spacing w:before="240" w:after="40" w:line="240" w:lineRule="auto"/>
      <w:outlineLvl w:val="1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Ttulo3">
    <w:name w:val="heading 3"/>
    <w:basedOn w:val="Normal"/>
    <w:next w:val="Normal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outlineLvl w:val="3"/>
    </w:pPr>
    <w:rPr>
      <w:rFonts w:ascii="Franklin Gothic Book" w:hAnsi="Franklin Gothic Book"/>
      <w:b/>
      <w:color w:val="A28E6A"/>
      <w:spacing w:val="20"/>
      <w:sz w:val="24"/>
      <w:szCs w:val="24"/>
    </w:rPr>
  </w:style>
  <w:style w:type="paragraph" w:styleId="Ttulo5">
    <w:name w:val="heading 5"/>
    <w:basedOn w:val="Normal"/>
    <w:next w:val="Normal"/>
    <w:pPr>
      <w:spacing w:before="200" w:after="0"/>
      <w:outlineLvl w:val="4"/>
    </w:pPr>
    <w:rPr>
      <w:rFonts w:ascii="Franklin Gothic Book" w:hAnsi="Franklin Gothic Book"/>
      <w:b/>
      <w:i/>
      <w:color w:val="A28E6A"/>
      <w:spacing w:val="20"/>
      <w:szCs w:val="26"/>
    </w:rPr>
  </w:style>
  <w:style w:type="paragraph" w:styleId="Ttulo6">
    <w:name w:val="heading 6"/>
    <w:basedOn w:val="Normal"/>
    <w:next w:val="Normal"/>
    <w:pPr>
      <w:spacing w:before="200" w:after="0"/>
      <w:outlineLvl w:val="5"/>
    </w:pPr>
    <w:rPr>
      <w:rFonts w:ascii="Franklin Gothic Book" w:hAnsi="Franklin Gothic Book"/>
      <w:color w:val="A28E6A"/>
      <w:spacing w:val="10"/>
      <w:sz w:val="24"/>
    </w:rPr>
  </w:style>
  <w:style w:type="paragraph" w:styleId="Ttulo7">
    <w:name w:val="heading 7"/>
    <w:basedOn w:val="Normal"/>
    <w:next w:val="Normal"/>
    <w:pPr>
      <w:spacing w:before="200" w:after="0"/>
      <w:outlineLvl w:val="6"/>
    </w:pPr>
    <w:rPr>
      <w:rFonts w:ascii="Franklin Gothic Book" w:hAnsi="Franklin Gothic Book"/>
      <w:i/>
      <w:color w:val="A28E6A"/>
      <w:spacing w:val="10"/>
      <w:sz w:val="24"/>
    </w:rPr>
  </w:style>
  <w:style w:type="paragraph" w:styleId="Ttulo8">
    <w:name w:val="heading 8"/>
    <w:basedOn w:val="Normal"/>
    <w:next w:val="Normal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Ttulo9">
    <w:name w:val="heading 9"/>
    <w:basedOn w:val="Normal"/>
    <w:next w:val="Normal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rPr>
      <w:rFonts w:ascii="Franklin Gothic Book" w:hAnsi="Franklin Gothic Book" w:cs="Times New Roman"/>
      <w:b/>
      <w:color w:val="D34817"/>
      <w:spacing w:val="20"/>
      <w:sz w:val="28"/>
      <w:szCs w:val="28"/>
    </w:rPr>
  </w:style>
  <w:style w:type="character" w:customStyle="1" w:styleId="Ttulo2Char">
    <w:name w:val="Título 2 Char"/>
    <w:basedOn w:val="Fontepargpadro"/>
    <w:rPr>
      <w:rFonts w:ascii="Franklin Gothic Book" w:hAnsi="Franklin Gothic Book" w:cs="Times New Roman"/>
      <w:b/>
      <w:color w:val="D34817"/>
      <w:spacing w:val="20"/>
      <w:sz w:val="24"/>
      <w:szCs w:val="24"/>
    </w:rPr>
  </w:style>
  <w:style w:type="character" w:customStyle="1" w:styleId="Ttulo3Char">
    <w:name w:val="Título 3 Char"/>
    <w:basedOn w:val="Fontepargpadro"/>
    <w:rPr>
      <w:rFonts w:ascii="Franklin Gothic Book" w:hAnsi="Franklin Gothic Book" w:cs="Times New Roman"/>
      <w:b/>
      <w:color w:val="D34817"/>
      <w:spacing w:val="20"/>
      <w:sz w:val="24"/>
      <w:szCs w:val="24"/>
    </w:rPr>
  </w:style>
  <w:style w:type="character" w:customStyle="1" w:styleId="Ttulo4Char">
    <w:name w:val="Título 4 Char"/>
    <w:basedOn w:val="Fontepargpadro"/>
    <w:rPr>
      <w:rFonts w:ascii="Franklin Gothic Book" w:hAnsi="Franklin Gothic Book" w:cs="Times New Roman"/>
      <w:b/>
      <w:color w:val="A28E6A"/>
      <w:spacing w:val="20"/>
      <w:sz w:val="24"/>
    </w:rPr>
  </w:style>
  <w:style w:type="character" w:customStyle="1" w:styleId="Ttulo5Char">
    <w:name w:val="Título 5 Char"/>
    <w:basedOn w:val="Fontepargpadro"/>
    <w:rPr>
      <w:rFonts w:ascii="Franklin Gothic Book" w:hAnsi="Franklin Gothic Book" w:cs="Times New Roman"/>
      <w:b/>
      <w:i/>
      <w:color w:val="A28E6A"/>
      <w:spacing w:val="20"/>
      <w:szCs w:val="26"/>
    </w:rPr>
  </w:style>
  <w:style w:type="character" w:customStyle="1" w:styleId="Ttulo6Char">
    <w:name w:val="Título 6 Char"/>
    <w:basedOn w:val="Fontepargpadro"/>
    <w:rPr>
      <w:rFonts w:ascii="Franklin Gothic Book" w:hAnsi="Franklin Gothic Book" w:cs="Times New Roman"/>
      <w:color w:val="A28E6A"/>
      <w:spacing w:val="10"/>
      <w:sz w:val="24"/>
      <w:szCs w:val="24"/>
    </w:rPr>
  </w:style>
  <w:style w:type="character" w:customStyle="1" w:styleId="Ttulo7Char">
    <w:name w:val="Título 7 Char"/>
    <w:basedOn w:val="Fontepargpadro"/>
    <w:rPr>
      <w:rFonts w:ascii="Franklin Gothic Book" w:hAnsi="Franklin Gothic Book" w:cs="Times New Roman"/>
      <w:i/>
      <w:color w:val="A28E6A"/>
      <w:spacing w:val="10"/>
      <w:sz w:val="24"/>
      <w:szCs w:val="24"/>
    </w:rPr>
  </w:style>
  <w:style w:type="character" w:customStyle="1" w:styleId="Ttulo8Char">
    <w:name w:val="Título 8 Char"/>
    <w:basedOn w:val="Fontepargpadro"/>
    <w:rPr>
      <w:rFonts w:ascii="Franklin Gothic Book" w:hAnsi="Franklin Gothic Book" w:cs="Times New Roman"/>
      <w:color w:val="D34817"/>
      <w:spacing w:val="10"/>
      <w:szCs w:val="20"/>
    </w:rPr>
  </w:style>
  <w:style w:type="character" w:customStyle="1" w:styleId="Ttulo9Char">
    <w:name w:val="Título 9 Char"/>
    <w:basedOn w:val="Fontepargpadro"/>
    <w:rPr>
      <w:rFonts w:ascii="Franklin Gothic Book" w:hAnsi="Franklin Gothic Book" w:cs="Times New Roman"/>
      <w:i/>
      <w:color w:val="D34817"/>
      <w:spacing w:val="10"/>
      <w:szCs w:val="20"/>
    </w:rPr>
  </w:style>
  <w:style w:type="paragraph" w:styleId="Ttulo">
    <w:name w:val="Title"/>
    <w:basedOn w:val="Normal"/>
    <w:pPr>
      <w:pBdr>
        <w:bottom w:val="single" w:sz="8" w:space="4" w:color="D34817"/>
      </w:pBdr>
      <w:spacing w:line="240" w:lineRule="auto"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tuloChar">
    <w:name w:val="Título Char"/>
    <w:basedOn w:val="Fontepargpadro"/>
    <w:rPr>
      <w:rFonts w:ascii="Franklin Gothic Book" w:hAnsi="Franklin Gothic Book" w:cs="Times New Roman"/>
      <w:b/>
      <w:smallCaps/>
      <w:color w:val="D34817"/>
      <w:sz w:val="48"/>
      <w:szCs w:val="48"/>
    </w:rPr>
  </w:style>
  <w:style w:type="paragraph" w:styleId="Subttulo">
    <w:name w:val="Subtitle"/>
    <w:basedOn w:val="Normal"/>
    <w:pPr>
      <w:spacing w:after="480" w:line="240" w:lineRule="auto"/>
      <w:jc w:val="center"/>
    </w:pPr>
    <w:rPr>
      <w:rFonts w:ascii="Franklin Gothic Book" w:hAnsi="Franklin Gothic Book"/>
      <w:sz w:val="28"/>
      <w:szCs w:val="28"/>
    </w:rPr>
  </w:style>
  <w:style w:type="character" w:customStyle="1" w:styleId="SubttuloChar">
    <w:name w:val="Subtítulo Char"/>
    <w:basedOn w:val="Fontepargpadro"/>
    <w:rPr>
      <w:rFonts w:ascii="Franklin Gothic Book" w:hAnsi="Franklin Gothic Book"/>
      <w:sz w:val="28"/>
      <w:szCs w:val="28"/>
    </w:rPr>
  </w:style>
  <w:style w:type="character" w:styleId="Forte">
    <w:name w:val="Strong"/>
    <w:rPr>
      <w:rFonts w:ascii="Perpetua" w:hAnsi="Perpetua"/>
      <w:b/>
      <w:color w:val="9B2D1F"/>
    </w:rPr>
  </w:style>
  <w:style w:type="character" w:styleId="nfase">
    <w:name w:val="Emphasis"/>
    <w:rPr>
      <w:b/>
      <w:i/>
      <w:color w:val="000000"/>
      <w:spacing w:val="2"/>
      <w:w w:val="100"/>
    </w:rPr>
  </w:style>
  <w:style w:type="paragraph" w:customStyle="1" w:styleId="RefernciaIntensa1">
    <w:name w:val="Referência Intensa1"/>
    <w:basedOn w:val="Normal"/>
    <w:rPr>
      <w:b/>
      <w:color w:val="D34817"/>
      <w:u w:val="single"/>
    </w:rPr>
  </w:style>
  <w:style w:type="character" w:customStyle="1" w:styleId="CardeRefernciaIntensa">
    <w:name w:val="Car de Referência Intensa"/>
    <w:basedOn w:val="Fontepargpadro"/>
    <w:rPr>
      <w:rFonts w:cs="Times New Roman"/>
      <w:b/>
      <w:color w:val="D34817"/>
      <w:szCs w:val="20"/>
      <w:u w:val="single"/>
    </w:rPr>
  </w:style>
  <w:style w:type="paragraph" w:customStyle="1" w:styleId="RefernciaSutil1">
    <w:name w:val="Referência Sutil1"/>
    <w:basedOn w:val="Normal"/>
    <w:rPr>
      <w:u w:val="single"/>
    </w:rPr>
  </w:style>
  <w:style w:type="character" w:customStyle="1" w:styleId="CardeRefernciaSutil">
    <w:name w:val="Car de Referência Sutil"/>
    <w:basedOn w:val="Fontepargpadro"/>
    <w:rPr>
      <w:rFonts w:cs="Times New Roman"/>
      <w:color w:val="000000"/>
      <w:szCs w:val="20"/>
      <w:u w:val="single"/>
    </w:rPr>
  </w:style>
  <w:style w:type="paragraph" w:customStyle="1" w:styleId="TtulodeLivro1">
    <w:name w:val="Título de Livro1"/>
    <w:basedOn w:val="Normal"/>
    <w:rPr>
      <w:rFonts w:ascii="Franklin Gothic Book" w:hAnsi="Franklin Gothic Book"/>
      <w:b/>
      <w:i/>
      <w:color w:val="855D5D"/>
    </w:rPr>
  </w:style>
  <w:style w:type="character" w:customStyle="1" w:styleId="CardeTtulodeLivro">
    <w:name w:val="Car de Título de Livro"/>
    <w:basedOn w:val="Fontepargpadro"/>
    <w:rPr>
      <w:rFonts w:ascii="Franklin Gothic Book" w:hAnsi="Franklin Gothic Book" w:cs="Times New Roman"/>
      <w:b/>
      <w:i/>
      <w:color w:val="855D5D"/>
      <w:szCs w:val="20"/>
    </w:rPr>
  </w:style>
  <w:style w:type="paragraph" w:customStyle="1" w:styleId="nfaseIntensa1">
    <w:name w:val="Ênfase Intensa1"/>
    <w:basedOn w:val="Normal"/>
    <w:rPr>
      <w:b/>
      <w:i/>
      <w:color w:val="A28E6A"/>
    </w:rPr>
  </w:style>
  <w:style w:type="character" w:customStyle="1" w:styleId="CaracteredenfaseIntensa">
    <w:name w:val="Caractere de Ênfase Intensa"/>
    <w:basedOn w:val="Fontepargpadro"/>
    <w:rPr>
      <w:rFonts w:cs="Times New Roman"/>
      <w:b/>
      <w:i/>
      <w:color w:val="A28E6A"/>
      <w:szCs w:val="20"/>
    </w:rPr>
  </w:style>
  <w:style w:type="paragraph" w:customStyle="1" w:styleId="nfaseSutil1">
    <w:name w:val="Ênfase Sutil1"/>
    <w:basedOn w:val="Normal"/>
    <w:rPr>
      <w:i/>
    </w:rPr>
  </w:style>
  <w:style w:type="character" w:customStyle="1" w:styleId="CardenfaseSutil">
    <w:name w:val="Car de Ênfase Sutil"/>
    <w:basedOn w:val="Fontepargpadro"/>
    <w:rPr>
      <w:rFonts w:cs="Times New Roman"/>
      <w:i/>
      <w:color w:val="000000"/>
      <w:szCs w:val="20"/>
    </w:rPr>
  </w:style>
  <w:style w:type="paragraph" w:styleId="Citao">
    <w:name w:val="Quote"/>
    <w:basedOn w:val="Normal"/>
    <w:rPr>
      <w:i/>
      <w:color w:val="FFFFFF"/>
      <w:sz w:val="24"/>
    </w:rPr>
  </w:style>
  <w:style w:type="character" w:customStyle="1" w:styleId="CitaoChar">
    <w:name w:val="Citação Char"/>
    <w:basedOn w:val="Fontepargpadro"/>
    <w:rPr>
      <w:rFonts w:cs="Times New Roman"/>
      <w:i/>
      <w:color w:val="FFFFFF"/>
      <w:sz w:val="24"/>
      <w:szCs w:val="24"/>
    </w:rPr>
  </w:style>
  <w:style w:type="paragraph" w:styleId="CitaoIntensa">
    <w:name w:val="Intense Quote"/>
    <w:basedOn w:val="Normal"/>
    <w:pPr>
      <w:pBdr>
        <w:top w:val="single" w:sz="36" w:space="10" w:color="EE8C69"/>
        <w:left w:val="single" w:sz="36" w:space="10" w:color="EE8C69"/>
        <w:bottom w:val="single" w:sz="36" w:space="10" w:color="EE8C69"/>
        <w:right w:val="single" w:sz="36" w:space="10" w:color="EE8C69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rPr>
      <w:rFonts w:cs="Times New Roman"/>
      <w:color w:val="000000"/>
      <w:szCs w:val="20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rPr>
      <w:rFonts w:cs="Times New Roman"/>
      <w:color w:val="00000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color w:val="000000"/>
      <w:sz w:val="16"/>
      <w:szCs w:val="16"/>
    </w:rPr>
  </w:style>
  <w:style w:type="paragraph" w:styleId="Legenda">
    <w:name w:val="caption"/>
    <w:basedOn w:val="Normal"/>
    <w:next w:val="Normal"/>
    <w:pPr>
      <w:spacing w:after="0" w:line="240" w:lineRule="auto"/>
    </w:pPr>
    <w:rPr>
      <w:bCs/>
      <w:smallCaps/>
      <w:color w:val="9B2D1F"/>
      <w:spacing w:val="10"/>
      <w:sz w:val="18"/>
      <w:szCs w:val="18"/>
    </w:rPr>
  </w:style>
  <w:style w:type="paragraph" w:styleId="SemEspaamento">
    <w:name w:val="No Spacing"/>
    <w:basedOn w:val="Normal"/>
    <w:pPr>
      <w:spacing w:after="0" w:line="240" w:lineRule="auto"/>
    </w:pPr>
  </w:style>
  <w:style w:type="paragraph" w:styleId="Textoembloco">
    <w:name w:val="Block Text"/>
    <w:pPr>
      <w:pBdr>
        <w:top w:val="single" w:sz="2" w:space="10" w:color="EE8C69"/>
        <w:bottom w:val="single" w:sz="24" w:space="10" w:color="EE8C69"/>
      </w:pBdr>
      <w:suppressAutoHyphens/>
      <w:spacing w:after="280" w:line="240" w:lineRule="auto"/>
      <w:ind w:left="1440" w:right="1440"/>
      <w:jc w:val="both"/>
    </w:pPr>
    <w:rPr>
      <w:rFonts w:eastAsia="Times New Roman"/>
      <w:color w:val="FFFFFF"/>
      <w:sz w:val="28"/>
      <w:szCs w:val="28"/>
    </w:rPr>
  </w:style>
  <w:style w:type="paragraph" w:styleId="Commarcadores">
    <w:name w:val="List Bullet"/>
    <w:basedOn w:val="Normal"/>
    <w:pPr>
      <w:numPr>
        <w:numId w:val="1"/>
      </w:numPr>
      <w:spacing w:after="0"/>
    </w:pPr>
  </w:style>
  <w:style w:type="paragraph" w:styleId="Commarcadores2">
    <w:name w:val="List Bullet 2"/>
    <w:basedOn w:val="Normal"/>
    <w:pPr>
      <w:numPr>
        <w:numId w:val="2"/>
      </w:numPr>
      <w:spacing w:after="0"/>
    </w:pPr>
  </w:style>
  <w:style w:type="paragraph" w:styleId="Commarcadores3">
    <w:name w:val="List Bullet 3"/>
    <w:basedOn w:val="Normal"/>
    <w:pPr>
      <w:numPr>
        <w:numId w:val="3"/>
      </w:numPr>
      <w:spacing w:after="0"/>
    </w:pPr>
  </w:style>
  <w:style w:type="paragraph" w:styleId="Commarcadores4">
    <w:name w:val="List Bullet 4"/>
    <w:basedOn w:val="Normal"/>
    <w:pPr>
      <w:numPr>
        <w:numId w:val="4"/>
      </w:numPr>
      <w:spacing w:after="0"/>
    </w:pPr>
  </w:style>
  <w:style w:type="paragraph" w:styleId="Commarcadores5">
    <w:name w:val="List Bullet 5"/>
    <w:basedOn w:val="Normal"/>
    <w:pPr>
      <w:numPr>
        <w:numId w:val="5"/>
      </w:numPr>
      <w:spacing w:after="0"/>
    </w:pPr>
  </w:style>
  <w:style w:type="paragraph" w:styleId="Sumrio1">
    <w:name w:val="toc 1"/>
    <w:basedOn w:val="Normal"/>
    <w:next w:val="Normal"/>
    <w:autoRedefine/>
    <w:pPr>
      <w:tabs>
        <w:tab w:val="right" w:leader="dot" w:pos="8630"/>
      </w:tabs>
      <w:spacing w:after="40" w:line="240" w:lineRule="auto"/>
    </w:pPr>
    <w:rPr>
      <w:smallCaps/>
      <w:color w:val="9B2D1F"/>
    </w:rPr>
  </w:style>
  <w:style w:type="paragraph" w:styleId="Sumrio2">
    <w:name w:val="toc 2"/>
    <w:basedOn w:val="Normal"/>
    <w:next w:val="Normal"/>
    <w:autoRedefine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">
    <w:name w:val="Hyperlink"/>
    <w:basedOn w:val="Fontepargpadro"/>
    <w:rPr>
      <w:color w:val="CC9900"/>
      <w:u w:val="single"/>
    </w:rPr>
  </w:style>
  <w:style w:type="paragraph" w:customStyle="1" w:styleId="NomePessoal">
    <w:name w:val="Nome Pessoal"/>
    <w:basedOn w:val="Normal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TtulodoLivro">
    <w:name w:val="Book Title"/>
    <w:basedOn w:val="Fontepargpadro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nfaseIntensa">
    <w:name w:val="Intense Emphasis"/>
    <w:basedOn w:val="Fontepargpadro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rPr>
      <w:rFonts w:cs="Times New Roman"/>
      <w:b/>
      <w:color w:val="D34817"/>
      <w:sz w:val="22"/>
      <w:szCs w:val="22"/>
      <w:u w:val="single"/>
    </w:rPr>
  </w:style>
  <w:style w:type="character" w:styleId="nfaseSutil">
    <w:name w:val="Subtle Emphasis"/>
    <w:basedOn w:val="Fontepargpadro"/>
    <w:rPr>
      <w:rFonts w:ascii="Perpetua" w:hAnsi="Perpetua" w:cs="Times New Roman"/>
      <w:i/>
      <w:color w:val="000000"/>
      <w:spacing w:val="2"/>
      <w:w w:val="100"/>
      <w:kern w:val="0"/>
      <w:sz w:val="22"/>
      <w:szCs w:val="22"/>
    </w:rPr>
  </w:style>
  <w:style w:type="character" w:styleId="RefernciaSutil">
    <w:name w:val="Subtle Reference"/>
    <w:basedOn w:val="Fontepargpadro"/>
    <w:rPr>
      <w:rFonts w:cs="Times New Roman"/>
      <w:color w:val="000000"/>
      <w:sz w:val="22"/>
      <w:szCs w:val="22"/>
      <w:u w:val="single"/>
    </w:rPr>
  </w:style>
  <w:style w:type="character" w:styleId="TextodoEspaoReservado">
    <w:name w:val="Placeholder Text"/>
    <w:basedOn w:val="Fontepargpadro"/>
    <w:rPr>
      <w:color w:val="808080"/>
    </w:rPr>
  </w:style>
  <w:style w:type="paragraph" w:customStyle="1" w:styleId="Subseo">
    <w:name w:val="Subseção"/>
    <w:basedOn w:val="Normal"/>
    <w:next w:val="Normal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customStyle="1" w:styleId="TextodaSubseo">
    <w:name w:val="Texto da Subseção"/>
    <w:basedOn w:val="Normal"/>
    <w:pPr>
      <w:spacing w:before="120"/>
    </w:pPr>
  </w:style>
  <w:style w:type="paragraph" w:customStyle="1" w:styleId="DatadaSubseo">
    <w:name w:val="Data da Subseção"/>
    <w:basedOn w:val="Normal"/>
    <w:next w:val="Normal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24"/>
    </w:rPr>
  </w:style>
  <w:style w:type="paragraph" w:customStyle="1" w:styleId="Seo">
    <w:name w:val="Seção"/>
    <w:basedOn w:val="Normal"/>
    <w:next w:val="Normal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TextoCinza">
    <w:name w:val="Texto Cinza"/>
    <w:basedOn w:val="SemEspaamento"/>
    <w:rPr>
      <w:rFonts w:ascii="Franklin Gothic Book" w:hAnsi="Franklin Gothic Book"/>
      <w:sz w:val="20"/>
    </w:rPr>
  </w:style>
  <w:style w:type="character" w:customStyle="1" w:styleId="subsectiondatechar">
    <w:name w:val="subsectiondatechar"/>
    <w:basedOn w:val="Fontepargpadro"/>
  </w:style>
  <w:style w:type="paragraph" w:styleId="PargrafodaLista">
    <w:name w:val="List Paragraph"/>
    <w:basedOn w:val="Normal"/>
    <w:pPr>
      <w:ind w:left="720"/>
    </w:pPr>
  </w:style>
  <w:style w:type="numbering" w:customStyle="1" w:styleId="LFO21">
    <w:name w:val="LFO21"/>
    <w:basedOn w:val="Semlista"/>
    <w:pPr>
      <w:numPr>
        <w:numId w:val="1"/>
      </w:numPr>
    </w:pPr>
  </w:style>
  <w:style w:type="numbering" w:customStyle="1" w:styleId="LFO22">
    <w:name w:val="LFO22"/>
    <w:basedOn w:val="Semlista"/>
    <w:pPr>
      <w:numPr>
        <w:numId w:val="2"/>
      </w:numPr>
    </w:pPr>
  </w:style>
  <w:style w:type="numbering" w:customStyle="1" w:styleId="LFO23">
    <w:name w:val="LFO23"/>
    <w:basedOn w:val="Semlista"/>
    <w:pPr>
      <w:numPr>
        <w:numId w:val="3"/>
      </w:numPr>
    </w:pPr>
  </w:style>
  <w:style w:type="numbering" w:customStyle="1" w:styleId="LFO24">
    <w:name w:val="LFO24"/>
    <w:basedOn w:val="Semlista"/>
    <w:pPr>
      <w:numPr>
        <w:numId w:val="4"/>
      </w:numPr>
    </w:pPr>
  </w:style>
  <w:style w:type="numbering" w:customStyle="1" w:styleId="LFO25">
    <w:name w:val="LFO25"/>
    <w:basedOn w:val="Sem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derson\AppData\Roaming\Microsoft\Modelos\EquityResum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11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Ludmilla Cardoso da Silva</dc:creator>
  <cp:lastModifiedBy>Ludmilla Cardoso da Silva</cp:lastModifiedBy>
  <cp:revision>5</cp:revision>
  <cp:lastPrinted>2018-05-30T14:08:00Z</cp:lastPrinted>
  <dcterms:created xsi:type="dcterms:W3CDTF">2018-06-11T11:48:00Z</dcterms:created>
  <dcterms:modified xsi:type="dcterms:W3CDTF">2018-09-21T14:49:00Z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