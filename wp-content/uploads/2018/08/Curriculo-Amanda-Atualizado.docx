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-28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2"/>
      </w:tblGrid>
      <w:tr w:rsidR="00DA38E1" w:rsidTr="008578C1">
        <w:trPr>
          <w:trHeight w:val="734"/>
          <w:jc w:val="right"/>
        </w:trPr>
        <w:tc>
          <w:tcPr>
            <w:tcW w:w="3642" w:type="dxa"/>
          </w:tcPr>
          <w:p w:rsidR="00DA38E1" w:rsidRDefault="00DA38E1" w:rsidP="008578C1">
            <w:pPr>
              <w:pStyle w:val="Endereo1"/>
              <w:ind w:left="-69"/>
              <w:rPr>
                <w:sz w:val="18"/>
              </w:rPr>
            </w:pPr>
            <w:permStart w:id="207712216" w:edGrp="everyone"/>
            <w:permEnd w:id="207712216"/>
            <w:r>
              <w:rPr>
                <w:sz w:val="18"/>
              </w:rPr>
              <w:t xml:space="preserve">Telefone +55 (61) </w:t>
            </w:r>
            <w:r w:rsidR="001A7EA0">
              <w:rPr>
                <w:sz w:val="18"/>
              </w:rPr>
              <w:t xml:space="preserve">98167-3331 / </w:t>
            </w:r>
            <w:r w:rsidR="005347D2">
              <w:rPr>
                <w:sz w:val="18"/>
              </w:rPr>
              <w:t xml:space="preserve">3532.3952 / </w:t>
            </w:r>
            <w:r w:rsidR="001A7EA0">
              <w:rPr>
                <w:sz w:val="18"/>
              </w:rPr>
              <w:t>98157-6697</w:t>
            </w:r>
          </w:p>
          <w:p w:rsidR="00DA38E1" w:rsidRDefault="001900A1">
            <w:pPr>
              <w:pStyle w:val="Endereo1"/>
              <w:rPr>
                <w:sz w:val="18"/>
              </w:rPr>
            </w:pPr>
            <w:hyperlink r:id="rId9" w:history="1">
              <w:r w:rsidR="001A7EA0" w:rsidRPr="00E82135">
                <w:rPr>
                  <w:rStyle w:val="Hyperlink"/>
                  <w:sz w:val="18"/>
                </w:rPr>
                <w:t>amandamaia1906@gmail.com</w:t>
              </w:r>
            </w:hyperlink>
            <w:r w:rsidR="00DA38E1">
              <w:rPr>
                <w:sz w:val="18"/>
              </w:rPr>
              <w:t xml:space="preserve"> </w:t>
            </w:r>
          </w:p>
        </w:tc>
      </w:tr>
    </w:tbl>
    <w:p w:rsidR="00DA38E1" w:rsidRDefault="001A7EA0">
      <w:pPr>
        <w:pStyle w:val="Nome"/>
        <w:pBdr>
          <w:bottom w:val="single" w:sz="4" w:space="1" w:color="auto"/>
        </w:pBdr>
        <w:ind w:left="-201" w:firstLine="201"/>
      </w:pPr>
      <w:r>
        <w:t>Amanda Maia de Araújo</w:t>
      </w:r>
    </w:p>
    <w:tbl>
      <w:tblPr>
        <w:tblW w:w="9179" w:type="dxa"/>
        <w:tblInd w:w="-1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8"/>
        <w:gridCol w:w="6901"/>
      </w:tblGrid>
      <w:tr w:rsidR="00DA38E1" w:rsidTr="00950ACA">
        <w:trPr>
          <w:trHeight w:val="136"/>
        </w:trPr>
        <w:tc>
          <w:tcPr>
            <w:tcW w:w="2278" w:type="dxa"/>
          </w:tcPr>
          <w:p w:rsidR="00DA38E1" w:rsidRDefault="00DA38E1" w:rsidP="0071300E">
            <w:pPr>
              <w:pStyle w:val="Ttulodaseo"/>
            </w:pPr>
            <w:r>
              <w:t>Objetivo</w:t>
            </w:r>
          </w:p>
        </w:tc>
        <w:tc>
          <w:tcPr>
            <w:tcW w:w="6901" w:type="dxa"/>
          </w:tcPr>
          <w:p w:rsidR="00DA38E1" w:rsidRPr="001857F5" w:rsidRDefault="0083118E" w:rsidP="002805AD">
            <w:pPr>
              <w:jc w:val="both"/>
            </w:pPr>
            <w:r>
              <w:t xml:space="preserve">Agregar valor de forma a </w:t>
            </w:r>
            <w:r w:rsidR="007B05D7">
              <w:t xml:space="preserve">atender as necessidades </w:t>
            </w:r>
            <w:r>
              <w:t>estratégias d</w:t>
            </w:r>
            <w:r w:rsidR="007B05D7">
              <w:t>a empresa</w:t>
            </w:r>
            <w:r w:rsidR="00FA22DE">
              <w:t xml:space="preserve">, atuando </w:t>
            </w:r>
            <w:r w:rsidR="002805AD">
              <w:t xml:space="preserve">como </w:t>
            </w:r>
            <w:r w:rsidR="007B05D7">
              <w:t>recurso pessoal em áreas diversas; administrativo, recursos humanos, atendimento ao público interno e externo</w:t>
            </w:r>
            <w:r w:rsidR="00D33ABC">
              <w:t xml:space="preserve"> e área jurídica</w:t>
            </w:r>
            <w:r w:rsidR="007B05D7">
              <w:t>.</w:t>
            </w:r>
          </w:p>
        </w:tc>
      </w:tr>
      <w:tr w:rsidR="00DA38E1" w:rsidTr="00950ACA">
        <w:trPr>
          <w:trHeight w:val="136"/>
        </w:trPr>
        <w:tc>
          <w:tcPr>
            <w:tcW w:w="2278" w:type="dxa"/>
          </w:tcPr>
          <w:p w:rsidR="00DA38E1" w:rsidRDefault="00DA38E1" w:rsidP="0071300E">
            <w:pPr>
              <w:pStyle w:val="Ttulodaseo"/>
            </w:pPr>
          </w:p>
          <w:p w:rsidR="00DA38E1" w:rsidRDefault="00DA38E1" w:rsidP="0071300E">
            <w:pPr>
              <w:pStyle w:val="Ttulodaseo"/>
            </w:pPr>
            <w:r>
              <w:t>Informações pessoais</w:t>
            </w:r>
          </w:p>
        </w:tc>
        <w:tc>
          <w:tcPr>
            <w:tcW w:w="6901" w:type="dxa"/>
          </w:tcPr>
          <w:p w:rsidR="00DA38E1" w:rsidRDefault="00DA38E1">
            <w:pPr>
              <w:pStyle w:val="Realizaes"/>
              <w:numPr>
                <w:ilvl w:val="0"/>
                <w:numId w:val="0"/>
              </w:numPr>
              <w:ind w:left="245" w:hanging="245"/>
            </w:pPr>
          </w:p>
          <w:p w:rsidR="00DA38E1" w:rsidRDefault="00DA38E1">
            <w:pPr>
              <w:pStyle w:val="Realizaes"/>
              <w:spacing w:after="40"/>
            </w:pPr>
            <w:r>
              <w:t>Naturalidade: Brasiliense</w:t>
            </w:r>
            <w:r w:rsidR="00A73C0E">
              <w:t>;</w:t>
            </w:r>
          </w:p>
          <w:p w:rsidR="007B05D7" w:rsidRDefault="007B05D7">
            <w:pPr>
              <w:pStyle w:val="Realizaes"/>
              <w:spacing w:after="40"/>
            </w:pPr>
            <w:r>
              <w:t>Data de Nascimento: 19/06/1998;</w:t>
            </w:r>
          </w:p>
          <w:p w:rsidR="007B05D7" w:rsidRDefault="007B05D7">
            <w:pPr>
              <w:pStyle w:val="Realizaes"/>
              <w:spacing w:after="40"/>
            </w:pPr>
            <w:r>
              <w:t>Residência: Águas Claras, Taguatinga – Brasília - DF</w:t>
            </w:r>
          </w:p>
          <w:p w:rsidR="00DA38E1" w:rsidRDefault="00DA38E1">
            <w:pPr>
              <w:pStyle w:val="Realizaes"/>
              <w:spacing w:after="40"/>
            </w:pPr>
            <w:r>
              <w:t xml:space="preserve">Hobby: </w:t>
            </w:r>
            <w:r w:rsidR="007B05D7">
              <w:t>Series</w:t>
            </w:r>
            <w:r>
              <w:t>, cinema</w:t>
            </w:r>
            <w:r w:rsidR="007B05D7">
              <w:t xml:space="preserve"> e leitura</w:t>
            </w:r>
            <w:r w:rsidR="00A73C0E">
              <w:t>;</w:t>
            </w:r>
          </w:p>
          <w:p w:rsidR="00DA38E1" w:rsidRDefault="00DA38E1">
            <w:pPr>
              <w:pStyle w:val="DadosPess"/>
              <w:spacing w:after="40"/>
              <w:ind w:left="12"/>
              <w:jc w:val="both"/>
              <w:rPr>
                <w:b/>
                <w:u w:val="single"/>
              </w:rPr>
            </w:pPr>
          </w:p>
          <w:p w:rsidR="00DA38E1" w:rsidRDefault="00F77C35">
            <w:pPr>
              <w:pStyle w:val="DadosPess"/>
              <w:spacing w:after="40"/>
              <w:ind w:left="12"/>
              <w:jc w:val="both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Características Pessoais</w:t>
            </w:r>
          </w:p>
          <w:p w:rsidR="00DA38E1" w:rsidRDefault="00DA38E1">
            <w:pPr>
              <w:pStyle w:val="DadosPess"/>
              <w:ind w:left="11"/>
              <w:jc w:val="both"/>
              <w:rPr>
                <w:sz w:val="10"/>
              </w:rPr>
            </w:pPr>
          </w:p>
          <w:p w:rsidR="00DA38E1" w:rsidRDefault="00DA38E1" w:rsidP="00E009F3">
            <w:pPr>
              <w:pStyle w:val="DadosPess"/>
              <w:numPr>
                <w:ilvl w:val="0"/>
                <w:numId w:val="26"/>
              </w:numPr>
              <w:spacing w:after="40"/>
              <w:jc w:val="both"/>
              <w:rPr>
                <w:sz w:val="20"/>
              </w:rPr>
            </w:pPr>
            <w:r>
              <w:rPr>
                <w:sz w:val="20"/>
              </w:rPr>
              <w:t>Dinâmic</w:t>
            </w:r>
            <w:r w:rsidR="00D33ABC">
              <w:rPr>
                <w:sz w:val="20"/>
              </w:rPr>
              <w:t>a</w:t>
            </w:r>
            <w:r>
              <w:rPr>
                <w:sz w:val="20"/>
              </w:rPr>
              <w:t>;</w:t>
            </w:r>
          </w:p>
          <w:p w:rsidR="00DA38E1" w:rsidRDefault="00D33ABC" w:rsidP="00E009F3">
            <w:pPr>
              <w:pStyle w:val="DadosPess"/>
              <w:numPr>
                <w:ilvl w:val="0"/>
                <w:numId w:val="26"/>
              </w:numPr>
              <w:spacing w:after="40"/>
              <w:jc w:val="both"/>
              <w:rPr>
                <w:sz w:val="20"/>
              </w:rPr>
            </w:pPr>
            <w:r>
              <w:rPr>
                <w:sz w:val="20"/>
              </w:rPr>
              <w:t>Comunicativa</w:t>
            </w:r>
            <w:r w:rsidR="00DA38E1">
              <w:rPr>
                <w:sz w:val="20"/>
              </w:rPr>
              <w:t>;</w:t>
            </w:r>
          </w:p>
          <w:p w:rsidR="00DA38E1" w:rsidRDefault="00D33ABC" w:rsidP="00E009F3">
            <w:pPr>
              <w:pStyle w:val="Realizaes"/>
              <w:numPr>
                <w:ilvl w:val="0"/>
                <w:numId w:val="26"/>
              </w:numPr>
              <w:spacing w:after="40"/>
            </w:pPr>
            <w:r>
              <w:t>Grande facilidade para trabalhar em equipe</w:t>
            </w:r>
            <w:r w:rsidR="00702707">
              <w:t>;</w:t>
            </w:r>
          </w:p>
          <w:p w:rsidR="00E20032" w:rsidRDefault="00D33ABC" w:rsidP="00E009F3">
            <w:pPr>
              <w:pStyle w:val="Realizaes"/>
              <w:numPr>
                <w:ilvl w:val="0"/>
                <w:numId w:val="26"/>
              </w:numPr>
              <w:spacing w:after="40"/>
            </w:pPr>
            <w:r>
              <w:t>Possui fácil capacidade de aprendizado</w:t>
            </w:r>
            <w:r w:rsidR="00E20032">
              <w:t>;</w:t>
            </w:r>
          </w:p>
          <w:p w:rsidR="00702707" w:rsidRDefault="00E20032" w:rsidP="00E009F3">
            <w:pPr>
              <w:pStyle w:val="Realizaes"/>
              <w:numPr>
                <w:ilvl w:val="0"/>
                <w:numId w:val="26"/>
              </w:numPr>
              <w:spacing w:after="40"/>
            </w:pPr>
            <w:r>
              <w:t>Fácil adaptação;</w:t>
            </w:r>
          </w:p>
          <w:p w:rsidR="00F77C35" w:rsidRDefault="00F77C35" w:rsidP="00E009F3">
            <w:pPr>
              <w:pStyle w:val="Realizaes"/>
              <w:numPr>
                <w:ilvl w:val="0"/>
                <w:numId w:val="26"/>
              </w:numPr>
              <w:spacing w:after="40"/>
            </w:pPr>
            <w:r>
              <w:t>Ética;</w:t>
            </w:r>
          </w:p>
          <w:p w:rsidR="00F77C35" w:rsidRDefault="00F77C35" w:rsidP="00E009F3">
            <w:pPr>
              <w:pStyle w:val="Realizaes"/>
              <w:numPr>
                <w:ilvl w:val="0"/>
                <w:numId w:val="26"/>
              </w:numPr>
              <w:spacing w:after="40"/>
            </w:pPr>
            <w:r>
              <w:t>Pontualidade;</w:t>
            </w:r>
          </w:p>
          <w:p w:rsidR="00E20032" w:rsidRDefault="00D33ABC" w:rsidP="00E009F3">
            <w:pPr>
              <w:pStyle w:val="Realizaes"/>
              <w:numPr>
                <w:ilvl w:val="0"/>
                <w:numId w:val="26"/>
              </w:numPr>
              <w:spacing w:after="40"/>
            </w:pPr>
            <w:r>
              <w:t>Otimista e preparada para entrar no mercado de trabalho</w:t>
            </w:r>
            <w:r w:rsidR="00E20032">
              <w:t>.</w:t>
            </w:r>
          </w:p>
          <w:p w:rsidR="00B042DD" w:rsidRDefault="00B042DD">
            <w:pPr>
              <w:pStyle w:val="Realizaes"/>
              <w:numPr>
                <w:ilvl w:val="0"/>
                <w:numId w:val="0"/>
              </w:numPr>
            </w:pPr>
          </w:p>
        </w:tc>
      </w:tr>
      <w:tr w:rsidR="00DA38E1" w:rsidRPr="00511F9D" w:rsidTr="00950ACA">
        <w:trPr>
          <w:trHeight w:val="136"/>
        </w:trPr>
        <w:tc>
          <w:tcPr>
            <w:tcW w:w="2278" w:type="dxa"/>
          </w:tcPr>
          <w:p w:rsidR="00DA38E1" w:rsidRDefault="00DA38E1" w:rsidP="0071300E">
            <w:pPr>
              <w:pStyle w:val="Ttulodaseo"/>
              <w:rPr>
                <w:lang w:val="en-US"/>
              </w:rPr>
            </w:pPr>
            <w:r>
              <w:t>Formação</w:t>
            </w:r>
            <w:r>
              <w:rPr>
                <w:lang w:val="en-US"/>
              </w:rPr>
              <w:t xml:space="preserve"> </w:t>
            </w:r>
            <w:r>
              <w:t>Acadêmica</w:t>
            </w:r>
          </w:p>
        </w:tc>
        <w:tc>
          <w:tcPr>
            <w:tcW w:w="6901" w:type="dxa"/>
          </w:tcPr>
          <w:p w:rsidR="00702707" w:rsidRDefault="005347D2" w:rsidP="00E009F3">
            <w:pPr>
              <w:numPr>
                <w:ilvl w:val="0"/>
                <w:numId w:val="36"/>
              </w:numPr>
              <w:jc w:val="both"/>
              <w:rPr>
                <w:lang w:bidi="ar-SA"/>
              </w:rPr>
            </w:pPr>
            <w:r>
              <w:rPr>
                <w:lang w:bidi="ar-SA"/>
              </w:rPr>
              <w:t>ANHANGUERA</w:t>
            </w:r>
            <w:r w:rsidR="00D33ABC">
              <w:rPr>
                <w:lang w:bidi="ar-SA"/>
              </w:rPr>
              <w:t xml:space="preserve"> – </w:t>
            </w:r>
            <w:r>
              <w:rPr>
                <w:lang w:bidi="ar-SA"/>
              </w:rPr>
              <w:t>Psicologia</w:t>
            </w:r>
            <w:r w:rsidR="00D33ABC">
              <w:rPr>
                <w:lang w:bidi="ar-SA"/>
              </w:rPr>
              <w:t xml:space="preserve"> – </w:t>
            </w:r>
            <w:r w:rsidR="005E240A">
              <w:rPr>
                <w:lang w:bidi="ar-SA"/>
              </w:rPr>
              <w:t>segundo</w:t>
            </w:r>
            <w:bookmarkStart w:id="0" w:name="_GoBack"/>
            <w:bookmarkEnd w:id="0"/>
            <w:r>
              <w:rPr>
                <w:lang w:bidi="ar-SA"/>
              </w:rPr>
              <w:t xml:space="preserve"> </w:t>
            </w:r>
            <w:r w:rsidR="00D33ABC">
              <w:rPr>
                <w:lang w:bidi="ar-SA"/>
              </w:rPr>
              <w:t>semestre</w:t>
            </w:r>
            <w:r w:rsidR="008578C1">
              <w:rPr>
                <w:lang w:bidi="ar-SA"/>
              </w:rPr>
              <w:t xml:space="preserve"> (</w:t>
            </w:r>
            <w:r>
              <w:rPr>
                <w:lang w:bidi="ar-SA"/>
              </w:rPr>
              <w:t>cursando</w:t>
            </w:r>
            <w:r w:rsidR="008578C1">
              <w:rPr>
                <w:lang w:bidi="ar-SA"/>
              </w:rPr>
              <w:t>)</w:t>
            </w:r>
          </w:p>
          <w:p w:rsidR="0062380B" w:rsidRPr="00A32679" w:rsidRDefault="0062380B" w:rsidP="005347D2">
            <w:pPr>
              <w:ind w:left="720"/>
              <w:jc w:val="both"/>
              <w:rPr>
                <w:lang w:bidi="ar-SA"/>
              </w:rPr>
            </w:pPr>
          </w:p>
        </w:tc>
      </w:tr>
      <w:tr w:rsidR="00DA38E1" w:rsidRPr="006A2C78" w:rsidTr="00587A90">
        <w:trPr>
          <w:trHeight w:val="2837"/>
        </w:trPr>
        <w:tc>
          <w:tcPr>
            <w:tcW w:w="2278" w:type="dxa"/>
          </w:tcPr>
          <w:p w:rsidR="00DA38E1" w:rsidRDefault="00DA38E1" w:rsidP="0071300E">
            <w:pPr>
              <w:pStyle w:val="Ttulodaseo"/>
            </w:pPr>
            <w:r>
              <w:t>Experiência profissional</w:t>
            </w:r>
          </w:p>
        </w:tc>
        <w:tc>
          <w:tcPr>
            <w:tcW w:w="6901" w:type="dxa"/>
          </w:tcPr>
          <w:p w:rsidR="001D5B7B" w:rsidRPr="00587A90" w:rsidRDefault="00D33ABC" w:rsidP="005E7C87">
            <w:pPr>
              <w:pStyle w:val="Nomedaempresa"/>
            </w:pPr>
            <w:r w:rsidRPr="00587A90">
              <w:t xml:space="preserve">02/2017 - </w:t>
            </w:r>
            <w:r w:rsidR="001D5B7B" w:rsidRPr="00587A90">
              <w:t>Atual</w:t>
            </w:r>
            <w:r w:rsidR="001D5B7B" w:rsidRPr="00587A90">
              <w:tab/>
            </w:r>
            <w:r w:rsidRPr="00587A90">
              <w:t xml:space="preserve"> - F13 Security</w:t>
            </w:r>
            <w:r w:rsidR="001D5B7B" w:rsidRPr="00587A90">
              <w:t xml:space="preserve"> </w:t>
            </w:r>
            <w:r w:rsidRPr="00587A90">
              <w:t>–</w:t>
            </w:r>
            <w:r w:rsidR="001D5B7B" w:rsidRPr="00587A90">
              <w:t xml:space="preserve"> </w:t>
            </w:r>
            <w:r w:rsidRPr="00587A90">
              <w:t>Pesquisa e</w:t>
            </w:r>
            <w:r w:rsidR="00F77C35" w:rsidRPr="00587A90">
              <w:t xml:space="preserve"> desenvolvimento de soluções de segurança da informação</w:t>
            </w:r>
          </w:p>
          <w:p w:rsidR="00587A90" w:rsidRPr="00587A90" w:rsidRDefault="00587A90" w:rsidP="005E7C87">
            <w:pPr>
              <w:pStyle w:val="Nomedaempresa"/>
            </w:pPr>
          </w:p>
          <w:p w:rsidR="001D5B7B" w:rsidRPr="00587A90" w:rsidRDefault="001D5B7B" w:rsidP="005E7C87">
            <w:pPr>
              <w:pStyle w:val="Nomedaempresa"/>
            </w:pPr>
            <w:r w:rsidRPr="00587A90">
              <w:tab/>
              <w:t xml:space="preserve">Brasília, DF - Telefone: </w:t>
            </w:r>
            <w:r w:rsidR="005347D2">
              <w:t xml:space="preserve">61 - </w:t>
            </w:r>
            <w:r w:rsidR="00F77C35" w:rsidRPr="00587A90">
              <w:t>984239913</w:t>
            </w:r>
            <w:r w:rsidR="004A2927" w:rsidRPr="00587A90">
              <w:t>.</w:t>
            </w:r>
          </w:p>
          <w:p w:rsidR="001D5B7B" w:rsidRPr="00587A90" w:rsidRDefault="001D5B7B" w:rsidP="005E7C87">
            <w:pPr>
              <w:pStyle w:val="Nomedaempresa"/>
            </w:pPr>
          </w:p>
          <w:p w:rsidR="0035567C" w:rsidRDefault="00F77C35" w:rsidP="005E7C87">
            <w:pPr>
              <w:pStyle w:val="Nomedaempresa"/>
            </w:pPr>
            <w:r w:rsidRPr="00587A90">
              <w:t xml:space="preserve">Administrativo – Ajustes de documentos utilizando a plataforma Microsoft </w:t>
            </w:r>
            <w:proofErr w:type="gramStart"/>
            <w:r w:rsidRPr="00587A90">
              <w:t>office</w:t>
            </w:r>
            <w:proofErr w:type="gramEnd"/>
            <w:r w:rsidRPr="00587A90">
              <w:t xml:space="preserve">, atendimento de clientes e solicitações externas, serviços externos utilizando carro (sou habilitada), tradução de pequenos documentos, possuo inglês básico. </w:t>
            </w:r>
          </w:p>
        </w:tc>
      </w:tr>
      <w:tr w:rsidR="00DA38E1" w:rsidTr="00587A90">
        <w:trPr>
          <w:trHeight w:val="997"/>
        </w:trPr>
        <w:tc>
          <w:tcPr>
            <w:tcW w:w="2278" w:type="dxa"/>
          </w:tcPr>
          <w:p w:rsidR="00DA38E1" w:rsidRDefault="00DA38E1" w:rsidP="0071300E">
            <w:pPr>
              <w:pStyle w:val="Ttulodaseo"/>
            </w:pPr>
            <w:r>
              <w:t>Conhecimento n</w:t>
            </w:r>
            <w:r w:rsidR="00F77C35">
              <w:t>os produtos</w:t>
            </w:r>
          </w:p>
          <w:p w:rsidR="00587A90" w:rsidRDefault="00587A90" w:rsidP="00587A90"/>
          <w:p w:rsidR="00587A90" w:rsidRDefault="00587A90" w:rsidP="00587A90"/>
          <w:p w:rsidR="00587A90" w:rsidRDefault="00587A90" w:rsidP="00587A90">
            <w:pPr>
              <w:pStyle w:val="Ttulodaseo"/>
            </w:pPr>
          </w:p>
          <w:p w:rsidR="00587A90" w:rsidRDefault="00587A90" w:rsidP="00587A90">
            <w:pPr>
              <w:pStyle w:val="Ttulodaseo"/>
            </w:pPr>
            <w:r>
              <w:t xml:space="preserve">Principais cursos realizados </w:t>
            </w:r>
          </w:p>
          <w:p w:rsidR="00587A90" w:rsidRDefault="00587A90" w:rsidP="00587A90"/>
          <w:p w:rsidR="00587A90" w:rsidRDefault="00587A90" w:rsidP="00587A90"/>
          <w:p w:rsidR="00587A90" w:rsidRPr="00587A90" w:rsidRDefault="00587A90" w:rsidP="00587A90"/>
        </w:tc>
        <w:tc>
          <w:tcPr>
            <w:tcW w:w="6901" w:type="dxa"/>
          </w:tcPr>
          <w:p w:rsidR="00DA38E1" w:rsidRDefault="00F77C35" w:rsidP="00F77C35">
            <w:pPr>
              <w:pStyle w:val="Realizaes"/>
              <w:numPr>
                <w:ilvl w:val="0"/>
                <w:numId w:val="13"/>
              </w:numPr>
              <w:tabs>
                <w:tab w:val="clear" w:pos="360"/>
              </w:tabs>
              <w:ind w:left="244" w:hanging="244"/>
              <w:rPr>
                <w:lang w:val="en-US"/>
              </w:rPr>
            </w:pPr>
            <w:r>
              <w:rPr>
                <w:b/>
              </w:rPr>
              <w:t>Microsoft Office;</w:t>
            </w:r>
          </w:p>
          <w:p w:rsidR="00DA38E1" w:rsidRPr="009C7CEE" w:rsidRDefault="00DA38E1">
            <w:pPr>
              <w:pStyle w:val="Realizaes"/>
              <w:numPr>
                <w:ilvl w:val="0"/>
                <w:numId w:val="15"/>
              </w:numPr>
              <w:tabs>
                <w:tab w:val="clear" w:pos="360"/>
                <w:tab w:val="num" w:pos="243"/>
              </w:tabs>
              <w:ind w:left="310" w:hanging="310"/>
            </w:pPr>
            <w:r w:rsidRPr="009C7CEE">
              <w:rPr>
                <w:b/>
              </w:rPr>
              <w:t>Sistemas Operacionais:</w:t>
            </w:r>
            <w:r w:rsidRPr="009C7CEE">
              <w:t xml:space="preserve"> </w:t>
            </w:r>
          </w:p>
          <w:p w:rsidR="004B10EB" w:rsidRDefault="005676F3" w:rsidP="00F77C35">
            <w:pPr>
              <w:pStyle w:val="Realizaes"/>
              <w:numPr>
                <w:ilvl w:val="0"/>
                <w:numId w:val="0"/>
              </w:numPr>
              <w:ind w:left="712"/>
            </w:pPr>
            <w:r w:rsidRPr="005676F3">
              <w:t>Windows</w:t>
            </w:r>
            <w:r w:rsidR="00D67488">
              <w:t xml:space="preserve"> </w:t>
            </w:r>
          </w:p>
          <w:p w:rsidR="00587A90" w:rsidRDefault="00587A90" w:rsidP="00F77C35">
            <w:pPr>
              <w:pStyle w:val="Realizaes"/>
              <w:numPr>
                <w:ilvl w:val="0"/>
                <w:numId w:val="0"/>
              </w:numPr>
              <w:ind w:left="712"/>
            </w:pPr>
          </w:p>
          <w:p w:rsidR="00587A90" w:rsidRDefault="00587A90" w:rsidP="00587A90">
            <w:pPr>
              <w:pStyle w:val="Objetivo"/>
              <w:numPr>
                <w:ilvl w:val="0"/>
                <w:numId w:val="27"/>
              </w:numPr>
              <w:spacing w:before="60" w:after="0"/>
              <w:ind w:left="357" w:firstLine="17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Português</w:t>
            </w:r>
            <w:proofErr w:type="spellEnd"/>
            <w:r>
              <w:rPr>
                <w:lang w:val="en-US"/>
              </w:rPr>
              <w:t>;</w:t>
            </w:r>
          </w:p>
          <w:p w:rsidR="00587A90" w:rsidRDefault="00587A90" w:rsidP="00587A90">
            <w:pPr>
              <w:pStyle w:val="Objetivo"/>
              <w:numPr>
                <w:ilvl w:val="0"/>
                <w:numId w:val="19"/>
              </w:numPr>
              <w:tabs>
                <w:tab w:val="clear" w:pos="360"/>
                <w:tab w:val="num" w:pos="712"/>
              </w:tabs>
              <w:spacing w:before="60" w:after="0"/>
              <w:ind w:left="712" w:hanging="335"/>
              <w:rPr>
                <w:lang w:val="en-US"/>
              </w:rPr>
            </w:pPr>
            <w:r w:rsidRPr="00D67488">
              <w:rPr>
                <w:lang w:val="en-US"/>
              </w:rPr>
              <w:t>Microsoft Office</w:t>
            </w:r>
            <w:r>
              <w:rPr>
                <w:lang w:val="en-US"/>
              </w:rPr>
              <w:t>;</w:t>
            </w:r>
          </w:p>
          <w:p w:rsidR="00587A90" w:rsidRDefault="00587A90" w:rsidP="00587A90">
            <w:pPr>
              <w:pStyle w:val="Objetivo"/>
              <w:numPr>
                <w:ilvl w:val="0"/>
                <w:numId w:val="19"/>
              </w:numPr>
              <w:tabs>
                <w:tab w:val="clear" w:pos="360"/>
                <w:tab w:val="num" w:pos="712"/>
              </w:tabs>
              <w:spacing w:before="60" w:after="0"/>
              <w:ind w:left="712" w:hanging="335"/>
            </w:pPr>
            <w:r>
              <w:rPr>
                <w:lang w:val="en-US"/>
              </w:rPr>
              <w:t xml:space="preserve">Ingles </w:t>
            </w:r>
            <w:proofErr w:type="spellStart"/>
            <w:r>
              <w:rPr>
                <w:lang w:val="en-US"/>
              </w:rPr>
              <w:t>Básico</w:t>
            </w:r>
            <w:proofErr w:type="spellEnd"/>
            <w:r w:rsidRPr="00D67488">
              <w:rPr>
                <w:lang w:val="en-US"/>
              </w:rPr>
              <w:t>;</w:t>
            </w:r>
          </w:p>
        </w:tc>
      </w:tr>
    </w:tbl>
    <w:p w:rsidR="00DA38E1" w:rsidRDefault="00D67488">
      <w:pPr>
        <w:jc w:val="center"/>
        <w:rPr>
          <w:b/>
        </w:rPr>
      </w:pPr>
      <w:r>
        <w:rPr>
          <w:b/>
        </w:rPr>
        <w:t>D</w:t>
      </w:r>
      <w:r w:rsidR="00DA38E1">
        <w:rPr>
          <w:b/>
        </w:rPr>
        <w:t>ocumentos comprobatórios das informações contidas neste currículo serão oportunamente apresentados, mediante solicitação.</w:t>
      </w:r>
    </w:p>
    <w:p w:rsidR="00DA38E1" w:rsidRDefault="00DA38E1">
      <w:pPr>
        <w:ind w:left="5494"/>
      </w:pPr>
    </w:p>
    <w:p w:rsidR="00BA2134" w:rsidRDefault="00BA2134">
      <w:pPr>
        <w:ind w:left="5494"/>
      </w:pPr>
    </w:p>
    <w:p w:rsidR="00587A90" w:rsidRDefault="00DA38E1" w:rsidP="00587A90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“O futuro pertence àqueles que acreditam na beleza dos seus sonhos”.</w:t>
      </w:r>
    </w:p>
    <w:p w:rsidR="00DA38E1" w:rsidRDefault="00DA38E1" w:rsidP="00587A90">
      <w:pPr>
        <w:jc w:val="center"/>
      </w:pPr>
      <w:r>
        <w:rPr>
          <w:rFonts w:ascii="Arial Narrow" w:hAnsi="Arial Narrow"/>
          <w:b/>
          <w:sz w:val="24"/>
        </w:rPr>
        <w:t>Eleanor Roosevelt</w:t>
      </w:r>
    </w:p>
    <w:sectPr w:rsidR="00DA38E1" w:rsidSect="00587A90">
      <w:footerReference w:type="default" r:id="rId10"/>
      <w:pgSz w:w="11907" w:h="16839"/>
      <w:pgMar w:top="902" w:right="1275" w:bottom="568" w:left="1673" w:header="720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0A1" w:rsidRDefault="001900A1">
      <w:r>
        <w:separator/>
      </w:r>
    </w:p>
  </w:endnote>
  <w:endnote w:type="continuationSeparator" w:id="0">
    <w:p w:rsidR="001900A1" w:rsidRDefault="0019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8E1" w:rsidRDefault="00DA38E1"/>
  <w:p w:rsidR="00DA38E1" w:rsidRDefault="00DA38E1"/>
  <w:tbl>
    <w:tblPr>
      <w:tblW w:w="0" w:type="auto"/>
      <w:tblInd w:w="3" w:type="dxa"/>
      <w:tblBorders>
        <w:top w:val="single" w:sz="3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707"/>
    </w:tblGrid>
    <w:tr w:rsidR="00DA38E1">
      <w:trPr>
        <w:trHeight w:val="100"/>
      </w:trPr>
      <w:tc>
        <w:tcPr>
          <w:tcW w:w="8707" w:type="dxa"/>
        </w:tcPr>
        <w:p w:rsidR="00DA38E1" w:rsidRDefault="00DA38E1">
          <w:pPr>
            <w:pStyle w:val="Rodap"/>
            <w:ind w:left="0"/>
          </w:pPr>
        </w:p>
      </w:tc>
    </w:tr>
  </w:tbl>
  <w:p w:rsidR="00DA38E1" w:rsidRDefault="00DA38E1">
    <w:pPr>
      <w:pStyle w:val="Rodap"/>
      <w:ind w:left="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0A1" w:rsidRDefault="001900A1">
      <w:r>
        <w:separator/>
      </w:r>
    </w:p>
  </w:footnote>
  <w:footnote w:type="continuationSeparator" w:id="0">
    <w:p w:rsidR="001900A1" w:rsidRDefault="00190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0D2AB6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CE01EE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BC7B7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AF2C322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7D43752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AA6740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1E1F8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EE817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8CC12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43674D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F6107"/>
    <w:multiLevelType w:val="hybridMultilevel"/>
    <w:tmpl w:val="22A0BD7E"/>
    <w:lvl w:ilvl="0" w:tplc="ECE471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6B0F734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</w:rPr>
    </w:lvl>
    <w:lvl w:ilvl="2" w:tplc="154A08A2" w:tentative="1">
      <w:start w:val="1"/>
      <w:numFmt w:val="bullet"/>
      <w:lvlText w:val=""/>
      <w:lvlJc w:val="left"/>
      <w:pPr>
        <w:tabs>
          <w:tab w:val="num" w:pos="1095"/>
        </w:tabs>
        <w:ind w:left="1095" w:hanging="360"/>
      </w:pPr>
      <w:rPr>
        <w:rFonts w:ascii="Wingdings" w:hAnsi="Wingdings" w:hint="default"/>
      </w:rPr>
    </w:lvl>
    <w:lvl w:ilvl="3" w:tplc="6F7A0B6C" w:tentative="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</w:rPr>
    </w:lvl>
    <w:lvl w:ilvl="4" w:tplc="9F3410A8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hint="default"/>
      </w:rPr>
    </w:lvl>
    <w:lvl w:ilvl="5" w:tplc="641E34A4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6" w:tplc="D5386036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7" w:tplc="64163628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hint="default"/>
      </w:rPr>
    </w:lvl>
    <w:lvl w:ilvl="8" w:tplc="029EAC74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</w:abstractNum>
  <w:abstractNum w:abstractNumId="11">
    <w:nsid w:val="03E762D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0AC012FB"/>
    <w:multiLevelType w:val="hybridMultilevel"/>
    <w:tmpl w:val="D2A8F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DD4B8E"/>
    <w:multiLevelType w:val="hybridMultilevel"/>
    <w:tmpl w:val="F8C2BC74"/>
    <w:lvl w:ilvl="0" w:tplc="06541D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3638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783B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65B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8A7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E419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8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A1C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E06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CF0991"/>
    <w:multiLevelType w:val="hybridMultilevel"/>
    <w:tmpl w:val="964C5DAE"/>
    <w:lvl w:ilvl="0" w:tplc="BEE4CA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5641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ACF6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D844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7E40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0A461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40F8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E870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E6ED0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4C50ED"/>
    <w:multiLevelType w:val="hybridMultilevel"/>
    <w:tmpl w:val="9E14E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1147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25D643D6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2769249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0167556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339636F7"/>
    <w:multiLevelType w:val="hybridMultilevel"/>
    <w:tmpl w:val="AF221EA4"/>
    <w:lvl w:ilvl="0" w:tplc="CB24AD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E33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6A3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EDE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54AB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C49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08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FA58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BE4C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957378"/>
    <w:multiLevelType w:val="hybridMultilevel"/>
    <w:tmpl w:val="1934499C"/>
    <w:lvl w:ilvl="0" w:tplc="BE00BAF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11ECDE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ahoma" w:hint="default"/>
      </w:rPr>
    </w:lvl>
    <w:lvl w:ilvl="2" w:tplc="C5248D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30805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F5CD5E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 w:hint="default"/>
      </w:rPr>
    </w:lvl>
    <w:lvl w:ilvl="5" w:tplc="7422DBD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65623D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25605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 w:hint="default"/>
      </w:rPr>
    </w:lvl>
    <w:lvl w:ilvl="8" w:tplc="459A74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4B707F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06773C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9015C55"/>
    <w:multiLevelType w:val="hybridMultilevel"/>
    <w:tmpl w:val="BF8CE488"/>
    <w:lvl w:ilvl="0" w:tplc="ECE471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E874C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308298B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92537CA"/>
    <w:multiLevelType w:val="hybridMultilevel"/>
    <w:tmpl w:val="AAF0412A"/>
    <w:lvl w:ilvl="0" w:tplc="EF96FF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07F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19089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C66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B8DE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3047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7CB9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027E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6688A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6F7490"/>
    <w:multiLevelType w:val="hybridMultilevel"/>
    <w:tmpl w:val="1F1AAC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>
    <w:nsid w:val="6AED6752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CD4431B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CE56B1C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</w:abstractNum>
  <w:abstractNum w:abstractNumId="33">
    <w:nsid w:val="6D355762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F6F4D44"/>
    <w:multiLevelType w:val="hybridMultilevel"/>
    <w:tmpl w:val="4D0C35CC"/>
    <w:lvl w:ilvl="0" w:tplc="156C4D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E4C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903D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EE7C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CED5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CCFF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AE32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0E54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FED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43758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98373C2"/>
    <w:multiLevelType w:val="hybridMultilevel"/>
    <w:tmpl w:val="59E64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6636E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DFE5F65"/>
    <w:multiLevelType w:val="hybridMultilevel"/>
    <w:tmpl w:val="04A486AC"/>
    <w:lvl w:ilvl="0" w:tplc="866071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943E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32B7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18C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FC6C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084A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BA28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02C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B04CF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0"/>
  </w:num>
  <w:num w:numId="13">
    <w:abstractNumId w:val="31"/>
  </w:num>
  <w:num w:numId="14">
    <w:abstractNumId w:val="18"/>
  </w:num>
  <w:num w:numId="15">
    <w:abstractNumId w:val="17"/>
  </w:num>
  <w:num w:numId="16">
    <w:abstractNumId w:val="16"/>
  </w:num>
  <w:num w:numId="17">
    <w:abstractNumId w:val="35"/>
  </w:num>
  <w:num w:numId="18">
    <w:abstractNumId w:val="23"/>
  </w:num>
  <w:num w:numId="19">
    <w:abstractNumId w:val="33"/>
  </w:num>
  <w:num w:numId="20">
    <w:abstractNumId w:val="11"/>
  </w:num>
  <w:num w:numId="21">
    <w:abstractNumId w:val="26"/>
  </w:num>
  <w:num w:numId="22">
    <w:abstractNumId w:val="37"/>
  </w:num>
  <w:num w:numId="23">
    <w:abstractNumId w:val="19"/>
  </w:num>
  <w:num w:numId="24">
    <w:abstractNumId w:val="22"/>
  </w:num>
  <w:num w:numId="25">
    <w:abstractNumId w:val="25"/>
  </w:num>
  <w:num w:numId="26">
    <w:abstractNumId w:val="21"/>
  </w:num>
  <w:num w:numId="27">
    <w:abstractNumId w:val="32"/>
  </w:num>
  <w:num w:numId="28">
    <w:abstractNumId w:val="30"/>
  </w:num>
  <w:num w:numId="29">
    <w:abstractNumId w:val="20"/>
  </w:num>
  <w:num w:numId="30">
    <w:abstractNumId w:val="27"/>
  </w:num>
  <w:num w:numId="31">
    <w:abstractNumId w:val="38"/>
  </w:num>
  <w:num w:numId="32">
    <w:abstractNumId w:val="34"/>
  </w:num>
  <w:num w:numId="33">
    <w:abstractNumId w:val="13"/>
  </w:num>
  <w:num w:numId="34">
    <w:abstractNumId w:val="14"/>
  </w:num>
  <w:num w:numId="35">
    <w:abstractNumId w:val="28"/>
  </w:num>
  <w:num w:numId="36">
    <w:abstractNumId w:val="15"/>
  </w:num>
  <w:num w:numId="37">
    <w:abstractNumId w:val="12"/>
  </w:num>
  <w:num w:numId="38">
    <w:abstractNumId w:val="36"/>
  </w:num>
  <w:num w:numId="39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425"/>
  <w:drawingGridHorizontalSpacing w:val="6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0"/>
    <w:docVar w:name="Resume Post Wizard Balloon" w:val="0"/>
  </w:docVars>
  <w:rsids>
    <w:rsidRoot w:val="00A822EF"/>
    <w:rsid w:val="000214CE"/>
    <w:rsid w:val="000251B1"/>
    <w:rsid w:val="00027050"/>
    <w:rsid w:val="0003221F"/>
    <w:rsid w:val="00097E4E"/>
    <w:rsid w:val="000A2999"/>
    <w:rsid w:val="000A494B"/>
    <w:rsid w:val="000B2842"/>
    <w:rsid w:val="000B7A33"/>
    <w:rsid w:val="00120757"/>
    <w:rsid w:val="00153A7F"/>
    <w:rsid w:val="00155B4F"/>
    <w:rsid w:val="0016381D"/>
    <w:rsid w:val="001857F5"/>
    <w:rsid w:val="001900A1"/>
    <w:rsid w:val="001A7EA0"/>
    <w:rsid w:val="001C395F"/>
    <w:rsid w:val="001D5B7B"/>
    <w:rsid w:val="001F2955"/>
    <w:rsid w:val="00204F08"/>
    <w:rsid w:val="00213D30"/>
    <w:rsid w:val="002420AC"/>
    <w:rsid w:val="002513FA"/>
    <w:rsid w:val="002805AD"/>
    <w:rsid w:val="00286267"/>
    <w:rsid w:val="002A12E1"/>
    <w:rsid w:val="002A5C5A"/>
    <w:rsid w:val="002C5856"/>
    <w:rsid w:val="002D5506"/>
    <w:rsid w:val="002D62B3"/>
    <w:rsid w:val="002E1B1D"/>
    <w:rsid w:val="002E763C"/>
    <w:rsid w:val="0032518F"/>
    <w:rsid w:val="00325F24"/>
    <w:rsid w:val="0035567C"/>
    <w:rsid w:val="0036433E"/>
    <w:rsid w:val="00375012"/>
    <w:rsid w:val="003812CD"/>
    <w:rsid w:val="003D2FD3"/>
    <w:rsid w:val="003F12D7"/>
    <w:rsid w:val="00405891"/>
    <w:rsid w:val="00415C3D"/>
    <w:rsid w:val="004734A2"/>
    <w:rsid w:val="00491FBA"/>
    <w:rsid w:val="00493A32"/>
    <w:rsid w:val="004A2927"/>
    <w:rsid w:val="004B10EB"/>
    <w:rsid w:val="004B7DC5"/>
    <w:rsid w:val="004C11AD"/>
    <w:rsid w:val="004C791A"/>
    <w:rsid w:val="004F0AEA"/>
    <w:rsid w:val="00507215"/>
    <w:rsid w:val="00511F9D"/>
    <w:rsid w:val="00517695"/>
    <w:rsid w:val="00527794"/>
    <w:rsid w:val="005347D2"/>
    <w:rsid w:val="00554B29"/>
    <w:rsid w:val="005617B6"/>
    <w:rsid w:val="005676F3"/>
    <w:rsid w:val="005729EC"/>
    <w:rsid w:val="00574D0C"/>
    <w:rsid w:val="00587A90"/>
    <w:rsid w:val="005C49AC"/>
    <w:rsid w:val="005D1C9C"/>
    <w:rsid w:val="005E240A"/>
    <w:rsid w:val="005E324F"/>
    <w:rsid w:val="005E421C"/>
    <w:rsid w:val="005E7C87"/>
    <w:rsid w:val="005F0E71"/>
    <w:rsid w:val="0062380B"/>
    <w:rsid w:val="006A2C78"/>
    <w:rsid w:val="006B6D2D"/>
    <w:rsid w:val="006D569B"/>
    <w:rsid w:val="00702707"/>
    <w:rsid w:val="0071300E"/>
    <w:rsid w:val="00715F8D"/>
    <w:rsid w:val="007309D5"/>
    <w:rsid w:val="007366D2"/>
    <w:rsid w:val="00746A24"/>
    <w:rsid w:val="00772C89"/>
    <w:rsid w:val="007773A1"/>
    <w:rsid w:val="0078484D"/>
    <w:rsid w:val="00792543"/>
    <w:rsid w:val="0079508E"/>
    <w:rsid w:val="007B05D7"/>
    <w:rsid w:val="007B3E3C"/>
    <w:rsid w:val="007B6A4C"/>
    <w:rsid w:val="007D5DC1"/>
    <w:rsid w:val="008005D2"/>
    <w:rsid w:val="00803833"/>
    <w:rsid w:val="0083118E"/>
    <w:rsid w:val="00841C33"/>
    <w:rsid w:val="0085452F"/>
    <w:rsid w:val="008578C1"/>
    <w:rsid w:val="00862630"/>
    <w:rsid w:val="00896238"/>
    <w:rsid w:val="008E1D68"/>
    <w:rsid w:val="00901FB0"/>
    <w:rsid w:val="009053A1"/>
    <w:rsid w:val="00934034"/>
    <w:rsid w:val="00950ACA"/>
    <w:rsid w:val="0095372F"/>
    <w:rsid w:val="00953A04"/>
    <w:rsid w:val="00995F9B"/>
    <w:rsid w:val="009A3A63"/>
    <w:rsid w:val="009B4CC7"/>
    <w:rsid w:val="009B5366"/>
    <w:rsid w:val="009C7CEE"/>
    <w:rsid w:val="00A259CC"/>
    <w:rsid w:val="00A26F7C"/>
    <w:rsid w:val="00A27031"/>
    <w:rsid w:val="00A32679"/>
    <w:rsid w:val="00A61349"/>
    <w:rsid w:val="00A73C0E"/>
    <w:rsid w:val="00A822EF"/>
    <w:rsid w:val="00A857E5"/>
    <w:rsid w:val="00AD7B2B"/>
    <w:rsid w:val="00AE7D4D"/>
    <w:rsid w:val="00B01658"/>
    <w:rsid w:val="00B042DD"/>
    <w:rsid w:val="00B473E0"/>
    <w:rsid w:val="00B564D5"/>
    <w:rsid w:val="00B639D7"/>
    <w:rsid w:val="00B74131"/>
    <w:rsid w:val="00B84723"/>
    <w:rsid w:val="00BA0181"/>
    <w:rsid w:val="00BA2134"/>
    <w:rsid w:val="00BA6A9D"/>
    <w:rsid w:val="00BE19FB"/>
    <w:rsid w:val="00BF3BC8"/>
    <w:rsid w:val="00C1401B"/>
    <w:rsid w:val="00C254F4"/>
    <w:rsid w:val="00C34E85"/>
    <w:rsid w:val="00C7310B"/>
    <w:rsid w:val="00C84A13"/>
    <w:rsid w:val="00CB1DBE"/>
    <w:rsid w:val="00CB2E21"/>
    <w:rsid w:val="00CD5FDD"/>
    <w:rsid w:val="00CF5E72"/>
    <w:rsid w:val="00D15352"/>
    <w:rsid w:val="00D27F8B"/>
    <w:rsid w:val="00D33ABC"/>
    <w:rsid w:val="00D67488"/>
    <w:rsid w:val="00D739A9"/>
    <w:rsid w:val="00D73BFF"/>
    <w:rsid w:val="00D82FA3"/>
    <w:rsid w:val="00DA38E1"/>
    <w:rsid w:val="00E009F3"/>
    <w:rsid w:val="00E01031"/>
    <w:rsid w:val="00E11874"/>
    <w:rsid w:val="00E20032"/>
    <w:rsid w:val="00E36911"/>
    <w:rsid w:val="00E37234"/>
    <w:rsid w:val="00E373CB"/>
    <w:rsid w:val="00E6098A"/>
    <w:rsid w:val="00E81C3A"/>
    <w:rsid w:val="00E83EAF"/>
    <w:rsid w:val="00E94A7E"/>
    <w:rsid w:val="00EA6274"/>
    <w:rsid w:val="00EA7AC4"/>
    <w:rsid w:val="00EB022C"/>
    <w:rsid w:val="00EB0DE3"/>
    <w:rsid w:val="00EC4FB5"/>
    <w:rsid w:val="00ED0576"/>
    <w:rsid w:val="00EE08CD"/>
    <w:rsid w:val="00EF342D"/>
    <w:rsid w:val="00F06C8B"/>
    <w:rsid w:val="00F41E17"/>
    <w:rsid w:val="00F5082C"/>
    <w:rsid w:val="00F7147F"/>
    <w:rsid w:val="00F74548"/>
    <w:rsid w:val="00F77C35"/>
    <w:rsid w:val="00FA22DE"/>
    <w:rsid w:val="00FB3468"/>
    <w:rsid w:val="00FB3543"/>
    <w:rsid w:val="00FC31A0"/>
    <w:rsid w:val="00FD0CAC"/>
    <w:rsid w:val="00FD40BA"/>
    <w:rsid w:val="00FD6397"/>
    <w:rsid w:val="00F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Raavi"/>
      <w:lang w:eastAsia="zh-CN" w:bidi="pa-IN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  <w:szCs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  <w:szCs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  <w:szCs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  <w:szCs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AcrnimoHTML">
    <w:name w:val="HTML Acronym"/>
    <w:basedOn w:val="Fontepargpadro"/>
  </w:style>
  <w:style w:type="paragraph" w:styleId="Sumrio1">
    <w:name w:val="toc 1"/>
    <w:basedOn w:val="Normal"/>
    <w:next w:val="Normal"/>
    <w:autoRedefine/>
    <w:semiHidden/>
    <w:rPr>
      <w:b/>
      <w:bCs/>
      <w:sz w:val="10"/>
      <w:szCs w:val="10"/>
    </w:rPr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customStyle="1" w:styleId="Assinaturadecorreioeletrnico">
    <w:name w:val="Assinatura de correio eletrônico"/>
    <w:basedOn w:val="Normal"/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character" w:styleId="CitaoHTML">
    <w:name w:val="HTML Cite"/>
    <w:rPr>
      <w:i/>
      <w:iCs/>
      <w:noProof w:val="0"/>
      <w:lang w:val="pt-BR" w:bidi="ar-SA"/>
    </w:rPr>
  </w:style>
  <w:style w:type="character" w:styleId="CdigoHTML">
    <w:name w:val="HTML Code"/>
    <w:rPr>
      <w:rFonts w:ascii="Courier New" w:hAnsi="Courier New"/>
      <w:noProof w:val="0"/>
      <w:sz w:val="20"/>
      <w:szCs w:val="20"/>
      <w:lang w:val="pt-BR" w:bidi="ar-SA"/>
    </w:rPr>
  </w:style>
  <w:style w:type="paragraph" w:styleId="Commarcadores">
    <w:name w:val="List Bullet"/>
    <w:basedOn w:val="Normal"/>
    <w:autoRedefine/>
    <w:pPr>
      <w:numPr>
        <w:numId w:val="1"/>
      </w:numPr>
    </w:pPr>
  </w:style>
  <w:style w:type="paragraph" w:styleId="Commarcadores2">
    <w:name w:val="List Bullet 2"/>
    <w:basedOn w:val="Normal"/>
    <w:autoRedefine/>
    <w:pPr>
      <w:numPr>
        <w:numId w:val="2"/>
      </w:numPr>
    </w:pPr>
  </w:style>
  <w:style w:type="paragraph" w:styleId="Commarcadores3">
    <w:name w:val="List Bullet 3"/>
    <w:basedOn w:val="Normal"/>
    <w:autoRedefine/>
    <w:pPr>
      <w:numPr>
        <w:numId w:val="3"/>
      </w:numPr>
    </w:pPr>
  </w:style>
  <w:style w:type="paragraph" w:styleId="Commarcadores4">
    <w:name w:val="List Bullet 4"/>
    <w:basedOn w:val="Normal"/>
    <w:autoRedefine/>
    <w:pPr>
      <w:numPr>
        <w:numId w:val="4"/>
      </w:numPr>
    </w:pPr>
  </w:style>
  <w:style w:type="paragraph" w:styleId="Commarcadores5">
    <w:name w:val="List Bullet 5"/>
    <w:basedOn w:val="Normal"/>
    <w:autoRedefine/>
    <w:pPr>
      <w:numPr>
        <w:numId w:val="5"/>
      </w:numPr>
    </w:pPr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Data">
    <w:name w:val="Date"/>
    <w:basedOn w:val="Corpodetexto"/>
    <w:pPr>
      <w:keepNext/>
    </w:pPr>
  </w:style>
  <w:style w:type="character" w:styleId="DefinioHTML">
    <w:name w:val="HTML Definition"/>
    <w:rPr>
      <w:i/>
      <w:iCs/>
      <w:noProof w:val="0"/>
      <w:lang w:val="pt-BR" w:bidi="ar-SA"/>
    </w:rPr>
  </w:style>
  <w:style w:type="paragraph" w:styleId="Destinatrio">
    <w:name w:val="envelope address"/>
    <w:basedOn w:val="Normal"/>
    <w:pPr>
      <w:framePr w:w="7938" w:h="1984" w:hRule="exact" w:hSpace="141" w:wrap="auto" w:hAnchor="page" w:xAlign="center" w:yAlign="bottom"/>
      <w:ind w:left="2835"/>
    </w:pPr>
    <w:rPr>
      <w:sz w:val="24"/>
      <w:szCs w:val="24"/>
    </w:rPr>
  </w:style>
  <w:style w:type="character" w:styleId="nfase">
    <w:name w:val="Emphasis"/>
    <w:qFormat/>
    <w:rPr>
      <w:rFonts w:ascii="Arial Black" w:hAnsi="Arial Black"/>
      <w:spacing w:val="-8"/>
      <w:sz w:val="18"/>
      <w:szCs w:val="18"/>
      <w:lang w:bidi="ar-SA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xemploHTML">
    <w:name w:val="HTML Sample"/>
    <w:rPr>
      <w:rFonts w:ascii="Courier New" w:hAnsi="Courier New"/>
      <w:noProof w:val="0"/>
      <w:lang w:val="pt-BR" w:bidi="ar-SA"/>
    </w:rPr>
  </w:style>
  <w:style w:type="character" w:styleId="Hyperlink">
    <w:name w:val="Hyperlink"/>
    <w:rPr>
      <w:noProof w:val="0"/>
      <w:color w:val="0000FF"/>
      <w:u w:val="single"/>
      <w:lang w:val="pt-BR" w:bidi="ar-SA"/>
    </w:rPr>
  </w:style>
  <w:style w:type="character" w:styleId="HiperlinkVisitado">
    <w:name w:val="FollowedHyperlink"/>
    <w:rPr>
      <w:noProof w:val="0"/>
      <w:color w:val="800080"/>
      <w:u w:val="single"/>
      <w:lang w:val="pt-BR" w:bidi="ar-SA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rPr>
      <w:rFonts w:ascii="Courier New" w:hAnsi="Courier New"/>
      <w:noProof w:val="0"/>
      <w:sz w:val="20"/>
      <w:szCs w:val="20"/>
      <w:lang w:val="pt-BR" w:bidi="ar-S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Numerada2">
    <w:name w:val="List Number 2"/>
    <w:basedOn w:val="Normal"/>
    <w:pPr>
      <w:numPr>
        <w:numId w:val="7"/>
      </w:numPr>
    </w:pPr>
  </w:style>
  <w:style w:type="paragraph" w:styleId="Numerada3">
    <w:name w:val="List Number 3"/>
    <w:basedOn w:val="Normal"/>
    <w:pPr>
      <w:numPr>
        <w:numId w:val="8"/>
      </w:numPr>
    </w:pPr>
  </w:style>
  <w:style w:type="paragraph" w:styleId="Numerada4">
    <w:name w:val="List Number 4"/>
    <w:basedOn w:val="Normal"/>
    <w:pPr>
      <w:numPr>
        <w:numId w:val="9"/>
      </w:numPr>
    </w:pPr>
  </w:style>
  <w:style w:type="paragraph" w:styleId="Numerada5">
    <w:name w:val="List Number 5"/>
    <w:basedOn w:val="Normal"/>
    <w:pPr>
      <w:numPr>
        <w:numId w:val="10"/>
      </w:numPr>
    </w:pPr>
  </w:style>
  <w:style w:type="character" w:styleId="Nmerodelinha">
    <w:name w:val="line number"/>
    <w:basedOn w:val="Fontepargpadro"/>
  </w:style>
  <w:style w:type="character" w:styleId="Nmerodepgina">
    <w:name w:val="page number"/>
    <w:rPr>
      <w:rFonts w:ascii="Arial" w:hAnsi="Arial"/>
      <w:sz w:val="18"/>
      <w:szCs w:val="18"/>
      <w:lang w:bidi="ar-SA"/>
    </w:rPr>
  </w:style>
  <w:style w:type="paragraph" w:styleId="Pr-formataoHTML">
    <w:name w:val="HTML Preformatted"/>
    <w:basedOn w:val="Normal"/>
    <w:rPr>
      <w:rFonts w:ascii="Courier New" w:hAnsi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Recuodecorpodetexto">
    <w:name w:val="Body Text Indent"/>
    <w:basedOn w:val="Corpodetexto"/>
    <w:pPr>
      <w:ind w:left="720"/>
    </w:p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08"/>
    </w:pPr>
  </w:style>
  <w:style w:type="character" w:styleId="Refdecomentrio">
    <w:name w:val="annotation reference"/>
    <w:semiHidden/>
    <w:rPr>
      <w:noProof w:val="0"/>
      <w:sz w:val="16"/>
      <w:szCs w:val="16"/>
      <w:lang w:val="pt-BR" w:bidi="ar-SA"/>
    </w:rPr>
  </w:style>
  <w:style w:type="character" w:styleId="Refdenotadefim">
    <w:name w:val="endnote reference"/>
    <w:semiHidden/>
    <w:rPr>
      <w:noProof w:val="0"/>
      <w:vertAlign w:val="superscript"/>
      <w:lang w:val="pt-BR" w:bidi="ar-SA"/>
    </w:rPr>
  </w:style>
  <w:style w:type="character" w:styleId="Refdenotaderodap">
    <w:name w:val="footnote reference"/>
    <w:semiHidden/>
    <w:rPr>
      <w:noProof w:val="0"/>
      <w:vertAlign w:val="superscript"/>
      <w:lang w:val="pt-BR" w:bidi="ar-SA"/>
    </w:rPr>
  </w:style>
  <w:style w:type="paragraph" w:styleId="Remetente">
    <w:name w:val="envelope return"/>
    <w:basedOn w:val="Normal"/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bCs/>
      <w:sz w:val="18"/>
      <w:szCs w:val="18"/>
    </w:rPr>
  </w:style>
  <w:style w:type="paragraph" w:styleId="Saudao">
    <w:name w:val="Salutation"/>
    <w:basedOn w:val="Normal"/>
    <w:next w:val="Normal"/>
  </w:style>
  <w:style w:type="character" w:styleId="Forte">
    <w:name w:val="Strong"/>
    <w:qFormat/>
    <w:rPr>
      <w:b/>
      <w:bCs/>
      <w:noProof w:val="0"/>
      <w:lang w:val="pt-BR" w:bidi="ar-SA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  <w:szCs w:val="24"/>
    </w:rPr>
  </w:style>
  <w:style w:type="character" w:styleId="TecladoHTML">
    <w:name w:val="HTML Keyboard"/>
    <w:rPr>
      <w:rFonts w:ascii="Courier New" w:hAnsi="Courier New"/>
      <w:noProof w:val="0"/>
      <w:sz w:val="20"/>
      <w:szCs w:val="20"/>
      <w:lang w:val="pt-BR" w:bidi="ar-SA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rPr>
      <w:rFonts w:ascii="Courier New" w:hAnsi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b/>
      <w:bCs/>
    </w:rPr>
  </w:style>
  <w:style w:type="character" w:styleId="VarivelHTML">
    <w:name w:val="HTML Variable"/>
    <w:rPr>
      <w:i/>
      <w:iCs/>
      <w:noProof w:val="0"/>
      <w:lang w:val="pt-BR" w:bidi="ar-SA"/>
    </w:rPr>
  </w:style>
  <w:style w:type="paragraph" w:customStyle="1" w:styleId="Realizaes">
    <w:name w:val="Realizações"/>
    <w:basedOn w:val="Corpodetexto"/>
    <w:pPr>
      <w:numPr>
        <w:numId w:val="11"/>
      </w:numPr>
      <w:spacing w:after="60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  <w:szCs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  <w:szCs w:val="14"/>
    </w:r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rsid w:val="005E7C87"/>
    <w:pPr>
      <w:tabs>
        <w:tab w:val="left" w:pos="0"/>
      </w:tabs>
      <w:spacing w:after="60" w:line="220" w:lineRule="atLeast"/>
      <w:jc w:val="both"/>
    </w:pPr>
    <w:rPr>
      <w:b/>
      <w:bCs/>
    </w:rPr>
  </w:style>
  <w:style w:type="paragraph" w:customStyle="1" w:styleId="NomedaempresaUm">
    <w:name w:val="Nome da empresa Um"/>
    <w:basedOn w:val="Nomedaempresa"/>
    <w:next w:val="Normal"/>
    <w:autoRedefine/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  <w:szCs w:val="48"/>
    </w:rPr>
  </w:style>
  <w:style w:type="paragraph" w:customStyle="1" w:styleId="Basedocabealho">
    <w:name w:val="Base do cabeçalho"/>
    <w:basedOn w:val="Normal"/>
    <w:pPr>
      <w:jc w:val="both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  <w:szCs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  <w:szCs w:val="18"/>
      <w:lang w:bidi="ar-SA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54"/>
    </w:rPr>
  </w:style>
  <w:style w:type="paragraph" w:customStyle="1" w:styleId="Ttulodaseo">
    <w:name w:val="Título da seção"/>
    <w:basedOn w:val="Normal"/>
    <w:next w:val="Normal"/>
    <w:autoRedefine/>
    <w:rsid w:val="0071300E"/>
    <w:pPr>
      <w:jc w:val="center"/>
    </w:pPr>
    <w:rPr>
      <w:rFonts w:ascii="Arial Black" w:hAnsi="Arial Black"/>
      <w:sz w:val="16"/>
      <w:szCs w:val="16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paragraph" w:customStyle="1" w:styleId="Dadospessoais">
    <w:name w:val="Dados pessoais"/>
    <w:basedOn w:val="Corpodetexto"/>
    <w:pPr>
      <w:spacing w:after="120" w:line="240" w:lineRule="exact"/>
      <w:ind w:left="-1080" w:right="1080"/>
    </w:pPr>
    <w:rPr>
      <w:i/>
      <w:iCs/>
      <w:spacing w:val="0"/>
      <w:sz w:val="22"/>
      <w:szCs w:val="22"/>
    </w:rPr>
  </w:style>
  <w:style w:type="paragraph" w:customStyle="1" w:styleId="Informaespessoais">
    <w:name w:val="Informações pessoais"/>
    <w:basedOn w:val="Realizaes"/>
    <w:next w:val="Realizaes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Pr>
      <w:b/>
      <w:bCs/>
    </w:rPr>
  </w:style>
  <w:style w:type="paragraph" w:customStyle="1" w:styleId="DadosPess">
    <w:name w:val="DadosPess"/>
    <w:basedOn w:val="Normal"/>
    <w:pPr>
      <w:jc w:val="right"/>
    </w:pPr>
    <w:rPr>
      <w:sz w:val="16"/>
      <w:szCs w:val="16"/>
    </w:rPr>
  </w:style>
  <w:style w:type="character" w:customStyle="1" w:styleId="TextosemFormataoChar">
    <w:name w:val="Texto sem Formatação Char"/>
    <w:link w:val="TextosemFormatao"/>
    <w:uiPriority w:val="99"/>
    <w:rsid w:val="00A73C0E"/>
    <w:rPr>
      <w:rFonts w:ascii="Courier New" w:hAnsi="Courier New" w:cs="Raavi"/>
      <w:noProof w:val="0"/>
      <w:lang w:val="pt-BR" w:eastAsia="zh-CN" w:bidi="pa-IN"/>
    </w:rPr>
  </w:style>
  <w:style w:type="paragraph" w:styleId="PargrafodaLista">
    <w:name w:val="List Paragraph"/>
    <w:basedOn w:val="Normal"/>
    <w:uiPriority w:val="34"/>
    <w:qFormat/>
    <w:rsid w:val="00702707"/>
    <w:pPr>
      <w:ind w:left="708"/>
    </w:pPr>
  </w:style>
  <w:style w:type="paragraph" w:styleId="Textodebalo">
    <w:name w:val="Balloon Text"/>
    <w:basedOn w:val="Normal"/>
    <w:link w:val="TextodebaloChar"/>
    <w:rsid w:val="007848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8484D"/>
    <w:rPr>
      <w:rFonts w:ascii="Tahoma" w:hAnsi="Tahoma" w:cs="Tahoma"/>
      <w:noProof w:val="0"/>
      <w:sz w:val="16"/>
      <w:szCs w:val="16"/>
      <w:lang w:val="pt-BR" w:eastAsia="zh-CN" w:bidi="pa-I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729EC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Raavi"/>
      <w:lang w:eastAsia="zh-CN" w:bidi="pa-IN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  <w:szCs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  <w:szCs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  <w:szCs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  <w:szCs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AcrnimoHTML">
    <w:name w:val="HTML Acronym"/>
    <w:basedOn w:val="Fontepargpadro"/>
  </w:style>
  <w:style w:type="paragraph" w:styleId="Sumrio1">
    <w:name w:val="toc 1"/>
    <w:basedOn w:val="Normal"/>
    <w:next w:val="Normal"/>
    <w:autoRedefine/>
    <w:semiHidden/>
    <w:rPr>
      <w:b/>
      <w:bCs/>
      <w:sz w:val="10"/>
      <w:szCs w:val="10"/>
    </w:rPr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customStyle="1" w:styleId="Assinaturadecorreioeletrnico">
    <w:name w:val="Assinatura de correio eletrônico"/>
    <w:basedOn w:val="Normal"/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character" w:styleId="CitaoHTML">
    <w:name w:val="HTML Cite"/>
    <w:rPr>
      <w:i/>
      <w:iCs/>
      <w:noProof w:val="0"/>
      <w:lang w:val="pt-BR" w:bidi="ar-SA"/>
    </w:rPr>
  </w:style>
  <w:style w:type="character" w:styleId="CdigoHTML">
    <w:name w:val="HTML Code"/>
    <w:rPr>
      <w:rFonts w:ascii="Courier New" w:hAnsi="Courier New"/>
      <w:noProof w:val="0"/>
      <w:sz w:val="20"/>
      <w:szCs w:val="20"/>
      <w:lang w:val="pt-BR" w:bidi="ar-SA"/>
    </w:rPr>
  </w:style>
  <w:style w:type="paragraph" w:styleId="Commarcadores">
    <w:name w:val="List Bullet"/>
    <w:basedOn w:val="Normal"/>
    <w:autoRedefine/>
    <w:pPr>
      <w:numPr>
        <w:numId w:val="1"/>
      </w:numPr>
    </w:pPr>
  </w:style>
  <w:style w:type="paragraph" w:styleId="Commarcadores2">
    <w:name w:val="List Bullet 2"/>
    <w:basedOn w:val="Normal"/>
    <w:autoRedefine/>
    <w:pPr>
      <w:numPr>
        <w:numId w:val="2"/>
      </w:numPr>
    </w:pPr>
  </w:style>
  <w:style w:type="paragraph" w:styleId="Commarcadores3">
    <w:name w:val="List Bullet 3"/>
    <w:basedOn w:val="Normal"/>
    <w:autoRedefine/>
    <w:pPr>
      <w:numPr>
        <w:numId w:val="3"/>
      </w:numPr>
    </w:pPr>
  </w:style>
  <w:style w:type="paragraph" w:styleId="Commarcadores4">
    <w:name w:val="List Bullet 4"/>
    <w:basedOn w:val="Normal"/>
    <w:autoRedefine/>
    <w:pPr>
      <w:numPr>
        <w:numId w:val="4"/>
      </w:numPr>
    </w:pPr>
  </w:style>
  <w:style w:type="paragraph" w:styleId="Commarcadores5">
    <w:name w:val="List Bullet 5"/>
    <w:basedOn w:val="Normal"/>
    <w:autoRedefine/>
    <w:pPr>
      <w:numPr>
        <w:numId w:val="5"/>
      </w:numPr>
    </w:pPr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Data">
    <w:name w:val="Date"/>
    <w:basedOn w:val="Corpodetexto"/>
    <w:pPr>
      <w:keepNext/>
    </w:pPr>
  </w:style>
  <w:style w:type="character" w:styleId="DefinioHTML">
    <w:name w:val="HTML Definition"/>
    <w:rPr>
      <w:i/>
      <w:iCs/>
      <w:noProof w:val="0"/>
      <w:lang w:val="pt-BR" w:bidi="ar-SA"/>
    </w:rPr>
  </w:style>
  <w:style w:type="paragraph" w:styleId="Destinatrio">
    <w:name w:val="envelope address"/>
    <w:basedOn w:val="Normal"/>
    <w:pPr>
      <w:framePr w:w="7938" w:h="1984" w:hRule="exact" w:hSpace="141" w:wrap="auto" w:hAnchor="page" w:xAlign="center" w:yAlign="bottom"/>
      <w:ind w:left="2835"/>
    </w:pPr>
    <w:rPr>
      <w:sz w:val="24"/>
      <w:szCs w:val="24"/>
    </w:rPr>
  </w:style>
  <w:style w:type="character" w:styleId="nfase">
    <w:name w:val="Emphasis"/>
    <w:qFormat/>
    <w:rPr>
      <w:rFonts w:ascii="Arial Black" w:hAnsi="Arial Black"/>
      <w:spacing w:val="-8"/>
      <w:sz w:val="18"/>
      <w:szCs w:val="18"/>
      <w:lang w:bidi="ar-SA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xemploHTML">
    <w:name w:val="HTML Sample"/>
    <w:rPr>
      <w:rFonts w:ascii="Courier New" w:hAnsi="Courier New"/>
      <w:noProof w:val="0"/>
      <w:lang w:val="pt-BR" w:bidi="ar-SA"/>
    </w:rPr>
  </w:style>
  <w:style w:type="character" w:styleId="Hyperlink">
    <w:name w:val="Hyperlink"/>
    <w:rPr>
      <w:noProof w:val="0"/>
      <w:color w:val="0000FF"/>
      <w:u w:val="single"/>
      <w:lang w:val="pt-BR" w:bidi="ar-SA"/>
    </w:rPr>
  </w:style>
  <w:style w:type="character" w:styleId="HiperlinkVisitado">
    <w:name w:val="FollowedHyperlink"/>
    <w:rPr>
      <w:noProof w:val="0"/>
      <w:color w:val="800080"/>
      <w:u w:val="single"/>
      <w:lang w:val="pt-BR" w:bidi="ar-SA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rPr>
      <w:rFonts w:ascii="Courier New" w:hAnsi="Courier New"/>
      <w:noProof w:val="0"/>
      <w:sz w:val="20"/>
      <w:szCs w:val="20"/>
      <w:lang w:val="pt-BR" w:bidi="ar-S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Numerada2">
    <w:name w:val="List Number 2"/>
    <w:basedOn w:val="Normal"/>
    <w:pPr>
      <w:numPr>
        <w:numId w:val="7"/>
      </w:numPr>
    </w:pPr>
  </w:style>
  <w:style w:type="paragraph" w:styleId="Numerada3">
    <w:name w:val="List Number 3"/>
    <w:basedOn w:val="Normal"/>
    <w:pPr>
      <w:numPr>
        <w:numId w:val="8"/>
      </w:numPr>
    </w:pPr>
  </w:style>
  <w:style w:type="paragraph" w:styleId="Numerada4">
    <w:name w:val="List Number 4"/>
    <w:basedOn w:val="Normal"/>
    <w:pPr>
      <w:numPr>
        <w:numId w:val="9"/>
      </w:numPr>
    </w:pPr>
  </w:style>
  <w:style w:type="paragraph" w:styleId="Numerada5">
    <w:name w:val="List Number 5"/>
    <w:basedOn w:val="Normal"/>
    <w:pPr>
      <w:numPr>
        <w:numId w:val="10"/>
      </w:numPr>
    </w:pPr>
  </w:style>
  <w:style w:type="character" w:styleId="Nmerodelinha">
    <w:name w:val="line number"/>
    <w:basedOn w:val="Fontepargpadro"/>
  </w:style>
  <w:style w:type="character" w:styleId="Nmerodepgina">
    <w:name w:val="page number"/>
    <w:rPr>
      <w:rFonts w:ascii="Arial" w:hAnsi="Arial"/>
      <w:sz w:val="18"/>
      <w:szCs w:val="18"/>
      <w:lang w:bidi="ar-SA"/>
    </w:rPr>
  </w:style>
  <w:style w:type="paragraph" w:styleId="Pr-formataoHTML">
    <w:name w:val="HTML Preformatted"/>
    <w:basedOn w:val="Normal"/>
    <w:rPr>
      <w:rFonts w:ascii="Courier New" w:hAnsi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Recuodecorpodetexto">
    <w:name w:val="Body Text Indent"/>
    <w:basedOn w:val="Corpodetexto"/>
    <w:pPr>
      <w:ind w:left="720"/>
    </w:p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08"/>
    </w:pPr>
  </w:style>
  <w:style w:type="character" w:styleId="Refdecomentrio">
    <w:name w:val="annotation reference"/>
    <w:semiHidden/>
    <w:rPr>
      <w:noProof w:val="0"/>
      <w:sz w:val="16"/>
      <w:szCs w:val="16"/>
      <w:lang w:val="pt-BR" w:bidi="ar-SA"/>
    </w:rPr>
  </w:style>
  <w:style w:type="character" w:styleId="Refdenotadefim">
    <w:name w:val="endnote reference"/>
    <w:semiHidden/>
    <w:rPr>
      <w:noProof w:val="0"/>
      <w:vertAlign w:val="superscript"/>
      <w:lang w:val="pt-BR" w:bidi="ar-SA"/>
    </w:rPr>
  </w:style>
  <w:style w:type="character" w:styleId="Refdenotaderodap">
    <w:name w:val="footnote reference"/>
    <w:semiHidden/>
    <w:rPr>
      <w:noProof w:val="0"/>
      <w:vertAlign w:val="superscript"/>
      <w:lang w:val="pt-BR" w:bidi="ar-SA"/>
    </w:rPr>
  </w:style>
  <w:style w:type="paragraph" w:styleId="Remetente">
    <w:name w:val="envelope return"/>
    <w:basedOn w:val="Normal"/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bCs/>
      <w:sz w:val="18"/>
      <w:szCs w:val="18"/>
    </w:rPr>
  </w:style>
  <w:style w:type="paragraph" w:styleId="Saudao">
    <w:name w:val="Salutation"/>
    <w:basedOn w:val="Normal"/>
    <w:next w:val="Normal"/>
  </w:style>
  <w:style w:type="character" w:styleId="Forte">
    <w:name w:val="Strong"/>
    <w:qFormat/>
    <w:rPr>
      <w:b/>
      <w:bCs/>
      <w:noProof w:val="0"/>
      <w:lang w:val="pt-BR" w:bidi="ar-SA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  <w:szCs w:val="24"/>
    </w:rPr>
  </w:style>
  <w:style w:type="character" w:styleId="TecladoHTML">
    <w:name w:val="HTML Keyboard"/>
    <w:rPr>
      <w:rFonts w:ascii="Courier New" w:hAnsi="Courier New"/>
      <w:noProof w:val="0"/>
      <w:sz w:val="20"/>
      <w:szCs w:val="20"/>
      <w:lang w:val="pt-BR" w:bidi="ar-SA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rPr>
      <w:rFonts w:ascii="Courier New" w:hAnsi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b/>
      <w:bCs/>
    </w:rPr>
  </w:style>
  <w:style w:type="character" w:styleId="VarivelHTML">
    <w:name w:val="HTML Variable"/>
    <w:rPr>
      <w:i/>
      <w:iCs/>
      <w:noProof w:val="0"/>
      <w:lang w:val="pt-BR" w:bidi="ar-SA"/>
    </w:rPr>
  </w:style>
  <w:style w:type="paragraph" w:customStyle="1" w:styleId="Realizaes">
    <w:name w:val="Realizações"/>
    <w:basedOn w:val="Corpodetexto"/>
    <w:pPr>
      <w:numPr>
        <w:numId w:val="11"/>
      </w:numPr>
      <w:spacing w:after="60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  <w:szCs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  <w:szCs w:val="14"/>
    </w:r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rsid w:val="005E7C87"/>
    <w:pPr>
      <w:tabs>
        <w:tab w:val="left" w:pos="0"/>
      </w:tabs>
      <w:spacing w:after="60" w:line="220" w:lineRule="atLeast"/>
      <w:jc w:val="both"/>
    </w:pPr>
    <w:rPr>
      <w:b/>
      <w:bCs/>
    </w:rPr>
  </w:style>
  <w:style w:type="paragraph" w:customStyle="1" w:styleId="NomedaempresaUm">
    <w:name w:val="Nome da empresa Um"/>
    <w:basedOn w:val="Nomedaempresa"/>
    <w:next w:val="Normal"/>
    <w:autoRedefine/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  <w:szCs w:val="48"/>
    </w:rPr>
  </w:style>
  <w:style w:type="paragraph" w:customStyle="1" w:styleId="Basedocabealho">
    <w:name w:val="Base do cabeçalho"/>
    <w:basedOn w:val="Normal"/>
    <w:pPr>
      <w:jc w:val="both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  <w:szCs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  <w:szCs w:val="18"/>
      <w:lang w:bidi="ar-SA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54"/>
    </w:rPr>
  </w:style>
  <w:style w:type="paragraph" w:customStyle="1" w:styleId="Ttulodaseo">
    <w:name w:val="Título da seção"/>
    <w:basedOn w:val="Normal"/>
    <w:next w:val="Normal"/>
    <w:autoRedefine/>
    <w:rsid w:val="0071300E"/>
    <w:pPr>
      <w:jc w:val="center"/>
    </w:pPr>
    <w:rPr>
      <w:rFonts w:ascii="Arial Black" w:hAnsi="Arial Black"/>
      <w:sz w:val="16"/>
      <w:szCs w:val="16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paragraph" w:customStyle="1" w:styleId="Dadospessoais">
    <w:name w:val="Dados pessoais"/>
    <w:basedOn w:val="Corpodetexto"/>
    <w:pPr>
      <w:spacing w:after="120" w:line="240" w:lineRule="exact"/>
      <w:ind w:left="-1080" w:right="1080"/>
    </w:pPr>
    <w:rPr>
      <w:i/>
      <w:iCs/>
      <w:spacing w:val="0"/>
      <w:sz w:val="22"/>
      <w:szCs w:val="22"/>
    </w:rPr>
  </w:style>
  <w:style w:type="paragraph" w:customStyle="1" w:styleId="Informaespessoais">
    <w:name w:val="Informações pessoais"/>
    <w:basedOn w:val="Realizaes"/>
    <w:next w:val="Realizaes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Pr>
      <w:b/>
      <w:bCs/>
    </w:rPr>
  </w:style>
  <w:style w:type="paragraph" w:customStyle="1" w:styleId="DadosPess">
    <w:name w:val="DadosPess"/>
    <w:basedOn w:val="Normal"/>
    <w:pPr>
      <w:jc w:val="right"/>
    </w:pPr>
    <w:rPr>
      <w:sz w:val="16"/>
      <w:szCs w:val="16"/>
    </w:rPr>
  </w:style>
  <w:style w:type="character" w:customStyle="1" w:styleId="TextosemFormataoChar">
    <w:name w:val="Texto sem Formatação Char"/>
    <w:link w:val="TextosemFormatao"/>
    <w:uiPriority w:val="99"/>
    <w:rsid w:val="00A73C0E"/>
    <w:rPr>
      <w:rFonts w:ascii="Courier New" w:hAnsi="Courier New" w:cs="Raavi"/>
      <w:noProof w:val="0"/>
      <w:lang w:val="pt-BR" w:eastAsia="zh-CN" w:bidi="pa-IN"/>
    </w:rPr>
  </w:style>
  <w:style w:type="paragraph" w:styleId="PargrafodaLista">
    <w:name w:val="List Paragraph"/>
    <w:basedOn w:val="Normal"/>
    <w:uiPriority w:val="34"/>
    <w:qFormat/>
    <w:rsid w:val="00702707"/>
    <w:pPr>
      <w:ind w:left="708"/>
    </w:pPr>
  </w:style>
  <w:style w:type="paragraph" w:styleId="Textodebalo">
    <w:name w:val="Balloon Text"/>
    <w:basedOn w:val="Normal"/>
    <w:link w:val="TextodebaloChar"/>
    <w:rsid w:val="007848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8484D"/>
    <w:rPr>
      <w:rFonts w:ascii="Tahoma" w:hAnsi="Tahoma" w:cs="Tahoma"/>
      <w:noProof w:val="0"/>
      <w:sz w:val="16"/>
      <w:szCs w:val="16"/>
      <w:lang w:val="pt-BR" w:eastAsia="zh-CN" w:bidi="pa-I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729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mandamaia190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CE7C0-7850-48D9-80C0-038F739C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</Template>
  <TotalTime>32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1626</CharactersWithSpaces>
  <SharedDoc>false</SharedDoc>
  <HLinks>
    <vt:vector size="66" baseType="variant">
      <vt:variant>
        <vt:i4>5570653</vt:i4>
      </vt:variant>
      <vt:variant>
        <vt:i4>30</vt:i4>
      </vt:variant>
      <vt:variant>
        <vt:i4>0</vt:i4>
      </vt:variant>
      <vt:variant>
        <vt:i4>5</vt:i4>
      </vt:variant>
      <vt:variant>
        <vt:lpwstr>http://www.snia.org/education/certification/fame/</vt:lpwstr>
      </vt:variant>
      <vt:variant>
        <vt:lpwstr/>
      </vt:variant>
      <vt:variant>
        <vt:i4>1507401</vt:i4>
      </vt:variant>
      <vt:variant>
        <vt:i4>27</vt:i4>
      </vt:variant>
      <vt:variant>
        <vt:i4>0</vt:i4>
      </vt:variant>
      <vt:variant>
        <vt:i4>5</vt:i4>
      </vt:variant>
      <vt:variant>
        <vt:lpwstr>http://www.capes.gov.br/</vt:lpwstr>
      </vt:variant>
      <vt:variant>
        <vt:lpwstr/>
      </vt:variant>
      <vt:variant>
        <vt:i4>3932192</vt:i4>
      </vt:variant>
      <vt:variant>
        <vt:i4>24</vt:i4>
      </vt:variant>
      <vt:variant>
        <vt:i4>0</vt:i4>
      </vt:variant>
      <vt:variant>
        <vt:i4>5</vt:i4>
      </vt:variant>
      <vt:variant>
        <vt:lpwstr>http://www.inttegra.com.br/</vt:lpwstr>
      </vt:variant>
      <vt:variant>
        <vt:lpwstr/>
      </vt:variant>
      <vt:variant>
        <vt:i4>8192047</vt:i4>
      </vt:variant>
      <vt:variant>
        <vt:i4>21</vt:i4>
      </vt:variant>
      <vt:variant>
        <vt:i4>0</vt:i4>
      </vt:variant>
      <vt:variant>
        <vt:i4>5</vt:i4>
      </vt:variant>
      <vt:variant>
        <vt:lpwstr>http://www.tba.com.br/</vt:lpwstr>
      </vt:variant>
      <vt:variant>
        <vt:lpwstr/>
      </vt:variant>
      <vt:variant>
        <vt:i4>7274559</vt:i4>
      </vt:variant>
      <vt:variant>
        <vt:i4>18</vt:i4>
      </vt:variant>
      <vt:variant>
        <vt:i4>0</vt:i4>
      </vt:variant>
      <vt:variant>
        <vt:i4>5</vt:i4>
      </vt:variant>
      <vt:variant>
        <vt:lpwstr>http://www.contrix.com.br/</vt:lpwstr>
      </vt:variant>
      <vt:variant>
        <vt:lpwstr/>
      </vt:variant>
      <vt:variant>
        <vt:i4>6357025</vt:i4>
      </vt:variant>
      <vt:variant>
        <vt:i4>15</vt:i4>
      </vt:variant>
      <vt:variant>
        <vt:i4>0</vt:i4>
      </vt:variant>
      <vt:variant>
        <vt:i4>5</vt:i4>
      </vt:variant>
      <vt:variant>
        <vt:lpwstr>http://www.grupont.com.br/</vt:lpwstr>
      </vt:variant>
      <vt:variant>
        <vt:lpwstr/>
      </vt:variant>
      <vt:variant>
        <vt:i4>4587614</vt:i4>
      </vt:variant>
      <vt:variant>
        <vt:i4>12</vt:i4>
      </vt:variant>
      <vt:variant>
        <vt:i4>0</vt:i4>
      </vt:variant>
      <vt:variant>
        <vt:i4>5</vt:i4>
      </vt:variant>
      <vt:variant>
        <vt:lpwstr>http://www.trueaccess.com.br/</vt:lpwstr>
      </vt:variant>
      <vt:variant>
        <vt:lpwstr/>
      </vt:variant>
      <vt:variant>
        <vt:i4>5570653</vt:i4>
      </vt:variant>
      <vt:variant>
        <vt:i4>9</vt:i4>
      </vt:variant>
      <vt:variant>
        <vt:i4>0</vt:i4>
      </vt:variant>
      <vt:variant>
        <vt:i4>5</vt:i4>
      </vt:variant>
      <vt:variant>
        <vt:lpwstr>http://www.snia.org/education/certification/fame</vt:lpwstr>
      </vt:variant>
      <vt:variant>
        <vt:lpwstr/>
      </vt:variant>
      <vt:variant>
        <vt:i4>3539068</vt:i4>
      </vt:variant>
      <vt:variant>
        <vt:i4>6</vt:i4>
      </vt:variant>
      <vt:variant>
        <vt:i4>0</vt:i4>
      </vt:variant>
      <vt:variant>
        <vt:i4>5</vt:i4>
      </vt:variant>
      <vt:variant>
        <vt:lpwstr>http://www.b2br.com.br/</vt:lpwstr>
      </vt:variant>
      <vt:variant>
        <vt:lpwstr/>
      </vt:variant>
      <vt:variant>
        <vt:i4>3539068</vt:i4>
      </vt:variant>
      <vt:variant>
        <vt:i4>3</vt:i4>
      </vt:variant>
      <vt:variant>
        <vt:i4>0</vt:i4>
      </vt:variant>
      <vt:variant>
        <vt:i4>5</vt:i4>
      </vt:variant>
      <vt:variant>
        <vt:lpwstr>http://www.b2br.com.br/</vt:lpwstr>
      </vt:variant>
      <vt:variant>
        <vt:lpwstr/>
      </vt:variant>
      <vt:variant>
        <vt:i4>1900585</vt:i4>
      </vt:variant>
      <vt:variant>
        <vt:i4>0</vt:i4>
      </vt:variant>
      <vt:variant>
        <vt:i4>0</vt:i4>
      </vt:variant>
      <vt:variant>
        <vt:i4>5</vt:i4>
      </vt:variant>
      <vt:variant>
        <vt:lpwstr>mailto:fabio1308@hotmail.com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Maria Maia</dc:creator>
  <cp:lastModifiedBy>Adriana Maria Maia</cp:lastModifiedBy>
  <cp:revision>7</cp:revision>
  <cp:lastPrinted>2018-02-02T18:35:00Z</cp:lastPrinted>
  <dcterms:created xsi:type="dcterms:W3CDTF">2017-11-28T18:38:00Z</dcterms:created>
  <dcterms:modified xsi:type="dcterms:W3CDTF">2018-08-09T12:02:00Z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  <property fmtid="{D5CDD505-2E9C-101B-9397-08002B2CF9AE}" pid="5" name="_AdHocReviewCycleID">
    <vt:i4>-519288589</vt:i4>
  </property>
  <property fmtid="{D5CDD505-2E9C-101B-9397-08002B2CF9AE}" pid="6" name="_EmailSubject">
    <vt:lpwstr/>
  </property>
  <property fmtid="{D5CDD505-2E9C-101B-9397-08002B2CF9AE}" pid="7" name="_AuthorEmail">
    <vt:lpwstr>FabioA@tbabsb.com.br</vt:lpwstr>
  </property>
  <property fmtid="{D5CDD505-2E9C-101B-9397-08002B2CF9AE}" pid="8" name="_AuthorEmailDisplayName">
    <vt:lpwstr>Fabio Alves de Araujo</vt:lpwstr>
  </property>
  <property fmtid="{D5CDD505-2E9C-101B-9397-08002B2CF9AE}" pid="9" name="_ReviewingToolsShownOnce">
    <vt:lpwstr/>
  </property>
</Properties>
</file>