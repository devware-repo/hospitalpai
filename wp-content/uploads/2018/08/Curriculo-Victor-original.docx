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7E" w:rsidRPr="0026617E" w:rsidRDefault="006C219F" w:rsidP="0026617E">
      <w:pPr>
        <w:spacing w:after="0"/>
        <w:rPr>
          <w:rFonts w:ascii="Arial" w:hAnsi="Arial" w:cs="Arial"/>
          <w:b/>
          <w:color w:val="auto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color w:val="auto"/>
          <w:sz w:val="32"/>
          <w:szCs w:val="32"/>
        </w:rPr>
        <w:t>Victor Willian de Almeida Maia</w:t>
      </w:r>
      <w:r w:rsidR="00E21BE3" w:rsidRPr="0009092B">
        <w:rPr>
          <w:rFonts w:ascii="Arial" w:hAnsi="Arial" w:cs="Arial"/>
          <w:b/>
          <w:color w:val="auto"/>
          <w:sz w:val="32"/>
          <w:szCs w:val="32"/>
        </w:rPr>
        <w:t xml:space="preserve"> </w:t>
      </w:r>
      <w:r w:rsidR="001638B8" w:rsidRPr="0009092B">
        <w:rPr>
          <w:rFonts w:ascii="Arial" w:hAnsi="Arial" w:cs="Arial"/>
          <w:color w:val="auto"/>
          <w:sz w:val="32"/>
          <w:szCs w:val="32"/>
        </w:rPr>
        <w:br/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Endereço:QNO 12 </w:t>
      </w:r>
      <w:r w:rsidR="007809D6">
        <w:rPr>
          <w:rFonts w:ascii="Arial" w:hAnsi="Arial" w:cs="Arial"/>
          <w:color w:val="auto"/>
          <w:sz w:val="24"/>
          <w:szCs w:val="24"/>
          <w:shd w:val="clear" w:color="auto" w:fill="FFFFFF"/>
        </w:rPr>
        <w:t>Á</w:t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rea Especial C, D Condominio Borges Landeiro Garden Bl B Aptº 206</w:t>
      </w:r>
      <w:r w:rsidR="00E21BE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="001638B8" w:rsidRDefault="007809D6" w:rsidP="0026617E">
      <w:pPr>
        <w:spacing w:after="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Ceilâ</w:t>
      </w:r>
      <w:r w:rsidR="0026617E">
        <w:rPr>
          <w:rFonts w:ascii="Arial" w:hAnsi="Arial" w:cs="Arial"/>
          <w:color w:val="auto"/>
          <w:sz w:val="24"/>
          <w:szCs w:val="24"/>
          <w:shd w:val="clear" w:color="auto" w:fill="FFFFFF"/>
        </w:rPr>
        <w:t>ndia – Brasília DF</w:t>
      </w:r>
      <w:r w:rsidR="001638B8" w:rsidRPr="00AA4328">
        <w:rPr>
          <w:rFonts w:ascii="Arial" w:hAnsi="Arial" w:cs="Arial"/>
          <w:color w:val="auto"/>
          <w:sz w:val="24"/>
          <w:szCs w:val="24"/>
        </w:rPr>
        <w:br/>
      </w:r>
      <w:r w:rsidR="00F357B1" w:rsidRPr="00AA4328">
        <w:rPr>
          <w:rFonts w:ascii="Arial" w:hAnsi="Arial" w:cs="Arial"/>
          <w:color w:val="auto"/>
          <w:sz w:val="24"/>
          <w:szCs w:val="24"/>
        </w:rPr>
        <w:t>Telefone: (</w:t>
      </w:r>
      <w:r w:rsidR="00E21BE3">
        <w:rPr>
          <w:rFonts w:ascii="Arial" w:hAnsi="Arial" w:cs="Arial"/>
          <w:color w:val="auto"/>
          <w:sz w:val="24"/>
          <w:szCs w:val="24"/>
        </w:rPr>
        <w:t xml:space="preserve">61) </w:t>
      </w:r>
      <w:r w:rsidR="009443EC">
        <w:rPr>
          <w:rFonts w:ascii="Arial" w:hAnsi="Arial" w:cs="Arial"/>
          <w:color w:val="auto"/>
          <w:sz w:val="24"/>
          <w:szCs w:val="24"/>
        </w:rPr>
        <w:t>986440249</w:t>
      </w:r>
      <w:r w:rsidR="0024753C">
        <w:rPr>
          <w:rFonts w:ascii="Arial" w:hAnsi="Arial" w:cs="Arial"/>
          <w:color w:val="auto"/>
          <w:sz w:val="24"/>
          <w:szCs w:val="24"/>
        </w:rPr>
        <w:t xml:space="preserve"> </w:t>
      </w:r>
      <w:r w:rsidR="006C219F">
        <w:rPr>
          <w:rFonts w:ascii="Arial" w:hAnsi="Arial" w:cs="Arial"/>
          <w:color w:val="auto"/>
          <w:sz w:val="24"/>
          <w:szCs w:val="24"/>
        </w:rPr>
        <w:t>/ (61) 3434-5982 / (61) 98467-8777</w:t>
      </w:r>
      <w:r w:rsidR="00F357B1" w:rsidRPr="00AA4328">
        <w:rPr>
          <w:rFonts w:ascii="Arial" w:hAnsi="Arial" w:cs="Arial"/>
          <w:color w:val="auto"/>
          <w:sz w:val="24"/>
          <w:szCs w:val="24"/>
        </w:rPr>
        <w:br/>
      </w:r>
      <w:r w:rsidR="005B5FD3" w:rsidRPr="00AA4328">
        <w:rPr>
          <w:rFonts w:ascii="Arial" w:hAnsi="Arial" w:cs="Arial"/>
          <w:color w:val="auto"/>
          <w:sz w:val="24"/>
          <w:szCs w:val="24"/>
        </w:rPr>
        <w:t>E-mail:</w:t>
      </w:r>
      <w:r w:rsidR="001638B8" w:rsidRPr="00AA4328">
        <w:rPr>
          <w:rFonts w:ascii="Arial" w:hAnsi="Arial" w:cs="Arial"/>
          <w:color w:val="auto"/>
          <w:sz w:val="24"/>
          <w:szCs w:val="24"/>
        </w:rPr>
        <w:t xml:space="preserve"> </w:t>
      </w:r>
      <w:r w:rsidR="006C219F">
        <w:rPr>
          <w:rFonts w:ascii="Arial" w:hAnsi="Arial" w:cs="Arial"/>
          <w:color w:val="auto"/>
          <w:sz w:val="24"/>
          <w:szCs w:val="24"/>
        </w:rPr>
        <w:t>tomurka_a@hotmail.com</w:t>
      </w:r>
      <w:r w:rsidR="001638B8" w:rsidRPr="00AA4328">
        <w:rPr>
          <w:rFonts w:ascii="Arial" w:hAnsi="Arial" w:cs="Arial"/>
          <w:color w:val="auto"/>
          <w:sz w:val="24"/>
          <w:szCs w:val="24"/>
        </w:rPr>
        <w:br/>
      </w:r>
      <w:r w:rsidR="00F62194">
        <w:rPr>
          <w:rFonts w:ascii="Arial" w:hAnsi="Arial" w:cs="Arial"/>
          <w:color w:val="auto"/>
          <w:sz w:val="24"/>
          <w:szCs w:val="24"/>
          <w:shd w:val="clear" w:color="auto" w:fill="FFFFFF"/>
        </w:rPr>
        <w:t>Estado Civil: Solteiro</w:t>
      </w:r>
    </w:p>
    <w:p w:rsidR="00F62194" w:rsidRPr="00E21BE3" w:rsidRDefault="00F62194" w:rsidP="0026617E">
      <w:pPr>
        <w:spacing w:after="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Habilitação tipo: “B”</w:t>
      </w:r>
    </w:p>
    <w:p w:rsidR="00756035" w:rsidRDefault="00756035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09092B">
        <w:rPr>
          <w:rFonts w:ascii="Arial" w:hAnsi="Arial" w:cs="Arial"/>
          <w:b/>
          <w:color w:val="auto"/>
          <w:sz w:val="24"/>
          <w:szCs w:val="24"/>
        </w:rPr>
        <w:t>FORMAÇÃO</w:t>
      </w:r>
    </w:p>
    <w:p w:rsidR="00AB59A4" w:rsidRDefault="00AB59A4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</w:p>
    <w:p w:rsidR="00756035" w:rsidRPr="00AA4328" w:rsidRDefault="004A705C" w:rsidP="00756035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16BF4F" wp14:editId="23B5FF0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ADA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EuV3F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1638B8" w:rsidRDefault="006C219F" w:rsidP="00FB6A6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Técnico em Radiologia </w:t>
      </w:r>
    </w:p>
    <w:p w:rsidR="00EB19CD" w:rsidRDefault="00EB19CD" w:rsidP="00EB19CD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LS Escola Técnica </w:t>
      </w:r>
    </w:p>
    <w:p w:rsidR="00EF19B3" w:rsidRPr="00FB6A6E" w:rsidRDefault="00EF19B3" w:rsidP="00EF19B3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</w:p>
    <w:p w:rsidR="00756035" w:rsidRDefault="00756035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09092B">
        <w:rPr>
          <w:rFonts w:ascii="Arial" w:hAnsi="Arial" w:cs="Arial"/>
          <w:b/>
          <w:color w:val="auto"/>
          <w:sz w:val="24"/>
          <w:szCs w:val="24"/>
        </w:rPr>
        <w:t>EXPERIÊNCIA PROFISSIONAL</w:t>
      </w:r>
    </w:p>
    <w:p w:rsidR="007809D6" w:rsidRPr="0009092B" w:rsidRDefault="007809D6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</w:p>
    <w:p w:rsidR="00756035" w:rsidRPr="00AA4328" w:rsidRDefault="004A705C" w:rsidP="00756035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390E6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IBJw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DPqyAScCAABABAAADgAAAAAAAAAAAAAAAAAuAgAAZHJzL2Uyb0RvYy54&#10;bWxQSwECLQAUAAYACAAAACEABcompdoAAAAGAQAADwAAAAAAAAAAAAAAAACB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E21BE3" w:rsidRPr="00B8276D" w:rsidRDefault="006C219F" w:rsidP="00B8276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Secretária de Saúde</w:t>
      </w:r>
      <w:r w:rsidR="00E21BE3">
        <w:rPr>
          <w:rFonts w:ascii="Arial" w:hAnsi="Arial" w:cs="Arial"/>
          <w:color w:val="auto"/>
          <w:sz w:val="24"/>
          <w:szCs w:val="24"/>
        </w:rPr>
        <w:t xml:space="preserve">  </w:t>
      </w:r>
      <w:r w:rsidR="00E21BE3">
        <w:rPr>
          <w:rFonts w:ascii="Arial" w:hAnsi="Arial" w:cs="Arial"/>
          <w:color w:val="auto"/>
          <w:sz w:val="24"/>
          <w:szCs w:val="24"/>
        </w:rPr>
        <w:br/>
      </w:r>
      <w:r w:rsidR="000674FF" w:rsidRPr="0009092B">
        <w:rPr>
          <w:rFonts w:ascii="Arial" w:hAnsi="Arial" w:cs="Arial"/>
          <w:color w:val="auto"/>
          <w:sz w:val="24"/>
          <w:szCs w:val="24"/>
        </w:rPr>
        <w:t xml:space="preserve">Cargo: </w:t>
      </w:r>
      <w:r>
        <w:rPr>
          <w:rFonts w:ascii="Arial" w:hAnsi="Arial" w:cs="Arial"/>
          <w:color w:val="auto"/>
          <w:sz w:val="24"/>
          <w:szCs w:val="24"/>
        </w:rPr>
        <w:t>Estagiário</w:t>
      </w:r>
      <w:r w:rsidR="00513EBD">
        <w:rPr>
          <w:rFonts w:ascii="Arial" w:hAnsi="Arial" w:cs="Arial"/>
          <w:color w:val="auto"/>
          <w:sz w:val="24"/>
          <w:szCs w:val="24"/>
        </w:rPr>
        <w:t xml:space="preserve"> </w:t>
      </w:r>
      <w:r w:rsidR="00E21BE3" w:rsidRPr="0009092B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0674FF" w:rsidRDefault="006C219F" w:rsidP="000674F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Hospital Regional de Samambaia - HRSAM</w:t>
      </w:r>
      <w:r w:rsidR="000674FF" w:rsidRPr="00AA4328">
        <w:rPr>
          <w:rFonts w:ascii="Arial" w:hAnsi="Arial" w:cs="Arial"/>
          <w:color w:val="auto"/>
          <w:sz w:val="24"/>
          <w:szCs w:val="24"/>
        </w:rPr>
        <w:br/>
        <w:t xml:space="preserve">Cargo: </w:t>
      </w:r>
      <w:r w:rsidR="00102883">
        <w:rPr>
          <w:rFonts w:ascii="Arial" w:hAnsi="Arial" w:cs="Arial"/>
          <w:color w:val="auto"/>
          <w:sz w:val="24"/>
          <w:szCs w:val="24"/>
        </w:rPr>
        <w:t>Técnico em Radiologia (Estágio Obrigatório)</w:t>
      </w:r>
    </w:p>
    <w:p w:rsidR="006740EA" w:rsidRDefault="006740EA" w:rsidP="00DD3F9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6740EA">
        <w:rPr>
          <w:rFonts w:ascii="Arial" w:hAnsi="Arial" w:cs="Arial"/>
          <w:b/>
          <w:color w:val="auto"/>
          <w:sz w:val="24"/>
          <w:szCs w:val="24"/>
        </w:rPr>
        <w:t xml:space="preserve">Auxiliar de </w:t>
      </w:r>
      <w:r w:rsidR="00282D42" w:rsidRPr="006740EA">
        <w:rPr>
          <w:rFonts w:ascii="Arial" w:hAnsi="Arial" w:cs="Arial"/>
          <w:b/>
          <w:color w:val="auto"/>
          <w:sz w:val="24"/>
          <w:szCs w:val="24"/>
        </w:rPr>
        <w:t>Serviços Gerais</w:t>
      </w:r>
      <w:r w:rsidR="00282D42" w:rsidRPr="006740EA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( 10 meses ).</w:t>
      </w:r>
    </w:p>
    <w:p w:rsidR="006740EA" w:rsidRPr="006740EA" w:rsidRDefault="006740EA" w:rsidP="006740EA">
      <w:pPr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Cargo: Carga e Descarga de produtos alimentícios</w:t>
      </w:r>
      <w:r w:rsidRPr="006740EA">
        <w:rPr>
          <w:rFonts w:ascii="Arial" w:hAnsi="Arial" w:cs="Arial"/>
          <w:color w:val="auto"/>
          <w:sz w:val="24"/>
          <w:szCs w:val="24"/>
        </w:rPr>
        <w:br/>
      </w:r>
    </w:p>
    <w:p w:rsidR="00B30D63" w:rsidRPr="0009092B" w:rsidRDefault="00B30D63" w:rsidP="00B30D63">
      <w:pPr>
        <w:pStyle w:val="PargrafodaLista"/>
        <w:spacing w:line="168" w:lineRule="auto"/>
        <w:ind w:left="284"/>
        <w:rPr>
          <w:rFonts w:ascii="Arial" w:hAnsi="Arial" w:cs="Arial"/>
          <w:b/>
          <w:color w:val="auto"/>
          <w:sz w:val="24"/>
          <w:szCs w:val="24"/>
        </w:rPr>
      </w:pPr>
    </w:p>
    <w:p w:rsidR="00756035" w:rsidRDefault="00E21BE3" w:rsidP="00756035">
      <w:pPr>
        <w:pStyle w:val="Seo"/>
        <w:rPr>
          <w:rFonts w:ascii="Arial" w:hAnsi="Arial" w:cs="Arial"/>
          <w:b/>
          <w:color w:val="auto"/>
          <w:sz w:val="24"/>
          <w:szCs w:val="24"/>
          <w:lang w:val="en-US"/>
        </w:rPr>
      </w:pPr>
      <w:r w:rsidRPr="0009092B">
        <w:rPr>
          <w:rFonts w:ascii="Arial" w:hAnsi="Arial" w:cs="Arial"/>
          <w:b/>
          <w:color w:val="auto"/>
          <w:sz w:val="24"/>
          <w:szCs w:val="24"/>
          <w:lang w:val="en-US"/>
        </w:rPr>
        <w:t>Cursos</w:t>
      </w:r>
    </w:p>
    <w:p w:rsidR="007809D6" w:rsidRPr="00E21BE3" w:rsidRDefault="007809D6" w:rsidP="00756035">
      <w:pPr>
        <w:pStyle w:val="Seo"/>
        <w:rPr>
          <w:rFonts w:ascii="Arial" w:hAnsi="Arial" w:cs="Arial"/>
          <w:color w:val="auto"/>
          <w:sz w:val="24"/>
          <w:szCs w:val="24"/>
          <w:lang w:val="en-US"/>
        </w:rPr>
      </w:pPr>
    </w:p>
    <w:p w:rsidR="00756035" w:rsidRPr="00E21BE3" w:rsidRDefault="004A705C" w:rsidP="00756035">
      <w:pPr>
        <w:pStyle w:val="Seo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29797"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K2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J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Qy9K2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E21BE3" w:rsidRPr="0009092B" w:rsidRDefault="00E21BE3" w:rsidP="00E21BE3">
      <w:pPr>
        <w:spacing w:after="120" w:line="240" w:lineRule="auto"/>
        <w:rPr>
          <w:rFonts w:ascii="Arial" w:hAnsi="Arial" w:cs="Arial"/>
          <w:b/>
          <w:color w:val="auto"/>
          <w:sz w:val="24"/>
          <w:szCs w:val="24"/>
          <w:lang w:val="en-US"/>
        </w:rPr>
      </w:pPr>
      <w:r w:rsidRPr="0009092B">
        <w:rPr>
          <w:rFonts w:ascii="Arial" w:hAnsi="Arial" w:cs="Arial"/>
          <w:b/>
          <w:color w:val="auto"/>
          <w:sz w:val="24"/>
          <w:szCs w:val="24"/>
          <w:lang w:val="en-US"/>
        </w:rPr>
        <w:t xml:space="preserve">Informática: </w:t>
      </w:r>
    </w:p>
    <w:p w:rsidR="00E21BE3" w:rsidRPr="0009092B" w:rsidRDefault="00E21BE3" w:rsidP="00FB6A6E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09092B">
        <w:rPr>
          <w:rFonts w:ascii="Arial" w:hAnsi="Arial" w:cs="Arial"/>
          <w:color w:val="auto"/>
          <w:sz w:val="24"/>
          <w:szCs w:val="24"/>
          <w:lang w:val="en-US"/>
        </w:rPr>
        <w:t>Windows</w:t>
      </w:r>
    </w:p>
    <w:p w:rsidR="00E21BE3" w:rsidRPr="0009092B" w:rsidRDefault="00E21BE3" w:rsidP="00FB6A6E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09092B">
        <w:rPr>
          <w:rFonts w:ascii="Arial" w:hAnsi="Arial" w:cs="Arial"/>
          <w:color w:val="auto"/>
          <w:sz w:val="24"/>
          <w:szCs w:val="24"/>
          <w:lang w:val="en-US"/>
        </w:rPr>
        <w:t>Word</w:t>
      </w:r>
    </w:p>
    <w:p w:rsidR="00E21BE3" w:rsidRPr="0009092B" w:rsidRDefault="00E21BE3" w:rsidP="00FB6A6E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09092B">
        <w:rPr>
          <w:rFonts w:ascii="Arial" w:hAnsi="Arial" w:cs="Arial"/>
          <w:color w:val="auto"/>
          <w:sz w:val="24"/>
          <w:szCs w:val="24"/>
          <w:lang w:val="en-US"/>
        </w:rPr>
        <w:t>PowerPoint</w:t>
      </w:r>
    </w:p>
    <w:p w:rsidR="00E21BE3" w:rsidRPr="0009092B" w:rsidRDefault="00E21BE3" w:rsidP="00FB6A6E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09092B">
        <w:rPr>
          <w:rFonts w:ascii="Arial" w:hAnsi="Arial" w:cs="Arial"/>
          <w:color w:val="auto"/>
          <w:sz w:val="24"/>
          <w:szCs w:val="24"/>
          <w:lang w:val="en-US"/>
        </w:rPr>
        <w:t>Excel</w:t>
      </w:r>
    </w:p>
    <w:p w:rsidR="000674FF" w:rsidRDefault="00E21BE3" w:rsidP="00FB6A6E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09092B">
        <w:rPr>
          <w:rFonts w:ascii="Arial" w:hAnsi="Arial" w:cs="Arial"/>
          <w:color w:val="auto"/>
          <w:sz w:val="24"/>
          <w:szCs w:val="24"/>
          <w:lang w:val="en-US"/>
        </w:rPr>
        <w:t>I</w:t>
      </w:r>
      <w:r w:rsidR="000674FF" w:rsidRPr="0009092B">
        <w:rPr>
          <w:rFonts w:ascii="Arial" w:hAnsi="Arial" w:cs="Arial"/>
          <w:color w:val="auto"/>
          <w:sz w:val="24"/>
          <w:szCs w:val="24"/>
          <w:lang w:val="en-US"/>
        </w:rPr>
        <w:t>nternet</w:t>
      </w:r>
    </w:p>
    <w:p w:rsidR="00102883" w:rsidRDefault="00102883" w:rsidP="00FB6A6E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Montagem e Configuração de Micro</w:t>
      </w:r>
    </w:p>
    <w:p w:rsidR="000E17F0" w:rsidRDefault="00102883" w:rsidP="000E17F0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Montagem e Configuração de Redes</w:t>
      </w:r>
    </w:p>
    <w:p w:rsidR="000E17F0" w:rsidRDefault="000E17F0" w:rsidP="000E17F0">
      <w:p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</w:p>
    <w:p w:rsidR="000E17F0" w:rsidRDefault="000E17F0" w:rsidP="000E17F0">
      <w:pPr>
        <w:spacing w:after="0" w:line="240" w:lineRule="auto"/>
        <w:rPr>
          <w:rFonts w:ascii="Arial" w:hAnsi="Arial" w:cs="Arial"/>
          <w:color w:val="auto"/>
          <w:sz w:val="24"/>
          <w:szCs w:val="24"/>
          <w:lang w:val="en-US"/>
        </w:rPr>
      </w:pPr>
    </w:p>
    <w:p w:rsidR="000E17F0" w:rsidRDefault="000E17F0" w:rsidP="000E17F0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INFORMAÇÕES ADICIONAIS</w:t>
      </w:r>
    </w:p>
    <w:p w:rsidR="000E17F0" w:rsidRDefault="000E17F0" w:rsidP="000E17F0">
      <w:pPr>
        <w:pStyle w:val="Seo"/>
        <w:rPr>
          <w:rFonts w:ascii="Arial" w:hAnsi="Arial" w:cs="Arial"/>
          <w:b/>
          <w:color w:val="auto"/>
          <w:sz w:val="24"/>
          <w:szCs w:val="24"/>
        </w:rPr>
      </w:pPr>
    </w:p>
    <w:p w:rsidR="000E17F0" w:rsidRPr="000E17F0" w:rsidRDefault="000E17F0" w:rsidP="000E17F0">
      <w:pPr>
        <w:pStyle w:val="Seo"/>
        <w:rPr>
          <w:rFonts w:ascii="Arial" w:hAnsi="Arial" w:cs="Arial"/>
          <w:b/>
          <w:color w:val="auto"/>
          <w:sz w:val="24"/>
          <w:szCs w:val="24"/>
        </w:rPr>
        <w:sectPr w:rsidR="000E17F0" w:rsidRPr="000E17F0" w:rsidSect="00AA4328">
          <w:headerReference w:type="default" r:id="rId9"/>
          <w:footerReference w:type="default" r:id="rId10"/>
          <w:pgSz w:w="11907" w:h="16839" w:code="1"/>
          <w:pgMar w:top="993" w:right="1134" w:bottom="709" w:left="1134" w:header="709" w:footer="1134" w:gutter="0"/>
          <w:cols w:space="720"/>
          <w:titlePg/>
          <w:docGrid w:linePitch="360"/>
        </w:sectPr>
      </w:pPr>
    </w:p>
    <w:p w:rsidR="000E17F0" w:rsidRPr="000E17F0" w:rsidRDefault="000E17F0" w:rsidP="00AB59A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6076950" cy="635"/>
                <wp:effectExtent l="0" t="0" r="19050" b="37465"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F7CDAA" id="AutoShape 169" o:spid="_x0000_s1026" type="#_x0000_t32" style="width:478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" strokecolor="#b9bec7" strokeweight="1pt">
                <w10:anchorlock/>
              </v:shape>
            </w:pict>
          </mc:Fallback>
        </mc:AlternateContent>
      </w:r>
    </w:p>
    <w:p w:rsidR="000E17F0" w:rsidRDefault="000E17F0" w:rsidP="000E17F0">
      <w:pPr>
        <w:spacing w:after="120" w:line="240" w:lineRule="auto"/>
        <w:rPr>
          <w:rFonts w:ascii="Arial" w:eastAsia="Calibri" w:hAnsi="Arial" w:cs="Arial"/>
          <w:color w:val="auto"/>
          <w:sz w:val="24"/>
          <w:szCs w:val="24"/>
        </w:rPr>
      </w:pPr>
    </w:p>
    <w:p w:rsidR="000E17F0" w:rsidRDefault="000E17F0" w:rsidP="000E17F0">
      <w:pPr>
        <w:spacing w:after="120" w:line="240" w:lineRule="auto"/>
        <w:rPr>
          <w:sz w:val="28"/>
          <w:szCs w:val="28"/>
        </w:rPr>
      </w:pPr>
      <w:r w:rsidRPr="000E17F0">
        <w:rPr>
          <w:rFonts w:ascii="Arial" w:eastAsia="Calibri" w:hAnsi="Arial" w:cs="Arial"/>
          <w:color w:val="auto"/>
          <w:sz w:val="24"/>
          <w:szCs w:val="24"/>
        </w:rPr>
        <w:t>Tendo em vista as qualificações citadas acima, pretendo me empenhar ao máximo</w:t>
      </w:r>
      <w:r w:rsidR="00197379">
        <w:rPr>
          <w:rFonts w:ascii="Arial" w:eastAsia="Calibri" w:hAnsi="Arial" w:cs="Arial"/>
          <w:color w:val="auto"/>
          <w:sz w:val="24"/>
          <w:szCs w:val="24"/>
        </w:rPr>
        <w:t>,</w:t>
      </w:r>
      <w:r w:rsidRPr="000E17F0">
        <w:rPr>
          <w:rFonts w:ascii="Arial" w:eastAsia="Calibri" w:hAnsi="Arial" w:cs="Arial"/>
          <w:color w:val="auto"/>
          <w:sz w:val="24"/>
          <w:szCs w:val="24"/>
        </w:rPr>
        <w:t xml:space="preserve"> com a expectativa de atender as necessidades confiadas a minha função nesta empresa.</w:t>
      </w:r>
    </w:p>
    <w:p w:rsidR="000E17F0" w:rsidRDefault="000E17F0" w:rsidP="00EF19B3">
      <w:pPr>
        <w:pStyle w:val="PargrafodaLista"/>
        <w:spacing w:after="120" w:line="240" w:lineRule="auto"/>
        <w:jc w:val="right"/>
        <w:rPr>
          <w:rFonts w:ascii="Arial" w:hAnsi="Arial" w:cs="Arial"/>
          <w:color w:val="auto"/>
          <w:sz w:val="24"/>
          <w:szCs w:val="24"/>
        </w:rPr>
      </w:pPr>
    </w:p>
    <w:p w:rsidR="00B8276D" w:rsidRPr="00EF19B3" w:rsidRDefault="00453EC7" w:rsidP="00EF19B3">
      <w:pPr>
        <w:pStyle w:val="PargrafodaLista"/>
        <w:spacing w:after="120" w:line="240" w:lineRule="auto"/>
        <w:jc w:val="righ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Brasília, 2018</w:t>
      </w:r>
      <w:r w:rsidR="0009092B">
        <w:rPr>
          <w:rFonts w:ascii="Arial" w:hAnsi="Arial" w:cs="Arial"/>
          <w:color w:val="auto"/>
          <w:sz w:val="24"/>
          <w:szCs w:val="24"/>
        </w:rPr>
        <w:t xml:space="preserve"> </w:t>
      </w:r>
    </w:p>
    <w:sectPr w:rsidR="00B8276D" w:rsidRPr="00EF19B3" w:rsidSect="00AB59A4">
      <w:type w:val="continuous"/>
      <w:pgSz w:w="11907" w:h="16839" w:code="1"/>
      <w:pgMar w:top="993" w:right="1134" w:bottom="709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DE" w:rsidRDefault="00B75BDE">
      <w:r>
        <w:separator/>
      </w:r>
    </w:p>
  </w:endnote>
  <w:endnote w:type="continuationSeparator" w:id="0">
    <w:p w:rsidR="00B75BDE" w:rsidRDefault="00B7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6F4355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F19B3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4A705C">
      <w:rPr>
        <w:noProof/>
        <w:lang w:eastAsia="pt-BR"/>
      </w:rPr>
      <mc:AlternateContent>
        <mc:Choice Requires="wps">
          <w:drawing>
            <wp:inline distT="0" distB="0" distL="0" distR="0" wp14:anchorId="020778AF" wp14:editId="73AD8F51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8F1079C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DE" w:rsidRDefault="00B75BDE">
      <w:r>
        <w:separator/>
      </w:r>
    </w:p>
  </w:footnote>
  <w:footnote w:type="continuationSeparator" w:id="0">
    <w:p w:rsidR="00B75BDE" w:rsidRDefault="00B75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4A705C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BECB73B" wp14:editId="033E2469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7029D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63872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35D60EF"/>
    <w:multiLevelType w:val="hybridMultilevel"/>
    <w:tmpl w:val="F2A42826"/>
    <w:lvl w:ilvl="0" w:tplc="077C6D0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D631F"/>
    <w:multiLevelType w:val="hybridMultilevel"/>
    <w:tmpl w:val="DEE80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6651D"/>
    <w:multiLevelType w:val="hybridMultilevel"/>
    <w:tmpl w:val="3EB40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3"/>
  </w:num>
  <w:num w:numId="29">
    <w:abstractNumId w:val="1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566F2"/>
    <w:rsid w:val="000674FF"/>
    <w:rsid w:val="0009092B"/>
    <w:rsid w:val="000965FF"/>
    <w:rsid w:val="000B436C"/>
    <w:rsid w:val="000E17F0"/>
    <w:rsid w:val="00102883"/>
    <w:rsid w:val="001638B8"/>
    <w:rsid w:val="00163F2A"/>
    <w:rsid w:val="00175CAB"/>
    <w:rsid w:val="00197379"/>
    <w:rsid w:val="001A7A2A"/>
    <w:rsid w:val="001D6C19"/>
    <w:rsid w:val="001E06C9"/>
    <w:rsid w:val="002039BD"/>
    <w:rsid w:val="00225C42"/>
    <w:rsid w:val="0023028F"/>
    <w:rsid w:val="0024753C"/>
    <w:rsid w:val="0026617E"/>
    <w:rsid w:val="002826F9"/>
    <w:rsid w:val="00282D42"/>
    <w:rsid w:val="00307A1A"/>
    <w:rsid w:val="00322477"/>
    <w:rsid w:val="00325E1F"/>
    <w:rsid w:val="004054B5"/>
    <w:rsid w:val="00453EC7"/>
    <w:rsid w:val="00487A7F"/>
    <w:rsid w:val="004A705C"/>
    <w:rsid w:val="004D1CCB"/>
    <w:rsid w:val="00513EBD"/>
    <w:rsid w:val="00520CD8"/>
    <w:rsid w:val="005657D9"/>
    <w:rsid w:val="005A2E20"/>
    <w:rsid w:val="005B5FD3"/>
    <w:rsid w:val="005C1B1D"/>
    <w:rsid w:val="005E6BFC"/>
    <w:rsid w:val="00605941"/>
    <w:rsid w:val="006740EA"/>
    <w:rsid w:val="00684CFB"/>
    <w:rsid w:val="00697E03"/>
    <w:rsid w:val="006C219F"/>
    <w:rsid w:val="006D14E8"/>
    <w:rsid w:val="006F3D14"/>
    <w:rsid w:val="006F4355"/>
    <w:rsid w:val="00741D6E"/>
    <w:rsid w:val="00744507"/>
    <w:rsid w:val="00756035"/>
    <w:rsid w:val="007809D6"/>
    <w:rsid w:val="007E3F91"/>
    <w:rsid w:val="008F3FE2"/>
    <w:rsid w:val="009124A0"/>
    <w:rsid w:val="009443EC"/>
    <w:rsid w:val="009967CD"/>
    <w:rsid w:val="009A40E7"/>
    <w:rsid w:val="009A57F0"/>
    <w:rsid w:val="009C3B99"/>
    <w:rsid w:val="00A17348"/>
    <w:rsid w:val="00A25CF8"/>
    <w:rsid w:val="00AA4328"/>
    <w:rsid w:val="00AB59A4"/>
    <w:rsid w:val="00AD4363"/>
    <w:rsid w:val="00B30D63"/>
    <w:rsid w:val="00B501EE"/>
    <w:rsid w:val="00B75BDE"/>
    <w:rsid w:val="00B8276D"/>
    <w:rsid w:val="00BD698F"/>
    <w:rsid w:val="00C14F2C"/>
    <w:rsid w:val="00C4748E"/>
    <w:rsid w:val="00CB5698"/>
    <w:rsid w:val="00CC21DB"/>
    <w:rsid w:val="00CE610B"/>
    <w:rsid w:val="00D0642E"/>
    <w:rsid w:val="00D515A6"/>
    <w:rsid w:val="00DD3F93"/>
    <w:rsid w:val="00E153D4"/>
    <w:rsid w:val="00E21BE3"/>
    <w:rsid w:val="00E30765"/>
    <w:rsid w:val="00E53148"/>
    <w:rsid w:val="00E55735"/>
    <w:rsid w:val="00E563FA"/>
    <w:rsid w:val="00EA02F3"/>
    <w:rsid w:val="00EB19CD"/>
    <w:rsid w:val="00EF19B3"/>
    <w:rsid w:val="00F0372F"/>
    <w:rsid w:val="00F22783"/>
    <w:rsid w:val="00F26226"/>
    <w:rsid w:val="00F357B1"/>
    <w:rsid w:val="00F402C2"/>
    <w:rsid w:val="00F62194"/>
    <w:rsid w:val="00FA3990"/>
    <w:rsid w:val="00FB4DCF"/>
    <w:rsid w:val="00FB6A6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0EBCA0F8-4EF7-4578-AFE5-EC0B6FA6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F5085C4-53CA-47E3-AA44-0B4CC32B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Francisca</cp:lastModifiedBy>
  <cp:revision>2</cp:revision>
  <dcterms:created xsi:type="dcterms:W3CDTF">2018-08-09T16:52:00Z</dcterms:created>
  <dcterms:modified xsi:type="dcterms:W3CDTF">2018-08-09T16:52:00Z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