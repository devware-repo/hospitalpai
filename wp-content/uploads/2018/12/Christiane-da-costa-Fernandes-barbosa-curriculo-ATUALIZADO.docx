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1"/>
          <w14:ligatures w14:val="none"/>
          <w14:numForm w14:val="default"/>
        </w:rPr>
        <w:alias w:val="Nome do Currículo"/>
        <w:tag w:val="Nome do Currículo"/>
        <w:id w:val="-925414414"/>
        <w:placeholder>
          <w:docPart w:val="D51B7BB31A6B4C21A917F9EF202E4604"/>
        </w:placeholder>
        <w:docPartList>
          <w:docPartGallery w:val="Quick Parts"/>
          <w:docPartCategory w:val=" Nome do Currículo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8642"/>
            <w:gridCol w:w="1478"/>
          </w:tblGrid>
          <w:tr w:rsidR="000E5339" w:rsidTr="00650818">
            <w:trPr>
              <w:trHeight w:val="710"/>
              <w:jc w:val="center"/>
            </w:trPr>
            <w:tc>
              <w:tcPr>
                <w:tcW w:w="427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0E5339" w:rsidRDefault="00E305A8" w:rsidP="003B4DF7">
                <w:pPr>
                  <w:pStyle w:val="NomePessoal"/>
                  <w:jc w:val="center"/>
                </w:pPr>
                <w:sdt>
                  <w:sdtPr>
                    <w:rPr>
                      <w:b w:val="0"/>
                      <w:bCs/>
                      <w:sz w:val="36"/>
                    </w:rPr>
                    <w:alias w:val="Autor"/>
                    <w:id w:val="-747420753"/>
                    <w:placeholder>
                      <w:docPart w:val="B0CBE775AF114094A05DD75DB62FE0B5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6802B3" w:rsidRPr="00593662">
                      <w:rPr>
                        <w:b w:val="0"/>
                        <w:bCs/>
                        <w:sz w:val="36"/>
                      </w:rPr>
                      <w:t xml:space="preserve">Christiane da costa </w:t>
                    </w:r>
                    <w:r w:rsidR="003B4DF7" w:rsidRPr="00593662">
                      <w:rPr>
                        <w:b w:val="0"/>
                        <w:bCs/>
                        <w:sz w:val="36"/>
                      </w:rPr>
                      <w:t>F</w:t>
                    </w:r>
                    <w:r w:rsidR="006802B3" w:rsidRPr="00593662">
                      <w:rPr>
                        <w:b w:val="0"/>
                        <w:bCs/>
                        <w:sz w:val="36"/>
                      </w:rPr>
                      <w:t>ernandes barbosa</w:t>
                    </w:r>
                  </w:sdtContent>
                </w:sdt>
              </w:p>
            </w:tc>
            <w:tc>
              <w:tcPr>
                <w:tcW w:w="73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0E5339" w:rsidRDefault="00CF13C2">
                <w:pPr>
                  <w:pStyle w:val="SemEspaamento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0BBA7F42" wp14:editId="0CB0AFE4">
                          <wp:extent cx="548640" cy="526694"/>
                          <wp:effectExtent l="0" t="0" r="22860" b="26035"/>
                          <wp:docPr id="5" name="Retângulo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5266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3CD8C11B" id="Retângulo 5" o:spid="_x0000_s1026" style="width:43.2pt;height:4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0E5339" w:rsidTr="00650818">
            <w:trPr>
              <w:trHeight w:val="20"/>
              <w:jc w:val="center"/>
            </w:trPr>
            <w:tc>
              <w:tcPr>
                <w:tcW w:w="427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0E5339" w:rsidRDefault="00E305A8" w:rsidP="003B4DF7">
                <w:pPr>
                  <w:pStyle w:val="SemEspaamento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b/>
                      <w:color w:val="FFFFFF" w:themeColor="background1"/>
                      <w:sz w:val="24"/>
                    </w:rPr>
                    <w:alias w:val="Endereço"/>
                    <w:id w:val="-741638233"/>
                    <w:placeholder>
                      <w:docPart w:val="B186D5EDBCD74F0A9190A89CEC0F5836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4242AA" w:rsidRPr="00593662">
                      <w:rPr>
                        <w:b/>
                        <w:color w:val="FFFFFF" w:themeColor="background1"/>
                        <w:sz w:val="24"/>
                      </w:rPr>
                      <w:t>Condomínio Varandas 1 Plaza 4 Bloco G Ap 101 Valparaiso de Goiás</w:t>
                    </w:r>
                  </w:sdtContent>
                </w:sdt>
              </w:p>
            </w:tc>
            <w:tc>
              <w:tcPr>
                <w:tcW w:w="73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0E5339" w:rsidRDefault="000E5339">
                <w:pPr>
                  <w:pStyle w:val="SemEspaamento"/>
                </w:pPr>
              </w:p>
            </w:tc>
          </w:tr>
          <w:tr w:rsidR="000E5339" w:rsidTr="00650818">
            <w:trPr>
              <w:trHeight w:val="80"/>
              <w:jc w:val="center"/>
            </w:trPr>
            <w:tc>
              <w:tcPr>
                <w:tcW w:w="427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B4DF7" w:rsidRPr="00650818" w:rsidRDefault="00E305A8" w:rsidP="003B4DF7">
                <w:pPr>
                  <w:pStyle w:val="SemEspaamento"/>
                  <w:jc w:val="center"/>
                  <w:rPr>
                    <w:b/>
                    <w:color w:val="93A299" w:themeColor="accent1"/>
                    <w:sz w:val="24"/>
                    <w:szCs w:val="24"/>
                  </w:rPr>
                </w:pPr>
                <w:sdt>
                  <w:sdtPr>
                    <w:rPr>
                      <w:b/>
                      <w:color w:val="93A299" w:themeColor="accent1"/>
                      <w:sz w:val="24"/>
                      <w:szCs w:val="24"/>
                    </w:rPr>
                    <w:alias w:val="Telefone"/>
                    <w:id w:val="-1808010215"/>
                    <w:placeholder>
                      <w:docPart w:val="5856AED2F38C4F249B6BF19F0B3083CF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3B4DF7" w:rsidRPr="00650818">
                      <w:rPr>
                        <w:b/>
                        <w:color w:val="93A299" w:themeColor="accent1"/>
                        <w:sz w:val="24"/>
                        <w:szCs w:val="24"/>
                      </w:rPr>
                      <w:t xml:space="preserve">61 </w:t>
                    </w:r>
                    <w:r w:rsidR="00553F60" w:rsidRPr="00650818">
                      <w:rPr>
                        <w:b/>
                        <w:color w:val="93A299" w:themeColor="accent1"/>
                        <w:sz w:val="24"/>
                        <w:szCs w:val="24"/>
                      </w:rPr>
                      <w:t>98442</w:t>
                    </w:r>
                    <w:r w:rsidR="00593662" w:rsidRPr="00650818">
                      <w:rPr>
                        <w:b/>
                        <w:color w:val="93A299" w:themeColor="accent1"/>
                        <w:sz w:val="24"/>
                        <w:szCs w:val="24"/>
                      </w:rPr>
                      <w:t>-</w:t>
                    </w:r>
                    <w:r w:rsidR="00553F60" w:rsidRPr="00650818">
                      <w:rPr>
                        <w:b/>
                        <w:color w:val="93A299" w:themeColor="accent1"/>
                        <w:sz w:val="24"/>
                        <w:szCs w:val="24"/>
                      </w:rPr>
                      <w:t>3363</w:t>
                    </w:r>
                    <w:r w:rsidR="003B4DF7" w:rsidRPr="00650818">
                      <w:rPr>
                        <w:b/>
                        <w:color w:val="93A299" w:themeColor="accent1"/>
                        <w:sz w:val="24"/>
                        <w:szCs w:val="24"/>
                      </w:rPr>
                      <w:t xml:space="preserve"> /</w:t>
                    </w:r>
                    <w:r w:rsidR="00553F60" w:rsidRPr="00650818">
                      <w:rPr>
                        <w:b/>
                        <w:color w:val="93A299" w:themeColor="accent1"/>
                        <w:sz w:val="24"/>
                        <w:szCs w:val="24"/>
                      </w:rPr>
                      <w:t xml:space="preserve"> 98538</w:t>
                    </w:r>
                    <w:r w:rsidR="00593662" w:rsidRPr="00650818">
                      <w:rPr>
                        <w:b/>
                        <w:color w:val="93A299" w:themeColor="accent1"/>
                        <w:sz w:val="24"/>
                        <w:szCs w:val="24"/>
                      </w:rPr>
                      <w:t>-</w:t>
                    </w:r>
                    <w:r w:rsidR="00553F60" w:rsidRPr="00650818">
                      <w:rPr>
                        <w:b/>
                        <w:color w:val="93A299" w:themeColor="accent1"/>
                        <w:sz w:val="24"/>
                        <w:szCs w:val="24"/>
                      </w:rPr>
                      <w:t>5338/</w:t>
                    </w:r>
                    <w:r w:rsidR="003B4DF7" w:rsidRPr="00650818">
                      <w:rPr>
                        <w:b/>
                        <w:color w:val="93A299" w:themeColor="accent1"/>
                        <w:sz w:val="24"/>
                        <w:szCs w:val="24"/>
                      </w:rPr>
                      <w:t xml:space="preserve"> 3025-3363</w:t>
                    </w:r>
                  </w:sdtContent>
                </w:sdt>
                <w:r w:rsidR="00CF13C2" w:rsidRPr="00650818">
                  <w:rPr>
                    <w:b/>
                    <w:color w:val="93A299" w:themeColor="accent1"/>
                    <w:sz w:val="24"/>
                    <w:szCs w:val="24"/>
                  </w:rPr>
                  <w:t xml:space="preserve">  ▪  </w:t>
                </w:r>
                <w:r w:rsidR="00CF13C2" w:rsidRPr="00650818">
                  <w:rPr>
                    <w:rFonts w:eastAsiaTheme="minorEastAsia"/>
                    <w:b/>
                    <w:color w:val="93A299" w:themeColor="accent1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b/>
                      <w:color w:val="93A299" w:themeColor="accent1"/>
                      <w:sz w:val="24"/>
                      <w:szCs w:val="24"/>
                    </w:rPr>
                    <w:alias w:val="Endereço de Email"/>
                    <w:id w:val="-725216357"/>
                    <w:placeholder>
                      <w:docPart w:val="A0F633C0B7F247E4B98C537BEF18A6E4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3B4DF7" w:rsidRPr="00650818">
                      <w:rPr>
                        <w:b/>
                        <w:color w:val="93A299" w:themeColor="accent1"/>
                        <w:sz w:val="24"/>
                        <w:szCs w:val="24"/>
                      </w:rPr>
                      <w:t>christinefer07@gmail.com</w:t>
                    </w:r>
                  </w:sdtContent>
                </w:sdt>
                <w:r w:rsidR="00CF13C2" w:rsidRPr="00650818">
                  <w:rPr>
                    <w:b/>
                    <w:color w:val="93A299" w:themeColor="accent1"/>
                    <w:sz w:val="24"/>
                    <w:szCs w:val="24"/>
                  </w:rPr>
                  <w:t xml:space="preserve"> </w:t>
                </w:r>
              </w:p>
              <w:p w:rsidR="000E5339" w:rsidRDefault="00CF13C2" w:rsidP="004242AA">
                <w:pPr>
                  <w:pStyle w:val="SemEspaamento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r w:rsidRPr="00650818">
                  <w:rPr>
                    <w:b/>
                    <w:color w:val="93A299" w:themeColor="accent1"/>
                    <w:sz w:val="24"/>
                    <w:szCs w:val="24"/>
                  </w:rPr>
                  <w:t xml:space="preserve"> </w:t>
                </w:r>
                <w:r w:rsidRPr="00650818">
                  <w:rPr>
                    <w:rFonts w:eastAsiaTheme="minorEastAsia"/>
                    <w:b/>
                    <w:color w:val="93A299" w:themeColor="accent1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b/>
                      <w:color w:val="93A299" w:themeColor="accent1"/>
                      <w:sz w:val="24"/>
                      <w:szCs w:val="24"/>
                    </w:rPr>
                    <w:id w:val="1863781786"/>
                    <w:placeholder>
                      <w:docPart w:val="FC739D3946FB4500B87D361C09D6A008"/>
                    </w:placeholder>
                    <w:text/>
                  </w:sdtPr>
                  <w:sdtEndPr/>
                  <w:sdtContent>
                    <w:r w:rsidR="003A2934" w:rsidRPr="00650818">
                      <w:rPr>
                        <w:b/>
                        <w:color w:val="93A299" w:themeColor="accent1"/>
                        <w:sz w:val="24"/>
                        <w:szCs w:val="24"/>
                      </w:rPr>
                      <w:t>31</w:t>
                    </w:r>
                    <w:r w:rsidR="004242AA" w:rsidRPr="00650818">
                      <w:rPr>
                        <w:b/>
                        <w:color w:val="93A299" w:themeColor="accent1"/>
                        <w:sz w:val="24"/>
                        <w:szCs w:val="24"/>
                      </w:rPr>
                      <w:t xml:space="preserve"> anos  ▪ Brasileira ▪ Casada</w:t>
                    </w:r>
                  </w:sdtContent>
                </w:sdt>
              </w:p>
            </w:tc>
            <w:tc>
              <w:tcPr>
                <w:tcW w:w="73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E5339" w:rsidRDefault="000E5339">
                <w:pPr>
                  <w:pStyle w:val="SemEspaamento"/>
                </w:pPr>
              </w:p>
            </w:tc>
          </w:tr>
        </w:tbl>
        <w:p w:rsidR="000E5339" w:rsidRDefault="00650818">
          <w:pPr>
            <w:rPr>
              <w:b/>
              <w:bCs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58240" behindDoc="0" locked="0" layoutInCell="1" allowOverlap="1" wp14:anchorId="6C8F8187" wp14:editId="58691074">
                <wp:simplePos x="0" y="0"/>
                <wp:positionH relativeFrom="margin">
                  <wp:posOffset>5382895</wp:posOffset>
                </wp:positionH>
                <wp:positionV relativeFrom="paragraph">
                  <wp:posOffset>-1019810</wp:posOffset>
                </wp:positionV>
                <wp:extent cx="1067435" cy="1318260"/>
                <wp:effectExtent l="0" t="0" r="0" b="0"/>
                <wp:wrapNone/>
                <wp:docPr id="1" name="Imagem 1" descr="C:\Users\Samuel-Casa\Desktop\Sem Título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muel-Casa\Desktop\Sem Título-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435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0E5339" w:rsidRPr="00593662" w:rsidRDefault="00CF13C2">
      <w:pPr>
        <w:pStyle w:val="TtulodeSeo"/>
        <w:rPr>
          <w:sz w:val="28"/>
        </w:rPr>
      </w:pPr>
      <w:r w:rsidRPr="00593662">
        <w:rPr>
          <w:sz w:val="28"/>
        </w:rPr>
        <w:t>O</w:t>
      </w:r>
      <w:r w:rsidR="00B03159" w:rsidRPr="00593662">
        <w:rPr>
          <w:sz w:val="28"/>
        </w:rPr>
        <w:t>bjetivos</w:t>
      </w:r>
    </w:p>
    <w:p w:rsidR="00593662" w:rsidRPr="00593662" w:rsidRDefault="00593662" w:rsidP="00650818">
      <w:pPr>
        <w:spacing w:after="0" w:line="240" w:lineRule="auto"/>
        <w:rPr>
          <w:color w:val="93A299" w:themeColor="accent1"/>
          <w:sz w:val="24"/>
        </w:rPr>
      </w:pPr>
    </w:p>
    <w:p w:rsidR="00135D30" w:rsidRDefault="003A2934" w:rsidP="00650818">
      <w:pPr>
        <w:spacing w:after="0" w:line="240" w:lineRule="auto"/>
        <w:rPr>
          <w:rFonts w:cs="Arial"/>
          <w:sz w:val="22"/>
          <w:szCs w:val="21"/>
        </w:rPr>
      </w:pPr>
      <w:r w:rsidRPr="00593662">
        <w:rPr>
          <w:color w:val="93A299" w:themeColor="accent1"/>
          <w:sz w:val="24"/>
        </w:rPr>
        <w:t xml:space="preserve"> </w:t>
      </w:r>
      <w:r w:rsidR="005D0D09" w:rsidRPr="00593662">
        <w:rPr>
          <w:color w:val="93A299" w:themeColor="accent1"/>
          <w:sz w:val="24"/>
        </w:rPr>
        <w:t xml:space="preserve"> </w:t>
      </w:r>
      <w:r w:rsidR="004242AA" w:rsidRPr="00593662">
        <w:rPr>
          <w:rFonts w:cs="Arial"/>
          <w:sz w:val="22"/>
          <w:szCs w:val="21"/>
        </w:rPr>
        <w:t>Em busca de uma oportunidade para desenvolver minha carreira F</w:t>
      </w:r>
      <w:r w:rsidR="00E009A6" w:rsidRPr="00593662">
        <w:rPr>
          <w:rFonts w:cs="Arial"/>
          <w:sz w:val="22"/>
          <w:szCs w:val="21"/>
        </w:rPr>
        <w:t xml:space="preserve">armacêutica, com total afinco </w:t>
      </w:r>
      <w:r w:rsidR="004242AA" w:rsidRPr="00593662">
        <w:rPr>
          <w:rFonts w:cs="Arial"/>
          <w:sz w:val="22"/>
          <w:szCs w:val="21"/>
        </w:rPr>
        <w:t>responsabilidade e profissionalismo.</w:t>
      </w:r>
    </w:p>
    <w:p w:rsidR="00650818" w:rsidRPr="00593662" w:rsidRDefault="00650818" w:rsidP="00650818">
      <w:pPr>
        <w:spacing w:after="0" w:line="240" w:lineRule="auto"/>
        <w:rPr>
          <w:rFonts w:cs="Arial"/>
          <w:sz w:val="22"/>
          <w:szCs w:val="21"/>
        </w:rPr>
      </w:pPr>
    </w:p>
    <w:p w:rsidR="00B03159" w:rsidRPr="00593662" w:rsidRDefault="00144095" w:rsidP="00B03159">
      <w:pPr>
        <w:rPr>
          <w:rFonts w:asciiTheme="majorHAnsi" w:hAnsiTheme="majorHAnsi" w:cs="Arial"/>
          <w:b/>
          <w:sz w:val="28"/>
          <w:szCs w:val="24"/>
        </w:rPr>
      </w:pPr>
      <w:r w:rsidRPr="00593662">
        <w:rPr>
          <w:rFonts w:asciiTheme="majorHAnsi" w:hAnsiTheme="majorHAnsi" w:cs="Arial"/>
          <w:b/>
          <w:sz w:val="28"/>
          <w:szCs w:val="24"/>
        </w:rPr>
        <w:t>Formação A</w:t>
      </w:r>
      <w:r w:rsidR="00135D30" w:rsidRPr="00593662">
        <w:rPr>
          <w:rFonts w:asciiTheme="majorHAnsi" w:hAnsiTheme="majorHAnsi" w:cs="Arial"/>
          <w:b/>
          <w:sz w:val="28"/>
          <w:szCs w:val="24"/>
        </w:rPr>
        <w:t>cadêmica</w:t>
      </w:r>
    </w:p>
    <w:p w:rsidR="00B03159" w:rsidRPr="00593662" w:rsidRDefault="00B03159" w:rsidP="00DC344F">
      <w:pPr>
        <w:numPr>
          <w:ilvl w:val="0"/>
          <w:numId w:val="6"/>
        </w:numPr>
        <w:spacing w:after="0" w:line="240" w:lineRule="auto"/>
        <w:ind w:left="357" w:hanging="357"/>
        <w:rPr>
          <w:rFonts w:cs="Arial"/>
          <w:sz w:val="22"/>
          <w:szCs w:val="21"/>
        </w:rPr>
      </w:pPr>
      <w:r w:rsidRPr="00593662">
        <w:rPr>
          <w:rFonts w:cs="Arial"/>
          <w:bCs/>
          <w:sz w:val="22"/>
          <w:szCs w:val="21"/>
        </w:rPr>
        <w:t xml:space="preserve">Graduação </w:t>
      </w:r>
      <w:r w:rsidRPr="00593662">
        <w:rPr>
          <w:rFonts w:cs="Arial"/>
          <w:sz w:val="22"/>
          <w:szCs w:val="21"/>
        </w:rPr>
        <w:t>em Farmácia –</w:t>
      </w:r>
      <w:r w:rsidR="00593662" w:rsidRPr="00593662">
        <w:rPr>
          <w:rFonts w:cs="Arial"/>
          <w:sz w:val="22"/>
          <w:szCs w:val="21"/>
        </w:rPr>
        <w:t xml:space="preserve"> </w:t>
      </w:r>
      <w:r w:rsidRPr="00593662">
        <w:rPr>
          <w:rFonts w:cs="Arial"/>
          <w:sz w:val="22"/>
          <w:szCs w:val="21"/>
        </w:rPr>
        <w:t>FACESA Sena Aires – 2014/2018</w:t>
      </w:r>
    </w:p>
    <w:p w:rsidR="00593662" w:rsidRPr="00593662" w:rsidRDefault="00B03159" w:rsidP="00593662">
      <w:pPr>
        <w:numPr>
          <w:ilvl w:val="0"/>
          <w:numId w:val="6"/>
        </w:numPr>
        <w:spacing w:after="0" w:line="240" w:lineRule="auto"/>
        <w:ind w:left="357" w:hanging="357"/>
        <w:rPr>
          <w:rFonts w:cs="Arial"/>
          <w:sz w:val="22"/>
          <w:szCs w:val="21"/>
        </w:rPr>
      </w:pPr>
      <w:r w:rsidRPr="00593662">
        <w:rPr>
          <w:rFonts w:cs="Arial"/>
          <w:sz w:val="22"/>
          <w:szCs w:val="21"/>
        </w:rPr>
        <w:t xml:space="preserve">Cursando </w:t>
      </w:r>
      <w:r w:rsidR="00593662" w:rsidRPr="00593662">
        <w:rPr>
          <w:rFonts w:cs="Arial"/>
          <w:sz w:val="22"/>
          <w:szCs w:val="21"/>
        </w:rPr>
        <w:t>Pós-Graduação</w:t>
      </w:r>
      <w:r w:rsidRPr="00593662">
        <w:rPr>
          <w:rFonts w:cs="Arial"/>
          <w:sz w:val="22"/>
          <w:szCs w:val="21"/>
        </w:rPr>
        <w:t xml:space="preserve"> em Farmacologia Clínica e Prescrição Farmacêutica </w:t>
      </w:r>
      <w:r w:rsidR="00593662" w:rsidRPr="00593662">
        <w:rPr>
          <w:rFonts w:cs="Arial"/>
          <w:sz w:val="22"/>
          <w:szCs w:val="21"/>
        </w:rPr>
        <w:t xml:space="preserve"> </w:t>
      </w:r>
    </w:p>
    <w:p w:rsidR="00593662" w:rsidRPr="00593662" w:rsidRDefault="00593662" w:rsidP="00593662">
      <w:pPr>
        <w:spacing w:after="0" w:line="240" w:lineRule="auto"/>
        <w:rPr>
          <w:rFonts w:cs="Arial"/>
          <w:sz w:val="22"/>
          <w:szCs w:val="21"/>
        </w:rPr>
      </w:pPr>
    </w:p>
    <w:p w:rsidR="00553F60" w:rsidRPr="00593662" w:rsidRDefault="00CF13C2" w:rsidP="00DC344F">
      <w:pPr>
        <w:pStyle w:val="TtulodeSeo"/>
        <w:spacing w:before="0" w:line="240" w:lineRule="auto"/>
        <w:rPr>
          <w:sz w:val="28"/>
        </w:rPr>
      </w:pPr>
      <w:r w:rsidRPr="00593662">
        <w:rPr>
          <w:sz w:val="28"/>
        </w:rPr>
        <w:t>Experiência</w:t>
      </w:r>
    </w:p>
    <w:p w:rsidR="00DC344F" w:rsidRPr="00593662" w:rsidRDefault="00DC344F" w:rsidP="00DC344F">
      <w:pPr>
        <w:spacing w:after="0" w:line="240" w:lineRule="auto"/>
        <w:rPr>
          <w:sz w:val="22"/>
        </w:rPr>
      </w:pPr>
    </w:p>
    <w:p w:rsidR="000E5339" w:rsidRPr="00650818" w:rsidRDefault="006802B3" w:rsidP="00DC344F">
      <w:pPr>
        <w:pStyle w:val="Subseo"/>
        <w:rPr>
          <w:b/>
          <w:vanish/>
          <w:sz w:val="28"/>
          <w:specVanish/>
        </w:rPr>
      </w:pPr>
      <w:r w:rsidRPr="00650818">
        <w:rPr>
          <w:b/>
          <w:sz w:val="28"/>
        </w:rPr>
        <w:t>Laranja Verde Informática Papelaria e Presente</w:t>
      </w:r>
    </w:p>
    <w:p w:rsidR="006802B3" w:rsidRPr="00593662" w:rsidRDefault="00CF13C2" w:rsidP="00DC344F">
      <w:pPr>
        <w:pStyle w:val="SemEspaamento"/>
        <w:rPr>
          <w:rFonts w:asciiTheme="majorHAnsi" w:eastAsiaTheme="majorEastAsia" w:hAnsiTheme="majorHAnsi" w:cstheme="majorBidi"/>
          <w:spacing w:val="24"/>
          <w:sz w:val="22"/>
        </w:rPr>
      </w:pPr>
      <w:r w:rsidRPr="00650818">
        <w:rPr>
          <w:rFonts w:asciiTheme="majorHAnsi" w:eastAsiaTheme="majorEastAsia" w:hAnsiTheme="majorHAnsi" w:cstheme="majorBidi"/>
          <w:spacing w:val="24"/>
          <w:sz w:val="28"/>
        </w:rPr>
        <w:t xml:space="preserve"> </w:t>
      </w:r>
    </w:p>
    <w:p w:rsidR="000E5339" w:rsidRPr="00593662" w:rsidRDefault="00CF13C2">
      <w:pPr>
        <w:pStyle w:val="SemEspaamento"/>
        <w:rPr>
          <w:sz w:val="22"/>
        </w:rPr>
      </w:pPr>
      <w:r w:rsidRPr="00593662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>▪</w:t>
      </w:r>
      <w:r w:rsidRPr="00593662">
        <w:rPr>
          <w:rFonts w:asciiTheme="majorHAnsi" w:eastAsiaTheme="majorEastAsia" w:hAnsiTheme="majorHAnsi" w:cstheme="majorBidi"/>
          <w:spacing w:val="24"/>
          <w:sz w:val="22"/>
        </w:rPr>
        <w:t xml:space="preserve"> </w:t>
      </w:r>
      <w:r w:rsidR="00144095" w:rsidRPr="00593662">
        <w:rPr>
          <w:sz w:val="22"/>
        </w:rPr>
        <w:t>D</w:t>
      </w:r>
      <w:r w:rsidR="006802B3" w:rsidRPr="00593662">
        <w:rPr>
          <w:sz w:val="22"/>
        </w:rPr>
        <w:t>ezembro de 200</w:t>
      </w:r>
      <w:r w:rsidR="00650818">
        <w:rPr>
          <w:sz w:val="22"/>
        </w:rPr>
        <w:t>9</w:t>
      </w:r>
      <w:r w:rsidR="006802B3" w:rsidRPr="00593662">
        <w:rPr>
          <w:sz w:val="22"/>
        </w:rPr>
        <w:t xml:space="preserve"> até os dias atuais</w:t>
      </w:r>
    </w:p>
    <w:p w:rsidR="003B4DF7" w:rsidRPr="00593662" w:rsidRDefault="003B4DF7">
      <w:pPr>
        <w:pStyle w:val="SemEspaamento"/>
        <w:rPr>
          <w:sz w:val="22"/>
        </w:rPr>
      </w:pPr>
      <w:r w:rsidRPr="00593662">
        <w:rPr>
          <w:sz w:val="22"/>
        </w:rPr>
        <w:t xml:space="preserve">Proprietária </w:t>
      </w:r>
    </w:p>
    <w:p w:rsidR="006802B3" w:rsidRPr="00593662" w:rsidRDefault="006802B3">
      <w:pPr>
        <w:pStyle w:val="SemEspaamento"/>
        <w:rPr>
          <w:sz w:val="22"/>
        </w:rPr>
      </w:pPr>
    </w:p>
    <w:p w:rsidR="003B4DF7" w:rsidRPr="00650818" w:rsidRDefault="003B4DF7" w:rsidP="003B4DF7">
      <w:pPr>
        <w:pStyle w:val="Subseo"/>
        <w:rPr>
          <w:rFonts w:asciiTheme="majorHAnsi" w:hAnsiTheme="majorHAnsi"/>
          <w:b/>
          <w:spacing w:val="24"/>
          <w:sz w:val="28"/>
        </w:rPr>
      </w:pPr>
      <w:r w:rsidRPr="00650818">
        <w:rPr>
          <w:b/>
          <w:sz w:val="28"/>
        </w:rPr>
        <w:t>Hospital Santa Luzia</w:t>
      </w:r>
    </w:p>
    <w:p w:rsidR="004242AA" w:rsidRPr="00593662" w:rsidRDefault="003B4DF7" w:rsidP="004242AA">
      <w:pPr>
        <w:pStyle w:val="SemEspaamento"/>
        <w:rPr>
          <w:sz w:val="22"/>
        </w:rPr>
      </w:pPr>
      <w:r w:rsidRPr="00593662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>▪</w:t>
      </w:r>
      <w:r w:rsidRPr="00593662">
        <w:rPr>
          <w:rFonts w:asciiTheme="majorHAnsi" w:eastAsiaTheme="majorEastAsia" w:hAnsiTheme="majorHAnsi" w:cstheme="majorBidi"/>
          <w:spacing w:val="24"/>
          <w:sz w:val="22"/>
        </w:rPr>
        <w:t xml:space="preserve"> </w:t>
      </w:r>
      <w:r w:rsidR="00144095" w:rsidRPr="00593662">
        <w:rPr>
          <w:sz w:val="22"/>
        </w:rPr>
        <w:t>D</w:t>
      </w:r>
      <w:r w:rsidR="00553F60" w:rsidRPr="00593662">
        <w:rPr>
          <w:sz w:val="22"/>
        </w:rPr>
        <w:t>ezembro de 2010</w:t>
      </w:r>
      <w:r w:rsidR="004242AA" w:rsidRPr="00593662">
        <w:rPr>
          <w:sz w:val="22"/>
        </w:rPr>
        <w:t xml:space="preserve"> </w:t>
      </w:r>
      <w:r w:rsidR="003A2934" w:rsidRPr="00593662">
        <w:rPr>
          <w:sz w:val="22"/>
        </w:rPr>
        <w:t>á 2014</w:t>
      </w:r>
    </w:p>
    <w:p w:rsidR="004242AA" w:rsidRPr="00593662" w:rsidRDefault="004242AA" w:rsidP="004242AA">
      <w:pPr>
        <w:pStyle w:val="SemEspaamento"/>
        <w:rPr>
          <w:sz w:val="22"/>
        </w:rPr>
      </w:pPr>
      <w:r w:rsidRPr="00593662">
        <w:rPr>
          <w:sz w:val="22"/>
        </w:rPr>
        <w:t xml:space="preserve">Técnico em enfermagem </w:t>
      </w:r>
    </w:p>
    <w:p w:rsidR="000E5339" w:rsidRPr="00593662" w:rsidRDefault="000E5339" w:rsidP="004242AA">
      <w:pPr>
        <w:pStyle w:val="SemEspaamento"/>
        <w:rPr>
          <w:color w:val="000000" w:themeColor="text1"/>
          <w:sz w:val="22"/>
        </w:rPr>
      </w:pPr>
    </w:p>
    <w:p w:rsidR="00593662" w:rsidRPr="00593662" w:rsidRDefault="00593662" w:rsidP="00593662">
      <w:pPr>
        <w:pStyle w:val="TtulodeSeo"/>
        <w:spacing w:before="0" w:line="240" w:lineRule="auto"/>
        <w:rPr>
          <w:sz w:val="28"/>
        </w:rPr>
      </w:pPr>
      <w:r w:rsidRPr="00593662">
        <w:rPr>
          <w:sz w:val="28"/>
        </w:rPr>
        <w:t>Atividades Extracurriculares</w:t>
      </w:r>
    </w:p>
    <w:p w:rsidR="00144095" w:rsidRPr="00593662" w:rsidRDefault="00144095" w:rsidP="00DC344F">
      <w:pPr>
        <w:spacing w:after="0" w:line="240" w:lineRule="auto"/>
        <w:rPr>
          <w:sz w:val="22"/>
        </w:rPr>
      </w:pPr>
    </w:p>
    <w:p w:rsidR="005D0D09" w:rsidRPr="00650818" w:rsidRDefault="00144095" w:rsidP="00650818">
      <w:pPr>
        <w:spacing w:after="0" w:line="240" w:lineRule="auto"/>
        <w:jc w:val="both"/>
        <w:rPr>
          <w:b/>
          <w:sz w:val="22"/>
        </w:rPr>
      </w:pPr>
      <w:r w:rsidRPr="00650818">
        <w:rPr>
          <w:b/>
          <w:sz w:val="22"/>
        </w:rPr>
        <w:t>Artigo intitulado Quebra de Dormência em Sementes de Sucupira B</w:t>
      </w:r>
      <w:r w:rsidR="005D0D09" w:rsidRPr="00650818">
        <w:rPr>
          <w:b/>
          <w:sz w:val="22"/>
        </w:rPr>
        <w:t>ranca (P</w:t>
      </w:r>
      <w:r w:rsidR="009E2F0A" w:rsidRPr="00650818">
        <w:rPr>
          <w:b/>
          <w:sz w:val="22"/>
        </w:rPr>
        <w:t xml:space="preserve">terodon </w:t>
      </w:r>
      <w:r w:rsidR="005D0D09" w:rsidRPr="00650818">
        <w:rPr>
          <w:b/>
          <w:sz w:val="22"/>
        </w:rPr>
        <w:t>Emarginatus) publicad</w:t>
      </w:r>
      <w:r w:rsidR="009E2F0A" w:rsidRPr="00650818">
        <w:rPr>
          <w:b/>
          <w:sz w:val="22"/>
        </w:rPr>
        <w:t>o na re</w:t>
      </w:r>
      <w:r w:rsidR="005D0D09" w:rsidRPr="00650818">
        <w:rPr>
          <w:b/>
          <w:sz w:val="22"/>
        </w:rPr>
        <w:t>vi</w:t>
      </w:r>
      <w:r w:rsidR="009E2F0A" w:rsidRPr="00650818">
        <w:rPr>
          <w:b/>
          <w:sz w:val="22"/>
        </w:rPr>
        <w:t>s</w:t>
      </w:r>
      <w:r w:rsidR="005D0D09" w:rsidRPr="00650818">
        <w:rPr>
          <w:b/>
          <w:sz w:val="22"/>
        </w:rPr>
        <w:t>ta REICEN</w:t>
      </w:r>
      <w:r w:rsidR="009E2F0A" w:rsidRPr="00650818">
        <w:rPr>
          <w:b/>
          <w:sz w:val="22"/>
        </w:rPr>
        <w:t xml:space="preserve"> no ano de 2018</w:t>
      </w:r>
    </w:p>
    <w:p w:rsidR="00593662" w:rsidRPr="00650818" w:rsidRDefault="00593662" w:rsidP="00650818">
      <w:pPr>
        <w:spacing w:after="0" w:line="240" w:lineRule="auto"/>
        <w:ind w:firstLine="720"/>
        <w:jc w:val="both"/>
        <w:rPr>
          <w:b/>
          <w:sz w:val="22"/>
        </w:rPr>
      </w:pPr>
    </w:p>
    <w:p w:rsidR="00593662" w:rsidRDefault="00593662" w:rsidP="00650818">
      <w:pPr>
        <w:spacing w:after="0" w:line="240" w:lineRule="auto"/>
        <w:jc w:val="both"/>
        <w:rPr>
          <w:b/>
          <w:sz w:val="22"/>
        </w:rPr>
      </w:pPr>
      <w:r w:rsidRPr="00650818">
        <w:rPr>
          <w:b/>
          <w:sz w:val="22"/>
        </w:rPr>
        <w:t>V Simpósio de Atualização Científica IX Ciclo de Estudos Farmacêuticos – FACESA 2017</w:t>
      </w:r>
      <w:r w:rsidR="00650818">
        <w:rPr>
          <w:b/>
          <w:sz w:val="22"/>
        </w:rPr>
        <w:t xml:space="preserve"> </w:t>
      </w:r>
      <w:r w:rsidRPr="00650818">
        <w:rPr>
          <w:b/>
          <w:sz w:val="22"/>
        </w:rPr>
        <w:t>Cosmetologia – Aplicação de Injetáveis – Exames Laboratoriais – Prescrição Farmacêutica</w:t>
      </w:r>
    </w:p>
    <w:p w:rsidR="00650818" w:rsidRPr="00650818" w:rsidRDefault="00650818" w:rsidP="00650818">
      <w:pPr>
        <w:spacing w:after="0" w:line="240" w:lineRule="auto"/>
        <w:jc w:val="both"/>
        <w:rPr>
          <w:b/>
          <w:sz w:val="22"/>
        </w:rPr>
      </w:pPr>
    </w:p>
    <w:p w:rsidR="000E5339" w:rsidRPr="00650818" w:rsidRDefault="00593662" w:rsidP="00650818">
      <w:pPr>
        <w:spacing w:after="0" w:line="240" w:lineRule="auto"/>
        <w:ind w:firstLine="720"/>
        <w:rPr>
          <w:b/>
          <w:sz w:val="22"/>
        </w:rPr>
      </w:pPr>
      <w:r w:rsidRPr="00650818">
        <w:rPr>
          <w:b/>
          <w:sz w:val="22"/>
        </w:rPr>
        <w:t>Técnico em Enfermagem – FACESA 2009</w:t>
      </w:r>
    </w:p>
    <w:p w:rsidR="00593662" w:rsidRPr="00593662" w:rsidRDefault="00593662" w:rsidP="00593662">
      <w:pPr>
        <w:spacing w:line="264" w:lineRule="auto"/>
        <w:ind w:left="360"/>
        <w:contextualSpacing/>
        <w:rPr>
          <w:color w:val="40382D" w:themeColor="text2" w:themeShade="BF"/>
          <w:sz w:val="22"/>
        </w:rPr>
      </w:pPr>
    </w:p>
    <w:p w:rsidR="00593662" w:rsidRDefault="00593662" w:rsidP="00593662">
      <w:pPr>
        <w:ind w:firstLine="720"/>
        <w:rPr>
          <w:color w:val="000000" w:themeColor="text1"/>
        </w:rPr>
      </w:pPr>
      <w:bookmarkStart w:id="0" w:name="_GoBack"/>
      <w:bookmarkEnd w:id="0"/>
    </w:p>
    <w:sectPr w:rsidR="00593662">
      <w:footerReference w:type="default" r:id="rId12"/>
      <w:headerReference w:type="first" r:id="rId13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5A8" w:rsidRDefault="00E305A8">
      <w:pPr>
        <w:spacing w:after="0" w:line="240" w:lineRule="auto"/>
      </w:pPr>
      <w:r>
        <w:separator/>
      </w:r>
    </w:p>
  </w:endnote>
  <w:endnote w:type="continuationSeparator" w:id="0">
    <w:p w:rsidR="00E305A8" w:rsidRDefault="00E3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339" w:rsidRDefault="00CF13C2">
    <w:pPr>
      <w:pStyle w:val="Rodap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Plfn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E5339" w:rsidRDefault="000E533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Plfn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0E5339" w:rsidRDefault="000E533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Plfn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E5339" w:rsidRDefault="000E533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Plfn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yL6PsDwCAADeBAAADgAA&#10;AAAAAAAAAAAAAAAuAgAAZHJzL2Uyb0RvYy54bWxQSwECLQAUAAYACAAAACEAwWuky+AAAAAHAQAA&#10;DwAAAAAAAAAAAAAAAACWBAAAZHJzL2Rvd25yZXYueG1sUEsFBgAAAAAEAAQA8wAAAKMFAAAAAA==&#10;" stroked="f" strokeweight="2pt">
              <v:fill opacity="54484f"/>
              <v:textbox inset="2.53903mm,1.2695mm,2.53903mm,1.2695mm">
                <w:txbxContent>
                  <w:p w:rsidR="000E5339" w:rsidRDefault="000E533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Plfn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E5339" w:rsidRDefault="000E533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Plfn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DrBH7CsCAACe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:rsidR="000E5339" w:rsidRDefault="000E533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E5339" w:rsidRDefault="00E305A8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placeholder>
                                <w:docPart w:val="B9D996EAE6DB408CB1B067BBE45F752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4DF7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Christiane da costa Fernandes barbosa</w:t>
                              </w:r>
                            </w:sdtContent>
                          </w:sdt>
                          <w:r w:rsidR="00CF13C2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CF13C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Página </w:t>
                          </w:r>
                          <w:r w:rsidR="00CF13C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CF13C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CF13C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818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CF13C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a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61fQ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" filled="f" stroked="f" strokeweight="2pt">
              <v:textbox inset="0,0,0,0">
                <w:txbxContent>
                  <w:p w:rsidR="000E5339" w:rsidRDefault="001A796D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placeholder>
                          <w:docPart w:val="B9D996EAE6DB408CB1B067BBE45F7528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B4DF7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Christiane da costa Fernandes </w:t>
                        </w:r>
                        <w:proofErr w:type="spellStart"/>
                        <w:r w:rsidR="003B4DF7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barbosa</w:t>
                        </w:r>
                        <w:proofErr w:type="spellEnd"/>
                      </w:sdtContent>
                    </w:sdt>
                    <w:r w:rsidR="00CF13C2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CF13C2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Página </w:t>
                    </w:r>
                    <w:r w:rsidR="00CF13C2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CF13C2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CF13C2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650818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CF13C2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5A8" w:rsidRDefault="00E305A8">
      <w:pPr>
        <w:spacing w:after="0" w:line="240" w:lineRule="auto"/>
      </w:pPr>
      <w:r>
        <w:separator/>
      </w:r>
    </w:p>
  </w:footnote>
  <w:footnote w:type="continuationSeparator" w:id="0">
    <w:p w:rsidR="00E305A8" w:rsidRDefault="00E30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339" w:rsidRDefault="00CF13C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tângulo Arredond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7E2BEB10" id="Retângulo Arredondado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2802E20" id="Retângulo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vcPQIAAM4EAAAOAAAAZHJzL2Uyb0RvYy54bWysVEtu2zAQ3RfoHQjua0n+pJFhOYukLgoU&#10;bZCkB6ApUhJAkcSQ8afH6VV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BiebvcPQIAAM4EAAAOAAAAAAAA&#10;AAAAAAAAAC4CAABkcnMvZTJvRG9jLnhtbFBLAQItABQABgAIAAAAIQA/+wmC2wAAAAcBAAAPAAAA&#10;AAAAAAAAAAAAAJcEAABkcnMvZG93bnJldi54bWxQSwUGAAAAAAQABADzAAAAnw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tâ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36560AB3" id="Retângulo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OCY5T0oAgAAkQQAAA4AAAAAAAAAAAAAAAAALgIAAGRycy9lMm9E&#10;b2MueG1sUEsBAi0AFAAGAAgAAAAhAEPuJAfdAAAABwEAAA8AAAAAAAAAAAAAAAAAggQAAGRycy9k&#10;b3ducmV2LnhtbFBLBQYAAAAABAAEAPMAAACM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B3"/>
    <w:rsid w:val="000D59A4"/>
    <w:rsid w:val="000E5339"/>
    <w:rsid w:val="00135D30"/>
    <w:rsid w:val="00144095"/>
    <w:rsid w:val="001A796D"/>
    <w:rsid w:val="003A2934"/>
    <w:rsid w:val="003B4DF7"/>
    <w:rsid w:val="00400CFA"/>
    <w:rsid w:val="004242AA"/>
    <w:rsid w:val="004F11E8"/>
    <w:rsid w:val="005152C2"/>
    <w:rsid w:val="00553F60"/>
    <w:rsid w:val="00593662"/>
    <w:rsid w:val="005D0D09"/>
    <w:rsid w:val="00650818"/>
    <w:rsid w:val="006802B3"/>
    <w:rsid w:val="0069735A"/>
    <w:rsid w:val="006B1B79"/>
    <w:rsid w:val="00730D13"/>
    <w:rsid w:val="0077340B"/>
    <w:rsid w:val="009071A2"/>
    <w:rsid w:val="009E2F0A"/>
    <w:rsid w:val="00A00C9E"/>
    <w:rsid w:val="00B03159"/>
    <w:rsid w:val="00B20188"/>
    <w:rsid w:val="00C04271"/>
    <w:rsid w:val="00CF13C2"/>
    <w:rsid w:val="00D0112F"/>
    <w:rsid w:val="00DC344F"/>
    <w:rsid w:val="00E009A6"/>
    <w:rsid w:val="00E3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5B165"/>
  <w15:docId w15:val="{BD6125AF-B52F-4741-A277-8F836B7D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159"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Forte">
    <w:name w:val="Strong"/>
    <w:basedOn w:val="Fontepargpadro"/>
    <w:uiPriority w:val="22"/>
    <w:qFormat/>
    <w:rPr>
      <w:b/>
      <w:bCs/>
      <w14:numForm w14:val="oldStyle"/>
    </w:rPr>
  </w:style>
  <w:style w:type="character" w:styleId="nfase">
    <w:name w:val="Emphasis"/>
    <w:basedOn w:val="Fontepargpadro"/>
    <w:uiPriority w:val="20"/>
    <w:qFormat/>
    <w:rPr>
      <w:i/>
      <w:iCs/>
      <w:color w:val="564B3C" w:themeColor="text2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  <w:rPr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93A299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F543F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sz w:val="2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Pessoal">
    <w:name w:val="Nome Pessoal"/>
    <w:basedOn w:val="Ttulo"/>
    <w:qFormat/>
    <w:rPr>
      <w:b/>
      <w:sz w:val="28"/>
      <w:szCs w:val="28"/>
    </w:rPr>
  </w:style>
  <w:style w:type="paragraph" w:customStyle="1" w:styleId="Subseo">
    <w:name w:val="Subseção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da\AppData\Roaming\Microsoft\Modelos\Curr&#237;culo%20(design%20Farmac&#234;uti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1B7BB31A6B4C21A917F9EF202E46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DA72B2-A254-4194-8A3C-7ABE6B025275}"/>
      </w:docPartPr>
      <w:docPartBody>
        <w:p w:rsidR="006159FF" w:rsidRDefault="00C44E83">
          <w:pPr>
            <w:pStyle w:val="D51B7BB31A6B4C21A917F9EF202E4604"/>
          </w:pPr>
          <w:r>
            <w:t>Escolha um bloco de construção.</w:t>
          </w:r>
        </w:p>
      </w:docPartBody>
    </w:docPart>
    <w:docPart>
      <w:docPartPr>
        <w:name w:val="B0CBE775AF114094A05DD75DB62FE0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22F1FA-07D9-4936-B054-6FFEC304C5A8}"/>
      </w:docPartPr>
      <w:docPartBody>
        <w:p w:rsidR="006159FF" w:rsidRDefault="00C44E83">
          <w:pPr>
            <w:pStyle w:val="B0CBE775AF114094A05DD75DB62FE0B5"/>
          </w:pPr>
          <w:r>
            <w:t>[Digite seu Nome]</w:t>
          </w:r>
        </w:p>
      </w:docPartBody>
    </w:docPart>
    <w:docPart>
      <w:docPartPr>
        <w:name w:val="B186D5EDBCD74F0A9190A89CEC0F58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475925-50B8-49A1-A044-329C9B196EC2}"/>
      </w:docPartPr>
      <w:docPartBody>
        <w:p w:rsidR="006159FF" w:rsidRDefault="00C44E83">
          <w:pPr>
            <w:pStyle w:val="B186D5EDBCD74F0A9190A89CEC0F5836"/>
          </w:pPr>
          <w:r>
            <w:rPr>
              <w:color w:val="44546A" w:themeColor="text2"/>
            </w:rPr>
            <w:t>[Digite seu endereço]</w:t>
          </w:r>
        </w:p>
      </w:docPartBody>
    </w:docPart>
    <w:docPart>
      <w:docPartPr>
        <w:name w:val="5856AED2F38C4F249B6BF19F0B3083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9FAB57-F516-4392-B770-6A0428223E8A}"/>
      </w:docPartPr>
      <w:docPartBody>
        <w:p w:rsidR="006159FF" w:rsidRDefault="00C44E83">
          <w:pPr>
            <w:pStyle w:val="5856AED2F38C4F249B6BF19F0B3083CF"/>
          </w:pPr>
          <w:r>
            <w:rPr>
              <w:color w:val="44546A" w:themeColor="text2"/>
            </w:rPr>
            <w:t>[Digite seu telefone]</w:t>
          </w:r>
        </w:p>
      </w:docPartBody>
    </w:docPart>
    <w:docPart>
      <w:docPartPr>
        <w:name w:val="A0F633C0B7F247E4B98C537BEF18A6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87AD1D-C637-4D3D-AA43-46B27A458D38}"/>
      </w:docPartPr>
      <w:docPartBody>
        <w:p w:rsidR="006159FF" w:rsidRDefault="00C44E83">
          <w:pPr>
            <w:pStyle w:val="A0F633C0B7F247E4B98C537BEF18A6E4"/>
          </w:pPr>
          <w:r>
            <w:rPr>
              <w:color w:val="44546A" w:themeColor="text2"/>
            </w:rPr>
            <w:t>[Digite seu email]</w:t>
          </w:r>
        </w:p>
      </w:docPartBody>
    </w:docPart>
    <w:docPart>
      <w:docPartPr>
        <w:name w:val="FC739D3946FB4500B87D361C09D6A0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B44897-D9ED-4327-8DAB-FE97842DDB6C}"/>
      </w:docPartPr>
      <w:docPartBody>
        <w:p w:rsidR="006159FF" w:rsidRDefault="00C44E83">
          <w:pPr>
            <w:pStyle w:val="FC739D3946FB4500B87D361C09D6A008"/>
          </w:pPr>
          <w:r>
            <w:rPr>
              <w:color w:val="5B9BD5" w:themeColor="accent1"/>
              <w:sz w:val="18"/>
              <w:szCs w:val="18"/>
            </w:rPr>
            <w:t>[Digite seu site]</w:t>
          </w:r>
        </w:p>
      </w:docPartBody>
    </w:docPart>
    <w:docPart>
      <w:docPartPr>
        <w:name w:val="B9D996EAE6DB408CB1B067BBE45F75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8DA5FD-F2F7-401B-AB1F-1AFCC8D9B665}"/>
      </w:docPartPr>
      <w:docPartBody>
        <w:p w:rsidR="006159FF" w:rsidRDefault="00C44E83">
          <w:pPr>
            <w:pStyle w:val="B9D996EAE6DB408CB1B067BBE45F7528"/>
          </w:pPr>
          <w:r>
            <w:rPr>
              <w:color w:val="A6A6A6" w:themeColor="background1" w:themeShade="A6"/>
              <w:sz w:val="18"/>
              <w:szCs w:val="18"/>
            </w:rP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83"/>
    <w:rsid w:val="000363BE"/>
    <w:rsid w:val="00101DAB"/>
    <w:rsid w:val="001633F9"/>
    <w:rsid w:val="001B455F"/>
    <w:rsid w:val="006159FF"/>
    <w:rsid w:val="006350F7"/>
    <w:rsid w:val="006C5448"/>
    <w:rsid w:val="00C4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1B7BB31A6B4C21A917F9EF202E4604">
    <w:name w:val="D51B7BB31A6B4C21A917F9EF202E4604"/>
  </w:style>
  <w:style w:type="paragraph" w:customStyle="1" w:styleId="B0CBE775AF114094A05DD75DB62FE0B5">
    <w:name w:val="B0CBE775AF114094A05DD75DB62FE0B5"/>
  </w:style>
  <w:style w:type="paragraph" w:customStyle="1" w:styleId="B186D5EDBCD74F0A9190A89CEC0F5836">
    <w:name w:val="B186D5EDBCD74F0A9190A89CEC0F5836"/>
  </w:style>
  <w:style w:type="paragraph" w:customStyle="1" w:styleId="5856AED2F38C4F249B6BF19F0B3083CF">
    <w:name w:val="5856AED2F38C4F249B6BF19F0B3083CF"/>
  </w:style>
  <w:style w:type="paragraph" w:customStyle="1" w:styleId="A0F633C0B7F247E4B98C537BEF18A6E4">
    <w:name w:val="A0F633C0B7F247E4B98C537BEF18A6E4"/>
  </w:style>
  <w:style w:type="paragraph" w:customStyle="1" w:styleId="FC739D3946FB4500B87D361C09D6A008">
    <w:name w:val="FC739D3946FB4500B87D361C09D6A008"/>
  </w:style>
  <w:style w:type="paragraph" w:customStyle="1" w:styleId="D3F25D4FE34A4525AEBFFF981CEE9A35">
    <w:name w:val="D3F25D4FE34A4525AEBFFF981CEE9A35"/>
  </w:style>
  <w:style w:type="paragraph" w:customStyle="1" w:styleId="19A56CDD409F44698CDF11D7C5C76DF3">
    <w:name w:val="19A56CDD409F44698CDF11D7C5C76DF3"/>
  </w:style>
  <w:style w:type="paragraph" w:customStyle="1" w:styleId="F49231F3F84B46F98D4252A1A948B245">
    <w:name w:val="F49231F3F84B46F98D4252A1A948B245"/>
  </w:style>
  <w:style w:type="paragraph" w:customStyle="1" w:styleId="6A105D10503F45DD81AAE28ACB8AFCDC">
    <w:name w:val="6A105D10503F45DD81AAE28ACB8AFCDC"/>
  </w:style>
  <w:style w:type="paragraph" w:customStyle="1" w:styleId="3BFFD8D418CC49739B3C7705D42482F7">
    <w:name w:val="3BFFD8D418CC49739B3C7705D42482F7"/>
  </w:style>
  <w:style w:type="paragraph" w:customStyle="1" w:styleId="A775DA4ABF15403B85417E940A7A0E08">
    <w:name w:val="A775DA4ABF15403B85417E940A7A0E08"/>
  </w:style>
  <w:style w:type="paragraph" w:customStyle="1" w:styleId="75D391F295624830ACAA8EDAAA4AB12D">
    <w:name w:val="75D391F295624830ACAA8EDAAA4AB12D"/>
  </w:style>
  <w:style w:type="paragraph" w:customStyle="1" w:styleId="154E71C6AB79407584C8B119EECB1767">
    <w:name w:val="154E71C6AB79407584C8B119EECB1767"/>
  </w:style>
  <w:style w:type="paragraph" w:customStyle="1" w:styleId="5C1BB5E161C642F5BC668484B82775FC">
    <w:name w:val="5C1BB5E161C642F5BC668484B82775FC"/>
  </w:style>
  <w:style w:type="paragraph" w:customStyle="1" w:styleId="395A15DA6E2F4D8B80876085F177DA6A">
    <w:name w:val="395A15DA6E2F4D8B80876085F177DA6A"/>
  </w:style>
  <w:style w:type="paragraph" w:customStyle="1" w:styleId="AAB900CD88654F07A0305AF9DDC27A69">
    <w:name w:val="AAB900CD88654F07A0305AF9DDC27A69"/>
  </w:style>
  <w:style w:type="paragraph" w:customStyle="1" w:styleId="011872C738434125B8DEE2ED1E309C17">
    <w:name w:val="011872C738434125B8DEE2ED1E309C17"/>
  </w:style>
  <w:style w:type="paragraph" w:customStyle="1" w:styleId="7EC36ECFC3004E09BCE441337F3B881E">
    <w:name w:val="7EC36ECFC3004E09BCE441337F3B881E"/>
  </w:style>
  <w:style w:type="paragraph" w:customStyle="1" w:styleId="B9D996EAE6DB408CB1B067BBE45F7528">
    <w:name w:val="B9D996EAE6DB408CB1B067BBE45F75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Condomínio Varandas 1 Plaza 4 Bloco G Ap 101 Valparaiso de Goiás</CompanyAddress>
  <CompanyPhone>61 98442-3363 / 98538-5338/ 3025-3363</CompanyPhone>
  <CompanyFax/>
  <CompanyEmail>christinefer07@gmail.com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170F97E-486C-4809-8C23-AFF027F9D3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FCEA8C-4F2A-42EF-86CF-16134588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(design Farmacêutico)</Template>
  <TotalTime>2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Christiane da costa Fernandes barbosa</dc:creator>
  <cp:keywords/>
  <cp:lastModifiedBy>Samuel-Casa</cp:lastModifiedBy>
  <cp:revision>3</cp:revision>
  <cp:lastPrinted>2018-10-03T01:48:00Z</cp:lastPrinted>
  <dcterms:created xsi:type="dcterms:W3CDTF">2018-10-03T01:48:00Z</dcterms:created>
  <dcterms:modified xsi:type="dcterms:W3CDTF">2018-11-06T12:33:00Z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